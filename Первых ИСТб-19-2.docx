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D2BF4" w14:textId="77777777" w:rsidR="005A19D6" w:rsidRPr="007B0A05" w:rsidRDefault="005A19D6" w:rsidP="005A19D6">
      <w:pPr>
        <w:pStyle w:val="ab"/>
        <w:rPr>
          <w:szCs w:val="28"/>
        </w:rPr>
      </w:pPr>
      <w:bookmarkStart w:id="0" w:name="_Hlk40293597"/>
      <w:bookmarkEnd w:id="0"/>
      <w:r w:rsidRPr="007B0A05">
        <w:rPr>
          <w:szCs w:val="28"/>
        </w:rPr>
        <w:t xml:space="preserve">Министерство науки и высшего образования Российской Федерации </w:t>
      </w:r>
    </w:p>
    <w:p w14:paraId="28FC1B8A" w14:textId="77777777" w:rsidR="005A19D6" w:rsidRPr="007B0A05" w:rsidRDefault="005A19D6" w:rsidP="005A19D6">
      <w:pPr>
        <w:pStyle w:val="ab"/>
        <w:rPr>
          <w:szCs w:val="28"/>
        </w:rPr>
      </w:pPr>
      <w:r w:rsidRPr="007B0A05">
        <w:rPr>
          <w:szCs w:val="28"/>
        </w:rPr>
        <w:t xml:space="preserve">Федеральное государственное бюджетное образовательное учреждение </w:t>
      </w:r>
    </w:p>
    <w:p w14:paraId="6AB94630" w14:textId="77777777" w:rsidR="005A19D6" w:rsidRPr="007B0A05" w:rsidRDefault="005A19D6" w:rsidP="005A19D6">
      <w:pPr>
        <w:pStyle w:val="ab"/>
        <w:rPr>
          <w:szCs w:val="28"/>
        </w:rPr>
      </w:pPr>
      <w:r w:rsidRPr="007B0A05">
        <w:rPr>
          <w:szCs w:val="28"/>
        </w:rPr>
        <w:t xml:space="preserve">высшего образования </w:t>
      </w:r>
    </w:p>
    <w:p w14:paraId="60C67D19" w14:textId="77777777" w:rsidR="005A19D6" w:rsidRPr="007B0A05" w:rsidRDefault="005A19D6" w:rsidP="005A19D6">
      <w:pPr>
        <w:pStyle w:val="ab"/>
        <w:spacing w:before="240"/>
        <w:rPr>
          <w:b/>
          <w:szCs w:val="28"/>
        </w:rPr>
      </w:pPr>
      <w:r w:rsidRPr="007B0A05">
        <w:rPr>
          <w:b/>
          <w:szCs w:val="28"/>
        </w:rPr>
        <w:t>ИРКУТСКИЙ НАЦИОНАЛЬНЫЙ ИССЛЕДОВАТЕЛЬСКИЙ ТЕХНИЧЕСКИЙ УНИВЕРСИТЕТ</w:t>
      </w:r>
    </w:p>
    <w:p w14:paraId="39BA03DF" w14:textId="77777777" w:rsidR="005A19D6" w:rsidRPr="007B0A05" w:rsidRDefault="005A19D6" w:rsidP="005A19D6">
      <w:pPr>
        <w:pStyle w:val="ab"/>
        <w:rPr>
          <w:szCs w:val="28"/>
          <w:u w:val="single"/>
        </w:rPr>
      </w:pPr>
      <w:r w:rsidRPr="007B0A05">
        <w:rPr>
          <w:szCs w:val="28"/>
          <w:u w:val="single"/>
        </w:rPr>
        <w:t>Институт информационных технологий и анализа данных</w:t>
      </w:r>
    </w:p>
    <w:p w14:paraId="3033490C" w14:textId="77777777" w:rsidR="005A19D6" w:rsidRPr="00D55EAD" w:rsidRDefault="005A19D6" w:rsidP="005A19D6">
      <w:pPr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института</w:t>
      </w:r>
    </w:p>
    <w:p w14:paraId="3A860C54" w14:textId="77777777" w:rsidR="005A19D6" w:rsidRPr="007B0A05" w:rsidRDefault="005A19D6" w:rsidP="005A19D6">
      <w:pPr>
        <w:pStyle w:val="ab"/>
        <w:rPr>
          <w:szCs w:val="28"/>
          <w:u w:val="single"/>
        </w:rPr>
      </w:pPr>
    </w:p>
    <w:p w14:paraId="4393CA7B" w14:textId="08DAD265" w:rsidR="005A19D6" w:rsidRDefault="005A19D6" w:rsidP="005A19D6">
      <w:pPr>
        <w:jc w:val="center"/>
        <w:rPr>
          <w:sz w:val="28"/>
          <w:szCs w:val="28"/>
        </w:rPr>
      </w:pPr>
    </w:p>
    <w:p w14:paraId="4ABE74E5" w14:textId="77777777" w:rsidR="00E86461" w:rsidRDefault="00E86461" w:rsidP="00E86461">
      <w:pPr>
        <w:pStyle w:val="4"/>
        <w:spacing w:line="312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7B0A05">
        <w:rPr>
          <w:b w:val="0"/>
          <w:sz w:val="28"/>
          <w:szCs w:val="28"/>
        </w:rPr>
        <w:br/>
        <w:t xml:space="preserve">к </w:t>
      </w:r>
      <w:r>
        <w:rPr>
          <w:b w:val="0"/>
          <w:sz w:val="28"/>
          <w:szCs w:val="28"/>
        </w:rPr>
        <w:t>лабораторной</w:t>
      </w:r>
      <w:r w:rsidRPr="007B0A05">
        <w:rPr>
          <w:b w:val="0"/>
          <w:sz w:val="28"/>
          <w:szCs w:val="28"/>
        </w:rPr>
        <w:t xml:space="preserve"> работе по дисциплине</w:t>
      </w:r>
    </w:p>
    <w:p w14:paraId="07974931" w14:textId="77777777" w:rsidR="00E86461" w:rsidRPr="001C0683" w:rsidRDefault="00E86461" w:rsidP="00E86461">
      <w:pPr>
        <w:pStyle w:val="a5"/>
        <w:ind w:firstLine="0"/>
        <w:jc w:val="center"/>
        <w:rPr>
          <w:szCs w:val="28"/>
          <w:u w:val="single"/>
        </w:rPr>
      </w:pPr>
      <w:r w:rsidRPr="001C0683">
        <w:rPr>
          <w:u w:val="single"/>
        </w:rPr>
        <w:t>Объектно-ориентированное программирование</w:t>
      </w:r>
    </w:p>
    <w:p w14:paraId="067E3EB0" w14:textId="343796F1" w:rsidR="00E86461" w:rsidRDefault="00E86461" w:rsidP="005A19D6">
      <w:pPr>
        <w:jc w:val="center"/>
        <w:rPr>
          <w:sz w:val="28"/>
          <w:szCs w:val="28"/>
        </w:rPr>
      </w:pPr>
    </w:p>
    <w:p w14:paraId="53A66D72" w14:textId="77777777" w:rsidR="00E86461" w:rsidRDefault="00E86461" w:rsidP="005A19D6">
      <w:pPr>
        <w:jc w:val="center"/>
        <w:rPr>
          <w:sz w:val="28"/>
          <w:szCs w:val="28"/>
        </w:rPr>
      </w:pPr>
    </w:p>
    <w:p w14:paraId="32B3530A" w14:textId="77777777" w:rsidR="00E86461" w:rsidRPr="007B0A05" w:rsidRDefault="00E86461" w:rsidP="005A19D6">
      <w:pPr>
        <w:jc w:val="center"/>
        <w:rPr>
          <w:sz w:val="28"/>
          <w:szCs w:val="28"/>
        </w:rPr>
      </w:pPr>
    </w:p>
    <w:p w14:paraId="49F9198C" w14:textId="77777777" w:rsidR="00BC07D3" w:rsidRPr="00BC07D3" w:rsidRDefault="00BC07D3" w:rsidP="005A19D6">
      <w:pPr>
        <w:jc w:val="center"/>
        <w:rPr>
          <w:sz w:val="28"/>
          <w:szCs w:val="28"/>
          <w:u w:val="single"/>
        </w:rPr>
      </w:pPr>
      <w:r w:rsidRPr="00BC07D3">
        <w:rPr>
          <w:sz w:val="28"/>
          <w:szCs w:val="28"/>
          <w:u w:val="single"/>
        </w:rPr>
        <w:t>«Организация работы с базой данных»</w:t>
      </w:r>
    </w:p>
    <w:p w14:paraId="728C5A2A" w14:textId="4A2A0B1C" w:rsidR="005A19D6" w:rsidRPr="00D55EAD" w:rsidRDefault="005A19D6" w:rsidP="005A19D6">
      <w:pPr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темы</w:t>
      </w:r>
    </w:p>
    <w:p w14:paraId="0D6BE317" w14:textId="77777777" w:rsidR="005A19D6" w:rsidRPr="007B0A05" w:rsidRDefault="005A19D6" w:rsidP="005A19D6">
      <w:pPr>
        <w:rPr>
          <w:sz w:val="28"/>
          <w:szCs w:val="28"/>
        </w:rPr>
      </w:pPr>
    </w:p>
    <w:p w14:paraId="7EF39722" w14:textId="77777777" w:rsidR="005A19D6" w:rsidRPr="007B0A05" w:rsidRDefault="005A19D6" w:rsidP="005A19D6">
      <w:pPr>
        <w:rPr>
          <w:sz w:val="28"/>
          <w:szCs w:val="28"/>
        </w:rPr>
      </w:pPr>
    </w:p>
    <w:p w14:paraId="3ACC0C0C" w14:textId="0B4B817E" w:rsidR="005A19D6" w:rsidRDefault="005A19D6" w:rsidP="005A19D6">
      <w:pPr>
        <w:jc w:val="center"/>
        <w:rPr>
          <w:sz w:val="28"/>
          <w:szCs w:val="28"/>
          <w:u w:val="single"/>
        </w:rPr>
      </w:pPr>
    </w:p>
    <w:p w14:paraId="6AB36356" w14:textId="77777777" w:rsidR="005A19D6" w:rsidRPr="007B0A05" w:rsidRDefault="005A19D6" w:rsidP="005A19D6">
      <w:pPr>
        <w:jc w:val="center"/>
        <w:rPr>
          <w:sz w:val="28"/>
          <w:szCs w:val="28"/>
        </w:rPr>
      </w:pPr>
    </w:p>
    <w:p w14:paraId="40F6F58A" w14:textId="77777777" w:rsidR="005A19D6" w:rsidRPr="007B0A05" w:rsidRDefault="005A19D6" w:rsidP="005A19D6">
      <w:pPr>
        <w:rPr>
          <w:sz w:val="28"/>
          <w:szCs w:val="28"/>
        </w:rPr>
      </w:pPr>
    </w:p>
    <w:p w14:paraId="5D367D0F" w14:textId="63E6044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B0A05">
        <w:rPr>
          <w:sz w:val="28"/>
          <w:szCs w:val="28"/>
        </w:rPr>
        <w:t xml:space="preserve">Выполнил студент группы   </w:t>
      </w:r>
      <w:r w:rsidRPr="007B0A05">
        <w:rPr>
          <w:sz w:val="28"/>
          <w:szCs w:val="28"/>
          <w:u w:val="single"/>
        </w:rPr>
        <w:t>И</w:t>
      </w:r>
      <w:r w:rsidR="00BE2323">
        <w:rPr>
          <w:sz w:val="28"/>
          <w:szCs w:val="28"/>
          <w:u w:val="single"/>
        </w:rPr>
        <w:t>СТб</w:t>
      </w:r>
      <w:r w:rsidRPr="007B0A05">
        <w:rPr>
          <w:sz w:val="28"/>
          <w:szCs w:val="28"/>
          <w:u w:val="single"/>
        </w:rPr>
        <w:t xml:space="preserve"> 19–</w:t>
      </w:r>
      <w:r w:rsidR="00BE2323">
        <w:rPr>
          <w:sz w:val="28"/>
          <w:szCs w:val="28"/>
          <w:u w:val="single"/>
        </w:rPr>
        <w:t>2</w:t>
      </w:r>
      <w:r w:rsidRPr="007B0A05">
        <w:rPr>
          <w:sz w:val="28"/>
          <w:szCs w:val="28"/>
        </w:rPr>
        <w:tab/>
        <w:t xml:space="preserve"> </w:t>
      </w:r>
      <w:r w:rsidR="00BE2323">
        <w:rPr>
          <w:sz w:val="28"/>
          <w:szCs w:val="28"/>
          <w:u w:val="single"/>
        </w:rPr>
        <w:t xml:space="preserve">Первых А.А. </w:t>
      </w:r>
    </w:p>
    <w:p w14:paraId="0E687EB2" w14:textId="09C8EDF7" w:rsidR="005A19D6" w:rsidRPr="00D55EAD" w:rsidRDefault="005A19D6" w:rsidP="005A19D6">
      <w:pPr>
        <w:tabs>
          <w:tab w:val="left" w:pos="1418"/>
        </w:tabs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D55EAD">
        <w:rPr>
          <w:sz w:val="28"/>
          <w:szCs w:val="28"/>
          <w:vertAlign w:val="superscript"/>
        </w:rPr>
        <w:t>шифр</w:t>
      </w:r>
      <w:r w:rsidR="00D55EAD">
        <w:rPr>
          <w:sz w:val="28"/>
          <w:szCs w:val="28"/>
          <w:vertAlign w:val="superscript"/>
        </w:rPr>
        <w:t xml:space="preserve">                     </w:t>
      </w:r>
      <w:r w:rsidRPr="00D55EAD">
        <w:rPr>
          <w:sz w:val="28"/>
          <w:szCs w:val="28"/>
          <w:vertAlign w:val="superscript"/>
        </w:rPr>
        <w:tab/>
        <w:t>Фамилия И.О.</w:t>
      </w:r>
      <w:r w:rsidR="00D55EAD">
        <w:rPr>
          <w:sz w:val="28"/>
          <w:szCs w:val="28"/>
          <w:vertAlign w:val="superscript"/>
        </w:rPr>
        <w:tab/>
      </w:r>
    </w:p>
    <w:p w14:paraId="59D128C3" w14:textId="7777777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</w:rPr>
      </w:pPr>
    </w:p>
    <w:p w14:paraId="4815A039" w14:textId="3732474B" w:rsidR="005A19D6" w:rsidRPr="007B0A05" w:rsidRDefault="005A19D6" w:rsidP="005A19D6">
      <w:pPr>
        <w:pStyle w:val="a5"/>
        <w:jc w:val="right"/>
        <w:rPr>
          <w:szCs w:val="28"/>
          <w:u w:val="single"/>
        </w:rPr>
      </w:pPr>
      <w:r w:rsidRPr="007B0A05">
        <w:rPr>
          <w:szCs w:val="28"/>
        </w:rPr>
        <w:tab/>
      </w:r>
      <w:r>
        <w:rPr>
          <w:szCs w:val="28"/>
        </w:rPr>
        <w:t>Проверила</w:t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  <w:t xml:space="preserve">                   </w:t>
      </w:r>
      <w:r w:rsidRPr="005A19D6">
        <w:rPr>
          <w:u w:val="single"/>
        </w:rPr>
        <w:t>Маланова Т.В.</w:t>
      </w:r>
    </w:p>
    <w:p w14:paraId="00B08D51" w14:textId="7C5DD0BB" w:rsidR="005A19D6" w:rsidRPr="00D55EAD" w:rsidRDefault="005A19D6" w:rsidP="005A19D6">
      <w:pPr>
        <w:tabs>
          <w:tab w:val="left" w:pos="1418"/>
        </w:tabs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  <w:t xml:space="preserve">                    </w:t>
      </w:r>
      <w:r w:rsidRPr="00D55EAD">
        <w:rPr>
          <w:sz w:val="28"/>
          <w:szCs w:val="28"/>
          <w:vertAlign w:val="superscript"/>
        </w:rPr>
        <w:t>Фамилия И.О.</w:t>
      </w:r>
      <w:r w:rsidR="00D55EAD">
        <w:rPr>
          <w:sz w:val="28"/>
          <w:szCs w:val="28"/>
          <w:vertAlign w:val="superscript"/>
        </w:rPr>
        <w:tab/>
      </w:r>
    </w:p>
    <w:p w14:paraId="102A1167" w14:textId="77777777" w:rsidR="005A19D6" w:rsidRPr="007B0A05" w:rsidRDefault="005A19D6" w:rsidP="005A19D6">
      <w:pPr>
        <w:jc w:val="right"/>
        <w:rPr>
          <w:sz w:val="28"/>
          <w:szCs w:val="28"/>
        </w:rPr>
      </w:pPr>
    </w:p>
    <w:p w14:paraId="38EA6001" w14:textId="77777777" w:rsidR="005A19D6" w:rsidRPr="007B0A05" w:rsidRDefault="005A19D6" w:rsidP="005A19D6">
      <w:pPr>
        <w:jc w:val="right"/>
        <w:rPr>
          <w:sz w:val="28"/>
          <w:szCs w:val="28"/>
        </w:rPr>
      </w:pPr>
    </w:p>
    <w:p w14:paraId="1271E590" w14:textId="2ECD42A6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  <w:u w:val="single"/>
        </w:rPr>
      </w:pPr>
      <w:r w:rsidRPr="007B0A05">
        <w:rPr>
          <w:sz w:val="28"/>
          <w:szCs w:val="28"/>
        </w:rPr>
        <w:tab/>
      </w:r>
      <w:r>
        <w:rPr>
          <w:sz w:val="28"/>
          <w:szCs w:val="28"/>
        </w:rPr>
        <w:tab/>
        <w:t>Содержание отчета 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B0A05">
        <w:rPr>
          <w:sz w:val="28"/>
          <w:szCs w:val="28"/>
          <w:u w:val="single"/>
        </w:rPr>
        <w:tab/>
      </w:r>
      <w:r w:rsidR="00DD5004">
        <w:rPr>
          <w:sz w:val="28"/>
          <w:szCs w:val="28"/>
          <w:u w:val="single"/>
        </w:rPr>
        <w:t>29</w:t>
      </w:r>
      <w:bookmarkStart w:id="1" w:name="_GoBack"/>
      <w:bookmarkEnd w:id="1"/>
      <w:r w:rsidRPr="007B0A05">
        <w:rPr>
          <w:sz w:val="28"/>
          <w:szCs w:val="28"/>
          <w:u w:val="single"/>
        </w:rPr>
        <w:tab/>
      </w:r>
      <w:r w:rsidRPr="005A19D6">
        <w:rPr>
          <w:sz w:val="28"/>
          <w:szCs w:val="28"/>
        </w:rPr>
        <w:t xml:space="preserve"> стр.</w:t>
      </w:r>
    </w:p>
    <w:p w14:paraId="3680835B" w14:textId="77777777" w:rsidR="005A19D6" w:rsidRPr="007B0A05" w:rsidRDefault="005A19D6" w:rsidP="005A19D6">
      <w:pPr>
        <w:rPr>
          <w:sz w:val="28"/>
          <w:szCs w:val="28"/>
        </w:rPr>
      </w:pPr>
    </w:p>
    <w:p w14:paraId="7B3BFCD1" w14:textId="77777777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</w:p>
    <w:p w14:paraId="475ED80F" w14:textId="1EE5C9F6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7081A14E" w14:textId="38161D5B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4370F4D0" w14:textId="5F6CB7B6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8D0AD63" w14:textId="28989ADD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0179D958" w14:textId="3A93BC44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50AA587E" w14:textId="3211AC45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B0AAC61" w14:textId="1383F2DD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07D5669" w14:textId="4368E3A5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DD9E4BF" w14:textId="77777777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</w:p>
    <w:p w14:paraId="4B2BCD9A" w14:textId="03A1501D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  <w:r w:rsidRPr="007B0A05">
        <w:rPr>
          <w:sz w:val="28"/>
          <w:szCs w:val="28"/>
        </w:rPr>
        <w:t>Иркутск 2020</w:t>
      </w:r>
      <w:r w:rsidR="00F76EC0">
        <w:rPr>
          <w:sz w:val="28"/>
          <w:szCs w:val="28"/>
        </w:rPr>
        <w:t xml:space="preserve"> </w:t>
      </w:r>
      <w:r w:rsidRPr="007B0A05">
        <w:rPr>
          <w:sz w:val="28"/>
          <w:szCs w:val="28"/>
        </w:rPr>
        <w:t>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304932785"/>
        <w:docPartObj>
          <w:docPartGallery w:val="Table of Contents"/>
          <w:docPartUnique/>
        </w:docPartObj>
      </w:sdtPr>
      <w:sdtContent>
        <w:p w14:paraId="77EE9AB1" w14:textId="210FD1A3" w:rsidR="008F502B" w:rsidRPr="00B22C7A" w:rsidRDefault="008F502B" w:rsidP="00B22C7A">
          <w:pPr>
            <w:pStyle w:val="a7"/>
            <w:jc w:val="center"/>
            <w:rPr>
              <w:color w:val="auto"/>
            </w:rPr>
          </w:pPr>
          <w:r w:rsidRPr="00B22C7A">
            <w:rPr>
              <w:color w:val="auto"/>
            </w:rPr>
            <w:t>Оглавление</w:t>
          </w:r>
        </w:p>
        <w:p w14:paraId="5CDCBACF" w14:textId="77777777" w:rsidR="006468D1" w:rsidRDefault="008F502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84130" w:history="1">
            <w:r w:rsidR="006468D1" w:rsidRPr="00E9413D">
              <w:rPr>
                <w:rStyle w:val="a8"/>
                <w:noProof/>
              </w:rPr>
              <w:t>1 Постановка задачи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_Toc58184130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3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1AF76F81" w14:textId="77777777" w:rsidR="006468D1" w:rsidRDefault="00BC07D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1" w:history="1">
            <w:r w:rsidR="006468D1" w:rsidRPr="00E9413D">
              <w:rPr>
                <w:rStyle w:val="a8"/>
                <w:noProof/>
              </w:rPr>
              <w:t>2 Структура меню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_Toc58184131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3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217D70FF" w14:textId="77777777" w:rsidR="006468D1" w:rsidRDefault="00BC07D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2" w:history="1">
            <w:r w:rsidR="006468D1" w:rsidRPr="00E9413D">
              <w:rPr>
                <w:rStyle w:val="a8"/>
                <w:noProof/>
              </w:rPr>
              <w:t>3. Проектирование классов.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_Toc58184132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4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6464A4E6" w14:textId="77777777" w:rsidR="006468D1" w:rsidRDefault="00BC07D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3" w:history="1">
            <w:r w:rsidR="006468D1" w:rsidRPr="00E9413D">
              <w:rPr>
                <w:rStyle w:val="a8"/>
                <w:noProof/>
                <w:shd w:val="clear" w:color="auto" w:fill="FFFFFF"/>
              </w:rPr>
              <w:t>4 Таблица спецификаций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_Toc58184133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5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04170997" w14:textId="77777777" w:rsidR="006468D1" w:rsidRDefault="00BC07D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4" w:history="1">
            <w:r w:rsidR="006468D1" w:rsidRPr="00E9413D">
              <w:rPr>
                <w:rStyle w:val="a8"/>
                <w:noProof/>
                <w:shd w:val="clear" w:color="auto" w:fill="FFFFFF"/>
              </w:rPr>
              <w:t xml:space="preserve">4.1 </w:t>
            </w:r>
            <w:r w:rsidR="006468D1" w:rsidRPr="00E9413D">
              <w:rPr>
                <w:rStyle w:val="a8"/>
                <w:noProof/>
              </w:rPr>
              <w:t xml:space="preserve">Описание класса </w:t>
            </w:r>
            <w:r w:rsidR="006468D1" w:rsidRPr="00E9413D">
              <w:rPr>
                <w:rStyle w:val="a8"/>
                <w:noProof/>
                <w:lang w:val="en-US"/>
              </w:rPr>
              <w:t>Staff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_Toc58184134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5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02D786E7" w14:textId="77777777" w:rsidR="006468D1" w:rsidRDefault="00BC07D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5" w:history="1">
            <w:r w:rsidR="006468D1" w:rsidRPr="00E9413D">
              <w:rPr>
                <w:rStyle w:val="a8"/>
                <w:noProof/>
                <w:shd w:val="clear" w:color="auto" w:fill="FFFFFF"/>
              </w:rPr>
              <w:t xml:space="preserve">4.2 </w:t>
            </w:r>
            <w:r w:rsidR="006468D1" w:rsidRPr="00E9413D">
              <w:rPr>
                <w:rStyle w:val="a8"/>
                <w:noProof/>
              </w:rPr>
              <w:t xml:space="preserve">Описание класса </w:t>
            </w:r>
            <w:r w:rsidR="006468D1" w:rsidRPr="00E9413D">
              <w:rPr>
                <w:rStyle w:val="a8"/>
                <w:noProof/>
                <w:lang w:val="en-US"/>
              </w:rPr>
              <w:t>Group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_Toc58184135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5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215F035E" w14:textId="77777777" w:rsidR="006468D1" w:rsidRDefault="00BC07D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6" w:history="1">
            <w:r w:rsidR="006468D1" w:rsidRPr="00E9413D">
              <w:rPr>
                <w:rStyle w:val="a8"/>
                <w:noProof/>
                <w:shd w:val="clear" w:color="auto" w:fill="FFFFFF"/>
              </w:rPr>
              <w:t xml:space="preserve">4.3 </w:t>
            </w:r>
            <w:r w:rsidR="006468D1" w:rsidRPr="00E9413D">
              <w:rPr>
                <w:rStyle w:val="a8"/>
                <w:noProof/>
              </w:rPr>
              <w:t>Описание класса Administration.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_Toc58184136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6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5510F083" w14:textId="77777777" w:rsidR="006468D1" w:rsidRDefault="00BC07D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7" w:history="1">
            <w:r w:rsidR="006468D1" w:rsidRPr="00E9413D">
              <w:rPr>
                <w:rStyle w:val="a8"/>
                <w:noProof/>
                <w:shd w:val="clear" w:color="auto" w:fill="FFFFFF"/>
              </w:rPr>
              <w:t xml:space="preserve">4.4 </w:t>
            </w:r>
            <w:r w:rsidR="006468D1" w:rsidRPr="00E9413D">
              <w:rPr>
                <w:rStyle w:val="a8"/>
                <w:noProof/>
              </w:rPr>
              <w:t>Описание класса Engineer.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_Toc58184137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6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05E7A763" w14:textId="77777777" w:rsidR="006468D1" w:rsidRDefault="00BC07D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8" w:history="1">
            <w:r w:rsidR="006468D1" w:rsidRPr="00E9413D">
              <w:rPr>
                <w:rStyle w:val="a8"/>
                <w:noProof/>
                <w:shd w:val="clear" w:color="auto" w:fill="FFFFFF"/>
              </w:rPr>
              <w:t xml:space="preserve">4.5 </w:t>
            </w:r>
            <w:r w:rsidR="006468D1" w:rsidRPr="00E9413D">
              <w:rPr>
                <w:rStyle w:val="a8"/>
                <w:noProof/>
              </w:rPr>
              <w:t>Описание класса Worker.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_Toc58184138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7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230D339E" w14:textId="77777777" w:rsidR="006468D1" w:rsidRDefault="00BC07D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9" w:history="1">
            <w:r w:rsidR="006468D1" w:rsidRPr="00E9413D">
              <w:rPr>
                <w:rStyle w:val="a8"/>
                <w:noProof/>
                <w:shd w:val="clear" w:color="auto" w:fill="FFFFFF"/>
              </w:rPr>
              <w:t>5 Разработка тестов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_Toc58184139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8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4C820625" w14:textId="77777777" w:rsidR="006468D1" w:rsidRDefault="00BC07D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40" w:history="1">
            <w:r w:rsidR="006468D1" w:rsidRPr="00E9413D">
              <w:rPr>
                <w:rStyle w:val="a8"/>
                <w:noProof/>
              </w:rPr>
              <w:t>6 Результаты тестирования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_Toc58184140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9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333299CD" w14:textId="77777777" w:rsidR="006468D1" w:rsidRDefault="00BC07D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41" w:history="1">
            <w:r w:rsidR="006468D1" w:rsidRPr="00E9413D">
              <w:rPr>
                <w:rStyle w:val="a8"/>
                <w:noProof/>
              </w:rPr>
              <w:t>7. Листинг исходного кода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_Toc58184141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11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37431794" w14:textId="77777777" w:rsidR="006468D1" w:rsidRDefault="00BC07D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42" w:history="1">
            <w:r w:rsidR="006468D1" w:rsidRPr="00E9413D">
              <w:rPr>
                <w:rStyle w:val="a8"/>
                <w:noProof/>
              </w:rPr>
              <w:t>Заключение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_Toc58184142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17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23EC54E5" w14:textId="77777777" w:rsidR="006468D1" w:rsidRDefault="00BC07D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43" w:history="1">
            <w:r w:rsidR="006468D1" w:rsidRPr="00E9413D">
              <w:rPr>
                <w:rStyle w:val="a8"/>
                <w:noProof/>
              </w:rPr>
              <w:t>Список литературы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_Toc58184143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18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17B17DAD" w14:textId="70AFBDC3" w:rsidR="008F502B" w:rsidRDefault="008F502B">
          <w:r>
            <w:rPr>
              <w:b/>
              <w:bCs/>
            </w:rPr>
            <w:fldChar w:fldCharType="end"/>
          </w:r>
        </w:p>
      </w:sdtContent>
    </w:sdt>
    <w:p w14:paraId="503B9D69" w14:textId="262E87D0" w:rsidR="00E86461" w:rsidRDefault="00E86461" w:rsidP="00A170D5">
      <w:pPr>
        <w:pStyle w:val="a5"/>
      </w:pPr>
    </w:p>
    <w:p w14:paraId="621CF859" w14:textId="77777777" w:rsidR="00E86461" w:rsidRDefault="00E86461" w:rsidP="003B5A66">
      <w:pPr>
        <w:spacing w:after="200" w:line="276" w:lineRule="auto"/>
        <w:jc w:val="both"/>
        <w:rPr>
          <w:rFonts w:eastAsiaTheme="minorHAnsi" w:cstheme="minorBidi"/>
          <w:color w:val="000000" w:themeColor="text1"/>
          <w:sz w:val="28"/>
          <w:szCs w:val="22"/>
        </w:rPr>
      </w:pPr>
      <w:r>
        <w:br w:type="page"/>
      </w:r>
    </w:p>
    <w:p w14:paraId="3E88EE66" w14:textId="50FABCA6" w:rsidR="00ED6340" w:rsidRDefault="00E86461" w:rsidP="00E86461">
      <w:pPr>
        <w:pStyle w:val="11"/>
      </w:pPr>
      <w:bookmarkStart w:id="2" w:name="_Toc58184130"/>
      <w:r>
        <w:lastRenderedPageBreak/>
        <w:t>1 Постановка задачи</w:t>
      </w:r>
      <w:bookmarkEnd w:id="2"/>
    </w:p>
    <w:p w14:paraId="49F8D5A2" w14:textId="77777777" w:rsidR="00BC07D3" w:rsidRPr="00BC07D3" w:rsidRDefault="00A11DBA" w:rsidP="00BC07D3">
      <w:pPr>
        <w:ind w:left="-5"/>
        <w:jc w:val="both"/>
        <w:rPr>
          <w:sz w:val="28"/>
          <w:szCs w:val="28"/>
        </w:rPr>
      </w:pPr>
      <w:r w:rsidRPr="00A11DBA">
        <w:rPr>
          <w:b/>
          <w:bCs/>
          <w:sz w:val="28"/>
          <w:szCs w:val="28"/>
        </w:rPr>
        <w:t>Цель работы</w:t>
      </w:r>
      <w:r w:rsidRPr="00A11DBA">
        <w:rPr>
          <w:sz w:val="28"/>
          <w:szCs w:val="28"/>
        </w:rPr>
        <w:t xml:space="preserve">: </w:t>
      </w:r>
      <w:r w:rsidR="00BC07D3" w:rsidRPr="00BC07D3">
        <w:rPr>
          <w:sz w:val="28"/>
          <w:szCs w:val="28"/>
        </w:rPr>
        <w:t>Применение объектно-ориентированного подхода к</w:t>
      </w:r>
    </w:p>
    <w:p w14:paraId="518E4D23" w14:textId="2EBC5835" w:rsidR="00A11DBA" w:rsidRPr="00A11DBA" w:rsidRDefault="00BC07D3" w:rsidP="00BC07D3">
      <w:pPr>
        <w:ind w:left="-5"/>
        <w:jc w:val="both"/>
        <w:rPr>
          <w:sz w:val="28"/>
          <w:szCs w:val="28"/>
        </w:rPr>
      </w:pPr>
      <w:r w:rsidRPr="00BC07D3">
        <w:rPr>
          <w:sz w:val="28"/>
          <w:szCs w:val="28"/>
        </w:rPr>
        <w:t>организации доступа к базе данных (БД).</w:t>
      </w:r>
    </w:p>
    <w:p w14:paraId="5B320AE2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b/>
          <w:bCs/>
          <w:sz w:val="28"/>
          <w:szCs w:val="28"/>
        </w:rPr>
        <w:t>Задачи</w:t>
      </w:r>
      <w:r w:rsidRPr="00A11DBA">
        <w:rPr>
          <w:sz w:val="28"/>
          <w:szCs w:val="28"/>
        </w:rPr>
        <w:t>:</w:t>
      </w:r>
    </w:p>
    <w:p w14:paraId="4E606BC7" w14:textId="77777777" w:rsidR="00BC07D3" w:rsidRPr="00BC07D3" w:rsidRDefault="00BC07D3" w:rsidP="00BC07D3">
      <w:pPr>
        <w:ind w:firstLine="708"/>
        <w:jc w:val="both"/>
        <w:rPr>
          <w:sz w:val="28"/>
          <w:szCs w:val="28"/>
        </w:rPr>
      </w:pPr>
      <w:r w:rsidRPr="00BC07D3">
        <w:rPr>
          <w:sz w:val="28"/>
          <w:szCs w:val="28"/>
        </w:rPr>
        <w:t>Получение общего представления об объектном подходе к организации</w:t>
      </w:r>
    </w:p>
    <w:p w14:paraId="64138D74" w14:textId="77777777" w:rsidR="00BC07D3" w:rsidRPr="00BC07D3" w:rsidRDefault="00BC07D3" w:rsidP="00BC07D3">
      <w:pPr>
        <w:jc w:val="both"/>
        <w:rPr>
          <w:sz w:val="28"/>
          <w:szCs w:val="28"/>
        </w:rPr>
      </w:pPr>
      <w:r w:rsidRPr="00BC07D3">
        <w:rPr>
          <w:sz w:val="28"/>
          <w:szCs w:val="28"/>
        </w:rPr>
        <w:t>доступа к БД, выполнению запросов и обработке результатов.</w:t>
      </w:r>
    </w:p>
    <w:p w14:paraId="5D268503" w14:textId="316005D0" w:rsidR="00BC07D3" w:rsidRPr="00BC07D3" w:rsidRDefault="00BC07D3" w:rsidP="00BC07D3">
      <w:pPr>
        <w:ind w:firstLine="708"/>
        <w:jc w:val="both"/>
        <w:rPr>
          <w:sz w:val="28"/>
          <w:szCs w:val="28"/>
        </w:rPr>
      </w:pPr>
      <w:r w:rsidRPr="00BC07D3">
        <w:rPr>
          <w:sz w:val="28"/>
          <w:szCs w:val="28"/>
        </w:rPr>
        <w:t>Получение практического опыта организации работы с БД средствами</w:t>
      </w:r>
    </w:p>
    <w:p w14:paraId="23FDA7E6" w14:textId="77777777" w:rsidR="00BC07D3" w:rsidRDefault="00BC07D3" w:rsidP="00BC07D3">
      <w:pPr>
        <w:jc w:val="both"/>
        <w:rPr>
          <w:sz w:val="28"/>
          <w:szCs w:val="28"/>
        </w:rPr>
      </w:pPr>
      <w:r w:rsidRPr="00BC07D3">
        <w:rPr>
          <w:sz w:val="28"/>
          <w:szCs w:val="28"/>
        </w:rPr>
        <w:t xml:space="preserve">платформы java. </w:t>
      </w:r>
    </w:p>
    <w:p w14:paraId="60941AA9" w14:textId="3A85398D" w:rsidR="00A11DBA" w:rsidRPr="00A11DBA" w:rsidRDefault="00A11DBA" w:rsidP="00BC07D3">
      <w:pPr>
        <w:jc w:val="both"/>
        <w:rPr>
          <w:b/>
          <w:bCs/>
          <w:sz w:val="28"/>
          <w:szCs w:val="28"/>
        </w:rPr>
      </w:pPr>
      <w:r w:rsidRPr="00A11DBA">
        <w:rPr>
          <w:b/>
          <w:bCs/>
          <w:sz w:val="28"/>
          <w:szCs w:val="28"/>
        </w:rPr>
        <w:t>Содержание задания</w:t>
      </w:r>
    </w:p>
    <w:p w14:paraId="6F344B84" w14:textId="7542A5A0" w:rsidR="00A11DBA" w:rsidRDefault="00BC07D3" w:rsidP="00183875">
      <w:pPr>
        <w:pStyle w:val="a5"/>
        <w:ind w:firstLine="708"/>
        <w:rPr>
          <w:szCs w:val="28"/>
        </w:rPr>
      </w:pPr>
      <w:r>
        <w:t>Для выполнения задания необходимо разработать java-приложение с графическим пользовательским интерфейсом позволяющее просматривать и редактировать информацию из базы данных. Работу предваряет организация и наполнение базы данных (БД) в соответствии с предметной областью из индивидуального задания. Графический пользовательский интерфейс должен предоставлять возможности работы с записями основных таблиц БД. Состав используемых компонентов определяется самостоятельно, но для их размещения должны быть предусмотрены соответствующие планировщики раскладки компонентов в основных контейнерах. Классы, реализующие графический пользовательский интерфейс, должны содержать только обращения к методам классов для выполнения заданий.</w:t>
      </w:r>
    </w:p>
    <w:p w14:paraId="315BFAD6" w14:textId="561C4885" w:rsidR="00A11DBA" w:rsidRDefault="00A11DBA" w:rsidP="00183875">
      <w:pPr>
        <w:pStyle w:val="a5"/>
        <w:ind w:firstLine="708"/>
        <w:rPr>
          <w:szCs w:val="28"/>
        </w:rPr>
      </w:pPr>
    </w:p>
    <w:p w14:paraId="1617073C" w14:textId="7907AAD5" w:rsidR="00A11DBA" w:rsidRDefault="00A11DBA" w:rsidP="00183875">
      <w:pPr>
        <w:pStyle w:val="a5"/>
        <w:ind w:firstLine="708"/>
        <w:rPr>
          <w:szCs w:val="28"/>
        </w:rPr>
      </w:pPr>
    </w:p>
    <w:p w14:paraId="36319501" w14:textId="7710AEE4" w:rsidR="00A11DBA" w:rsidRDefault="00A11DBA" w:rsidP="00183875">
      <w:pPr>
        <w:pStyle w:val="a5"/>
        <w:ind w:firstLine="708"/>
        <w:rPr>
          <w:szCs w:val="28"/>
        </w:rPr>
      </w:pPr>
    </w:p>
    <w:p w14:paraId="56125783" w14:textId="17139702" w:rsidR="00A11DBA" w:rsidRDefault="00A11DBA" w:rsidP="00183875">
      <w:pPr>
        <w:pStyle w:val="a5"/>
        <w:ind w:firstLine="708"/>
        <w:rPr>
          <w:szCs w:val="28"/>
        </w:rPr>
      </w:pPr>
    </w:p>
    <w:p w14:paraId="6594E65D" w14:textId="249CD1D4" w:rsidR="00A11DBA" w:rsidRDefault="00A11DBA" w:rsidP="00183875">
      <w:pPr>
        <w:pStyle w:val="a5"/>
        <w:ind w:firstLine="708"/>
        <w:rPr>
          <w:szCs w:val="28"/>
        </w:rPr>
      </w:pPr>
    </w:p>
    <w:p w14:paraId="2F2A8A22" w14:textId="3CEADA37" w:rsidR="00A11DBA" w:rsidRDefault="00A11DBA" w:rsidP="00183875">
      <w:pPr>
        <w:pStyle w:val="a5"/>
        <w:ind w:firstLine="708"/>
        <w:rPr>
          <w:szCs w:val="28"/>
        </w:rPr>
      </w:pPr>
    </w:p>
    <w:p w14:paraId="18C24015" w14:textId="1EFA026B" w:rsidR="00A11DBA" w:rsidRDefault="00A11DBA" w:rsidP="00183875">
      <w:pPr>
        <w:pStyle w:val="a5"/>
        <w:ind w:firstLine="708"/>
        <w:rPr>
          <w:szCs w:val="28"/>
        </w:rPr>
      </w:pPr>
    </w:p>
    <w:p w14:paraId="783B930B" w14:textId="4A55F0DE" w:rsidR="00A11DBA" w:rsidRDefault="00A11DBA" w:rsidP="00183875">
      <w:pPr>
        <w:pStyle w:val="a5"/>
        <w:ind w:firstLine="708"/>
        <w:rPr>
          <w:szCs w:val="28"/>
        </w:rPr>
      </w:pPr>
    </w:p>
    <w:p w14:paraId="5E065C93" w14:textId="12B0522A" w:rsidR="00A11DBA" w:rsidRDefault="00A11DBA" w:rsidP="00183875">
      <w:pPr>
        <w:pStyle w:val="a5"/>
        <w:ind w:firstLine="708"/>
        <w:rPr>
          <w:szCs w:val="28"/>
        </w:rPr>
      </w:pPr>
    </w:p>
    <w:p w14:paraId="114CD71F" w14:textId="65B02E34" w:rsidR="00A11DBA" w:rsidRDefault="00A11DBA" w:rsidP="00183875">
      <w:pPr>
        <w:pStyle w:val="a5"/>
        <w:ind w:firstLine="708"/>
        <w:rPr>
          <w:szCs w:val="28"/>
        </w:rPr>
      </w:pPr>
    </w:p>
    <w:p w14:paraId="32E95B08" w14:textId="3CF05A10" w:rsidR="00A11DBA" w:rsidRDefault="00A11DBA" w:rsidP="00183875">
      <w:pPr>
        <w:pStyle w:val="a5"/>
        <w:ind w:firstLine="708"/>
        <w:rPr>
          <w:szCs w:val="28"/>
        </w:rPr>
      </w:pPr>
    </w:p>
    <w:p w14:paraId="6BBBFBD7" w14:textId="09E74CD6" w:rsidR="00A11DBA" w:rsidRDefault="00A11DBA" w:rsidP="00183875">
      <w:pPr>
        <w:pStyle w:val="a5"/>
        <w:ind w:firstLine="708"/>
        <w:rPr>
          <w:szCs w:val="28"/>
        </w:rPr>
      </w:pPr>
    </w:p>
    <w:p w14:paraId="097B76CD" w14:textId="60894DC5" w:rsidR="00BC07D3" w:rsidRDefault="00BC07D3" w:rsidP="00183875">
      <w:pPr>
        <w:pStyle w:val="a5"/>
        <w:ind w:firstLine="708"/>
        <w:rPr>
          <w:szCs w:val="28"/>
        </w:rPr>
      </w:pPr>
    </w:p>
    <w:p w14:paraId="0E795A5B" w14:textId="6CA6001A" w:rsidR="00BC07D3" w:rsidRDefault="00BC07D3" w:rsidP="00183875">
      <w:pPr>
        <w:pStyle w:val="a5"/>
        <w:ind w:firstLine="708"/>
        <w:rPr>
          <w:szCs w:val="28"/>
        </w:rPr>
      </w:pPr>
    </w:p>
    <w:p w14:paraId="375EDD68" w14:textId="21BF5B6E" w:rsidR="00BC07D3" w:rsidRDefault="00BC07D3" w:rsidP="00183875">
      <w:pPr>
        <w:pStyle w:val="a5"/>
        <w:ind w:firstLine="708"/>
        <w:rPr>
          <w:szCs w:val="28"/>
        </w:rPr>
      </w:pPr>
    </w:p>
    <w:p w14:paraId="45235AD6" w14:textId="50EFB0A3" w:rsidR="00BC07D3" w:rsidRDefault="00BC07D3" w:rsidP="00183875">
      <w:pPr>
        <w:pStyle w:val="a5"/>
        <w:ind w:firstLine="708"/>
        <w:rPr>
          <w:szCs w:val="28"/>
        </w:rPr>
      </w:pPr>
    </w:p>
    <w:p w14:paraId="165830FD" w14:textId="2E4DDE73" w:rsidR="00BC07D3" w:rsidRDefault="00BC07D3" w:rsidP="00183875">
      <w:pPr>
        <w:pStyle w:val="a5"/>
        <w:ind w:firstLine="708"/>
        <w:rPr>
          <w:szCs w:val="28"/>
        </w:rPr>
      </w:pPr>
    </w:p>
    <w:p w14:paraId="7C5BBE4F" w14:textId="70865CB9" w:rsidR="00BC07D3" w:rsidRDefault="00BC07D3" w:rsidP="00183875">
      <w:pPr>
        <w:pStyle w:val="a5"/>
        <w:ind w:firstLine="708"/>
        <w:rPr>
          <w:szCs w:val="28"/>
        </w:rPr>
      </w:pPr>
    </w:p>
    <w:p w14:paraId="6DA029C1" w14:textId="06A6742D" w:rsidR="00BC07D3" w:rsidRDefault="00BC07D3" w:rsidP="00183875">
      <w:pPr>
        <w:pStyle w:val="a5"/>
        <w:ind w:firstLine="708"/>
        <w:rPr>
          <w:szCs w:val="28"/>
        </w:rPr>
      </w:pPr>
    </w:p>
    <w:p w14:paraId="3AC39DEB" w14:textId="0E26D6B3" w:rsidR="00BC07D3" w:rsidRDefault="00BC07D3" w:rsidP="00183875">
      <w:pPr>
        <w:pStyle w:val="a5"/>
        <w:ind w:firstLine="708"/>
        <w:rPr>
          <w:szCs w:val="28"/>
        </w:rPr>
      </w:pPr>
    </w:p>
    <w:p w14:paraId="030740B0" w14:textId="6CF576C7" w:rsidR="00BC07D3" w:rsidRDefault="00BC07D3" w:rsidP="00183875">
      <w:pPr>
        <w:pStyle w:val="a5"/>
        <w:ind w:firstLine="708"/>
        <w:rPr>
          <w:szCs w:val="28"/>
        </w:rPr>
      </w:pPr>
    </w:p>
    <w:p w14:paraId="1FDAB37F" w14:textId="2E35D815" w:rsidR="00BC07D3" w:rsidRDefault="00BC07D3" w:rsidP="00183875">
      <w:pPr>
        <w:pStyle w:val="a5"/>
        <w:ind w:firstLine="708"/>
        <w:rPr>
          <w:szCs w:val="28"/>
        </w:rPr>
      </w:pPr>
    </w:p>
    <w:p w14:paraId="62AF7658" w14:textId="3F5F9DE7" w:rsidR="00BC07D3" w:rsidRDefault="00BC07D3" w:rsidP="00183875">
      <w:pPr>
        <w:pStyle w:val="a5"/>
        <w:ind w:firstLine="708"/>
        <w:rPr>
          <w:szCs w:val="28"/>
        </w:rPr>
      </w:pPr>
    </w:p>
    <w:p w14:paraId="52398F84" w14:textId="1F840756" w:rsidR="00BC07D3" w:rsidRDefault="00BC07D3" w:rsidP="00183875">
      <w:pPr>
        <w:pStyle w:val="a5"/>
        <w:ind w:firstLine="708"/>
        <w:rPr>
          <w:szCs w:val="28"/>
        </w:rPr>
      </w:pPr>
    </w:p>
    <w:p w14:paraId="57B188E4" w14:textId="0A81DDA0" w:rsidR="00BC07D3" w:rsidRDefault="00BC07D3" w:rsidP="00BC07D3">
      <w:pPr>
        <w:pStyle w:val="11"/>
      </w:pPr>
      <w:r w:rsidRPr="00261849">
        <w:lastRenderedPageBreak/>
        <w:t>2</w:t>
      </w:r>
      <w:r>
        <w:t xml:space="preserve"> Описание БД</w:t>
      </w:r>
    </w:p>
    <w:p w14:paraId="331FF8C6" w14:textId="4D2C19D9" w:rsidR="00BC07D3" w:rsidRDefault="005C7B9A" w:rsidP="00BC07D3">
      <w:pPr>
        <w:pStyle w:val="a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0E3A511E" wp14:editId="04B5B322">
                <wp:simplePos x="0" y="0"/>
                <wp:positionH relativeFrom="column">
                  <wp:posOffset>-500048</wp:posOffset>
                </wp:positionH>
                <wp:positionV relativeFrom="paragraph">
                  <wp:posOffset>240672</wp:posOffset>
                </wp:positionV>
                <wp:extent cx="2377440" cy="1781092"/>
                <wp:effectExtent l="0" t="0" r="0" b="10160"/>
                <wp:wrapNone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1781092"/>
                          <a:chOff x="0" y="0"/>
                          <a:chExt cx="2415926" cy="1781092"/>
                        </a:xfrm>
                      </wpg:grpSpPr>
                      <wpg:grpSp>
                        <wpg:cNvPr id="54" name="Группа 54"/>
                        <wpg:cNvGrpSpPr/>
                        <wpg:grpSpPr>
                          <a:xfrm>
                            <a:off x="0" y="31805"/>
                            <a:ext cx="1590261" cy="1749287"/>
                            <a:chOff x="0" y="0"/>
                            <a:chExt cx="1590261" cy="1749287"/>
                          </a:xfrm>
                        </wpg:grpSpPr>
                        <wps:wsp>
                          <wps:cNvPr id="41" name="Прямоугольник 41"/>
                          <wps:cNvSpPr/>
                          <wps:spPr>
                            <a:xfrm>
                              <a:off x="0" y="0"/>
                              <a:ext cx="1590261" cy="17492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222636"/>
                              <a:ext cx="15900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ая соединительная линия 51"/>
                          <wps:cNvCnPr/>
                          <wps:spPr>
                            <a:xfrm>
                              <a:off x="7951" y="516835"/>
                              <a:ext cx="158208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57213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FA528" w14:textId="63CA163D" w:rsidR="00BC07D3" w:rsidRPr="00BC07D3" w:rsidRDefault="005C7B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Duty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56" y="262393"/>
                            <a:ext cx="237617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34B04E" w14:textId="7D2414CC" w:rsidR="00115EBA" w:rsidRPr="00BC07D3" w:rsidRDefault="00115EBA" w:rsidP="00115EB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Duty</w:t>
                              </w:r>
                              <w:r>
                                <w:rPr>
                                  <w:lang w:val="en-US"/>
                                </w:rPr>
                                <w:t xml:space="preserve"> ID</w:t>
                              </w:r>
                            </w:p>
                            <w:p w14:paraId="64F10FAD" w14:textId="77777777" w:rsidR="00115EBA" w:rsidRPr="00BC07D3" w:rsidRDefault="00115EBA" w:rsidP="00115EB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Duty</w:t>
                              </w:r>
                            </w:p>
                            <w:p w14:paraId="228B1A5D" w14:textId="2D7E8EB0" w:rsidR="005C7B9A" w:rsidRPr="005C7B9A" w:rsidRDefault="005C7B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56" y="588396"/>
                            <a:ext cx="977900" cy="626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D56FCE" w14:textId="1B38360A" w:rsidR="005C7B9A" w:rsidRDefault="00115EBA" w:rsidP="005C7B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 w:rsidR="005C7B9A">
                                <w:rPr>
                                  <w:lang w:val="en-US"/>
                                </w:rPr>
                                <w:t>itle</w:t>
                              </w:r>
                            </w:p>
                            <w:p w14:paraId="7E3F685B" w14:textId="5C591A96" w:rsidR="005C7B9A" w:rsidRDefault="005C7B9A" w:rsidP="005C7B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rate</w:t>
                              </w:r>
                            </w:p>
                            <w:p w14:paraId="3EA1CFA4" w14:textId="77777777" w:rsidR="005C7B9A" w:rsidRPr="005C7B9A" w:rsidRDefault="005C7B9A" w:rsidP="005C7B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3A511E" id="Группа 63" o:spid="_x0000_s1026" style="position:absolute;left:0;text-align:left;margin-left:-39.35pt;margin-top:18.95pt;width:187.2pt;height:140.25pt;z-index:251660800;mso-width-relative:margin;mso-height-relative:margin" coordsize="24159,1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">
                <v:group id="Группа 54" o:spid="_x0000_s1027" style="position:absolute;top:318;width:15902;height:17492" coordsize="15902,1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Прямоугольник 41" o:spid="_x0000_s1028" style="position:absolute;width:15902;height:17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" fillcolor="white [3201]" strokecolor="black [3200]" strokeweight="2pt"/>
                  <v:line id="Прямая соединительная линия 50" o:spid="_x0000_s1029" style="position:absolute;visibility:visible;mso-wrap-style:square" from="0,2226" to="15900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S8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" strokecolor="black [3040]"/>
                  <v:line id="Прямая соединительная линия 51" o:spid="_x0000_s1030" style="position:absolute;visibility:visible;mso-wrap-style:square" from="79,5168" to="15900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" strokecolor="black [3040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5486;width:572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74DFA528" w14:textId="63CA163D" w:rsidR="00BC07D3" w:rsidRPr="00BC07D3" w:rsidRDefault="005C7B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Duty</w:t>
                        </w:r>
                      </w:p>
                    </w:txbxContent>
                  </v:textbox>
                </v:shape>
                <v:shape id="_x0000_s1032" type="#_x0000_t202" style="position:absolute;left:397;top:2623;width:2376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6B34B04E" w14:textId="7D2414CC" w:rsidR="00115EBA" w:rsidRPr="00BC07D3" w:rsidRDefault="00115EBA" w:rsidP="00115E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Duty</w:t>
                        </w:r>
                        <w:r>
                          <w:rPr>
                            <w:lang w:val="en-US"/>
                          </w:rPr>
                          <w:t xml:space="preserve"> ID</w:t>
                        </w:r>
                      </w:p>
                      <w:p w14:paraId="64F10FAD" w14:textId="77777777" w:rsidR="00115EBA" w:rsidRPr="00BC07D3" w:rsidRDefault="00115EBA" w:rsidP="00115E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Duty</w:t>
                        </w:r>
                      </w:p>
                      <w:p w14:paraId="228B1A5D" w14:textId="2D7E8EB0" w:rsidR="005C7B9A" w:rsidRPr="005C7B9A" w:rsidRDefault="005C7B9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3" type="#_x0000_t202" style="position:absolute;left:397;top:5883;width:9779;height:6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58D56FCE" w14:textId="1B38360A" w:rsidR="005C7B9A" w:rsidRDefault="00115EBA" w:rsidP="005C7B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  <w:r w:rsidR="005C7B9A">
                          <w:rPr>
                            <w:lang w:val="en-US"/>
                          </w:rPr>
                          <w:t>itle</w:t>
                        </w:r>
                      </w:p>
                      <w:p w14:paraId="7E3F685B" w14:textId="5C591A96" w:rsidR="005C7B9A" w:rsidRDefault="005C7B9A" w:rsidP="005C7B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rate</w:t>
                        </w:r>
                      </w:p>
                      <w:p w14:paraId="3EA1CFA4" w14:textId="77777777" w:rsidR="005C7B9A" w:rsidRPr="005C7B9A" w:rsidRDefault="005C7B9A" w:rsidP="005C7B9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53803BC" w14:textId="0582DF18" w:rsidR="00BC07D3" w:rsidRDefault="005C7B9A" w:rsidP="00BC07D3">
      <w:pPr>
        <w:pStyle w:val="a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50F26F39" wp14:editId="040C15BE">
                <wp:simplePos x="0" y="0"/>
                <wp:positionH relativeFrom="column">
                  <wp:posOffset>1773775</wp:posOffset>
                </wp:positionH>
                <wp:positionV relativeFrom="paragraph">
                  <wp:posOffset>4445</wp:posOffset>
                </wp:positionV>
                <wp:extent cx="2011680" cy="1780540"/>
                <wp:effectExtent l="0" t="0" r="0" b="10160"/>
                <wp:wrapNone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1780540"/>
                          <a:chOff x="0" y="0"/>
                          <a:chExt cx="2044245" cy="1781092"/>
                        </a:xfrm>
                      </wpg:grpSpPr>
                      <wpg:grpSp>
                        <wpg:cNvPr id="216" name="Группа 216"/>
                        <wpg:cNvGrpSpPr/>
                        <wpg:grpSpPr>
                          <a:xfrm>
                            <a:off x="0" y="31805"/>
                            <a:ext cx="1590261" cy="1749287"/>
                            <a:chOff x="0" y="0"/>
                            <a:chExt cx="1590261" cy="1749287"/>
                          </a:xfrm>
                        </wpg:grpSpPr>
                        <wps:wsp>
                          <wps:cNvPr id="218" name="Прямоугольник 218"/>
                          <wps:cNvSpPr/>
                          <wps:spPr>
                            <a:xfrm>
                              <a:off x="0" y="0"/>
                              <a:ext cx="1590261" cy="17492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Прямая соединительная линия 219"/>
                          <wps:cNvCnPr/>
                          <wps:spPr>
                            <a:xfrm>
                              <a:off x="0" y="222636"/>
                              <a:ext cx="15900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Прямая соединительная линия 220"/>
                          <wps:cNvCnPr/>
                          <wps:spPr>
                            <a:xfrm>
                              <a:off x="7951" y="516835"/>
                              <a:ext cx="158208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681" y="0"/>
                            <a:ext cx="951094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9F887" w14:textId="77777777" w:rsidR="00115EBA" w:rsidRPr="00BC07D3" w:rsidRDefault="00115EBA" w:rsidP="00115EBA">
                              <w:pPr>
                                <w:rPr>
                                  <w:lang w:val="en-US"/>
                                </w:rPr>
                              </w:pPr>
                              <w:r w:rsidRPr="005C7B9A">
                                <w:rPr>
                                  <w:lang w:val="en-US"/>
                                </w:rPr>
                                <w:t>Staff</w:t>
                              </w:r>
                            </w:p>
                            <w:p w14:paraId="531E4863" w14:textId="77777777" w:rsidR="00115EBA" w:rsidRPr="00BC07D3" w:rsidRDefault="00115EBA" w:rsidP="00115EBA">
                              <w:pPr>
                                <w:rPr>
                                  <w:lang w:val="en-US"/>
                                </w:rPr>
                              </w:pPr>
                              <w:r w:rsidRPr="005C7B9A">
                                <w:rPr>
                                  <w:lang w:val="en-US"/>
                                </w:rPr>
                                <w:t>Staff</w:t>
                              </w:r>
                            </w:p>
                            <w:p w14:paraId="45754249" w14:textId="1885F022" w:rsidR="005C7B9A" w:rsidRPr="00BC07D3" w:rsidRDefault="005C7B9A" w:rsidP="005C7B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56" y="262393"/>
                            <a:ext cx="2004489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C5F4A" w14:textId="6E37D51D" w:rsidR="005C7B9A" w:rsidRPr="005C7B9A" w:rsidRDefault="00987595" w:rsidP="005C7B9A">
                              <w:pPr>
                                <w:rPr>
                                  <w:lang w:val="en-US"/>
                                </w:rPr>
                              </w:pPr>
                              <w:r w:rsidRPr="005C7B9A">
                                <w:rPr>
                                  <w:lang w:val="en-US"/>
                                </w:rPr>
                                <w:t>Staff ID</w:t>
                              </w:r>
                            </w:p>
                            <w:p w14:paraId="52CDD75F" w14:textId="508F75F0" w:rsidR="005C7B9A" w:rsidRPr="00BC07D3" w:rsidRDefault="005C7B9A" w:rsidP="005C7B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ID</w:t>
                              </w:r>
                            </w:p>
                            <w:p w14:paraId="3DCC2C1B" w14:textId="77777777" w:rsidR="005C7B9A" w:rsidRPr="005C7B9A" w:rsidRDefault="005C7B9A" w:rsidP="005C7B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55" y="588395"/>
                            <a:ext cx="1414646" cy="938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BCA32" w14:textId="5B2F82EA" w:rsidR="005C7B9A" w:rsidRDefault="005C7B9A" w:rsidP="005C7B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</w:p>
                            <w:p w14:paraId="6E7D9D3F" w14:textId="33C4A1CC" w:rsidR="005C7B9A" w:rsidRDefault="005C7B9A" w:rsidP="005C7B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age</w:t>
                              </w:r>
                            </w:p>
                            <w:p w14:paraId="6CF84F69" w14:textId="251A1202" w:rsidR="005C7B9A" w:rsidRPr="005C7B9A" w:rsidRDefault="00987595" w:rsidP="005C7B9A">
                              <w:pPr>
                                <w:rPr>
                                  <w:lang w:val="en-US"/>
                                </w:rPr>
                              </w:pPr>
                              <w:r w:rsidRPr="005C7B9A">
                                <w:rPr>
                                  <w:lang w:val="en-US"/>
                                </w:rPr>
                                <w:t>Profession ID</w:t>
                              </w:r>
                            </w:p>
                            <w:p w14:paraId="1E7B39D6" w14:textId="77777777" w:rsidR="005C7B9A" w:rsidRPr="005C7B9A" w:rsidRDefault="005C7B9A" w:rsidP="005C7B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Duty ID</w:t>
                              </w:r>
                            </w:p>
                            <w:p w14:paraId="3732335F" w14:textId="77777777" w:rsidR="005C7B9A" w:rsidRPr="00BC07D3" w:rsidRDefault="005C7B9A" w:rsidP="005C7B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008942B" w14:textId="77777777" w:rsidR="005C7B9A" w:rsidRPr="005C7B9A" w:rsidRDefault="005C7B9A" w:rsidP="005C7B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F26F39" id="Группа 215" o:spid="_x0000_s1034" style="position:absolute;left:0;text-align:left;margin-left:139.65pt;margin-top:.35pt;width:158.4pt;height:140.2pt;z-index:251673088;mso-width-relative:margin" coordsize="20442,1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">
                <v:group id="Группа 216" o:spid="_x0000_s1035" style="position:absolute;top:318;width:15902;height:17492" coordsize="15902,1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rect id="Прямоугольник 218" o:spid="_x0000_s1036" style="position:absolute;width:15902;height:17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" fillcolor="white [3201]" strokecolor="black [3200]" strokeweight="2pt"/>
                  <v:line id="Прямая соединительная линия 219" o:spid="_x0000_s1037" style="position:absolute;visibility:visible;mso-wrap-style:square" from="0,2226" to="15900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" strokecolor="black [3040]"/>
                  <v:line id="Прямая соединительная линия 220" o:spid="_x0000_s1038" style="position:absolute;visibility:visible;mso-wrap-style:square" from="79,5168" to="15900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" strokecolor="black [3040]"/>
                </v:group>
                <v:shape id="_x0000_s1039" type="#_x0000_t202" style="position:absolute;left:1696;width:951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6559F887" w14:textId="77777777" w:rsidR="00115EBA" w:rsidRPr="00BC07D3" w:rsidRDefault="00115EBA" w:rsidP="00115EBA">
                        <w:pPr>
                          <w:rPr>
                            <w:lang w:val="en-US"/>
                          </w:rPr>
                        </w:pPr>
                        <w:r w:rsidRPr="005C7B9A">
                          <w:rPr>
                            <w:lang w:val="en-US"/>
                          </w:rPr>
                          <w:t>Staff</w:t>
                        </w:r>
                      </w:p>
                      <w:p w14:paraId="531E4863" w14:textId="77777777" w:rsidR="00115EBA" w:rsidRPr="00BC07D3" w:rsidRDefault="00115EBA" w:rsidP="00115EBA">
                        <w:pPr>
                          <w:rPr>
                            <w:lang w:val="en-US"/>
                          </w:rPr>
                        </w:pPr>
                        <w:r w:rsidRPr="005C7B9A">
                          <w:rPr>
                            <w:lang w:val="en-US"/>
                          </w:rPr>
                          <w:t>Staff</w:t>
                        </w:r>
                      </w:p>
                      <w:p w14:paraId="45754249" w14:textId="1885F022" w:rsidR="005C7B9A" w:rsidRPr="00BC07D3" w:rsidRDefault="005C7B9A" w:rsidP="005C7B9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397;top:2623;width:20045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2AAC5F4A" w14:textId="6E37D51D" w:rsidR="005C7B9A" w:rsidRPr="005C7B9A" w:rsidRDefault="00987595" w:rsidP="005C7B9A">
                        <w:pPr>
                          <w:rPr>
                            <w:lang w:val="en-US"/>
                          </w:rPr>
                        </w:pPr>
                        <w:r w:rsidRPr="005C7B9A">
                          <w:rPr>
                            <w:lang w:val="en-US"/>
                          </w:rPr>
                          <w:t>Staff ID</w:t>
                        </w:r>
                      </w:p>
                      <w:p w14:paraId="52CDD75F" w14:textId="508F75F0" w:rsidR="005C7B9A" w:rsidRPr="00BC07D3" w:rsidRDefault="005C7B9A" w:rsidP="005C7B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ID</w:t>
                        </w:r>
                      </w:p>
                      <w:p w14:paraId="3DCC2C1B" w14:textId="77777777" w:rsidR="005C7B9A" w:rsidRPr="005C7B9A" w:rsidRDefault="005C7B9A" w:rsidP="005C7B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ID</w:t>
                        </w:r>
                      </w:p>
                    </w:txbxContent>
                  </v:textbox>
                </v:shape>
                <v:shape id="_x0000_s1041" type="#_x0000_t202" style="position:absolute;left:397;top:5883;width:14147;height:9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087BCA32" w14:textId="5B2F82EA" w:rsidR="005C7B9A" w:rsidRDefault="005C7B9A" w:rsidP="005C7B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  <w:p w14:paraId="6E7D9D3F" w14:textId="33C4A1CC" w:rsidR="005C7B9A" w:rsidRDefault="005C7B9A" w:rsidP="005C7B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age</w:t>
                        </w:r>
                      </w:p>
                      <w:p w14:paraId="6CF84F69" w14:textId="251A1202" w:rsidR="005C7B9A" w:rsidRPr="005C7B9A" w:rsidRDefault="00987595" w:rsidP="005C7B9A">
                        <w:pPr>
                          <w:rPr>
                            <w:lang w:val="en-US"/>
                          </w:rPr>
                        </w:pPr>
                        <w:r w:rsidRPr="005C7B9A">
                          <w:rPr>
                            <w:lang w:val="en-US"/>
                          </w:rPr>
                          <w:t>Profession ID</w:t>
                        </w:r>
                      </w:p>
                      <w:p w14:paraId="1E7B39D6" w14:textId="77777777" w:rsidR="005C7B9A" w:rsidRPr="005C7B9A" w:rsidRDefault="005C7B9A" w:rsidP="005C7B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Duty ID</w:t>
                        </w:r>
                      </w:p>
                      <w:p w14:paraId="3732335F" w14:textId="77777777" w:rsidR="005C7B9A" w:rsidRPr="00BC07D3" w:rsidRDefault="005C7B9A" w:rsidP="005C7B9A">
                        <w:pPr>
                          <w:rPr>
                            <w:lang w:val="en-US"/>
                          </w:rPr>
                        </w:pPr>
                      </w:p>
                      <w:p w14:paraId="1008942B" w14:textId="77777777" w:rsidR="005C7B9A" w:rsidRPr="005C7B9A" w:rsidRDefault="005C7B9A" w:rsidP="005C7B9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7E7E103F" wp14:editId="5E4B859A">
                <wp:simplePos x="0" y="0"/>
                <wp:positionH relativeFrom="column">
                  <wp:posOffset>4000141</wp:posOffset>
                </wp:positionH>
                <wp:positionV relativeFrom="paragraph">
                  <wp:posOffset>3423</wp:posOffset>
                </wp:positionV>
                <wp:extent cx="2011680" cy="1780540"/>
                <wp:effectExtent l="0" t="0" r="0" b="10160"/>
                <wp:wrapNone/>
                <wp:docPr id="192" name="Группа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1780540"/>
                          <a:chOff x="0" y="0"/>
                          <a:chExt cx="2044245" cy="1781094"/>
                        </a:xfrm>
                      </wpg:grpSpPr>
                      <wpg:grpSp>
                        <wpg:cNvPr id="193" name="Группа 193"/>
                        <wpg:cNvGrpSpPr/>
                        <wpg:grpSpPr>
                          <a:xfrm>
                            <a:off x="0" y="31806"/>
                            <a:ext cx="1590261" cy="1749288"/>
                            <a:chOff x="0" y="1"/>
                            <a:chExt cx="1590261" cy="1749288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0" y="1"/>
                              <a:ext cx="1590261" cy="17492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ая соединительная линия 195"/>
                          <wps:cNvCnPr/>
                          <wps:spPr>
                            <a:xfrm>
                              <a:off x="0" y="222636"/>
                              <a:ext cx="15900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Прямая соединительная линия 196"/>
                          <wps:cNvCnPr/>
                          <wps:spPr>
                            <a:xfrm>
                              <a:off x="7951" y="516835"/>
                              <a:ext cx="158208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681" y="0"/>
                            <a:ext cx="951094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008A1" w14:textId="654FB33E" w:rsidR="005C7B9A" w:rsidRPr="00BC07D3" w:rsidRDefault="005C7B9A" w:rsidP="005C7B9A">
                              <w:pPr>
                                <w:rPr>
                                  <w:lang w:val="en-US"/>
                                </w:rPr>
                              </w:pPr>
                              <w:r w:rsidRPr="005C7B9A">
                                <w:rPr>
                                  <w:lang w:val="en-US"/>
                                </w:rPr>
                                <w:t>Profession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56" y="262393"/>
                            <a:ext cx="2004489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033F4" w14:textId="66389165" w:rsidR="005C7B9A" w:rsidRPr="00BC07D3" w:rsidRDefault="005C7B9A" w:rsidP="005C7B9A">
                              <w:pPr>
                                <w:rPr>
                                  <w:lang w:val="en-US"/>
                                </w:rPr>
                              </w:pPr>
                              <w:r w:rsidRPr="005C7B9A">
                                <w:rPr>
                                  <w:lang w:val="en-US"/>
                                </w:rPr>
                                <w:t>Profession</w:t>
                              </w:r>
                              <w:r>
                                <w:rPr>
                                  <w:lang w:val="en-US"/>
                                </w:rPr>
                                <w:t xml:space="preserve"> ID</w:t>
                              </w:r>
                            </w:p>
                            <w:p w14:paraId="63983DAD" w14:textId="1485FF45" w:rsidR="005C7B9A" w:rsidRPr="005C7B9A" w:rsidRDefault="005C7B9A" w:rsidP="005C7B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56" y="588396"/>
                            <a:ext cx="977900" cy="626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229F8" w14:textId="77777777" w:rsidR="005C7B9A" w:rsidRDefault="005C7B9A" w:rsidP="005C7B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Title</w:t>
                              </w:r>
                            </w:p>
                            <w:p w14:paraId="0375F3D0" w14:textId="7E2D217F" w:rsidR="005C7B9A" w:rsidRPr="005C7B9A" w:rsidRDefault="005C7B9A" w:rsidP="005C7B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7E103F" id="Группа 192" o:spid="_x0000_s1042" style="position:absolute;left:0;text-align:left;margin-left:314.95pt;margin-top:.25pt;width:158.4pt;height:140.2pt;z-index:251670016;mso-width-relative:margin;mso-height-relative:margin" coordsize="20442,1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">
                <v:group id="Группа 193" o:spid="_x0000_s1043" style="position:absolute;top:318;width:15902;height:17492" coordorigin="" coordsize="15902,1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4" style="position:absolute;width:15902;height:17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" fillcolor="white [3201]" strokecolor="black [3200]" strokeweight="2pt"/>
                  <v:line id="Прямая соединительная линия 195" o:spid="_x0000_s1045" style="position:absolute;visibility:visible;mso-wrap-style:square" from="0,2226" to="15900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" strokecolor="black [3040]"/>
                  <v:line id="Прямая соединительная линия 196" o:spid="_x0000_s1046" style="position:absolute;visibility:visible;mso-wrap-style:square" from="79,5168" to="15900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" strokecolor="black [3040]"/>
                </v:group>
                <v:shape id="_x0000_s1047" type="#_x0000_t202" style="position:absolute;left:1696;width:951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1CB008A1" w14:textId="654FB33E" w:rsidR="005C7B9A" w:rsidRPr="00BC07D3" w:rsidRDefault="005C7B9A" w:rsidP="005C7B9A">
                        <w:pPr>
                          <w:rPr>
                            <w:lang w:val="en-US"/>
                          </w:rPr>
                        </w:pPr>
                        <w:r w:rsidRPr="005C7B9A">
                          <w:rPr>
                            <w:lang w:val="en-US"/>
                          </w:rPr>
                          <w:t>Profession</w:t>
                        </w:r>
                      </w:p>
                    </w:txbxContent>
                  </v:textbox>
                </v:shape>
                <v:shape id="_x0000_s1048" type="#_x0000_t202" style="position:absolute;left:397;top:2623;width:20045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3D7033F4" w14:textId="66389165" w:rsidR="005C7B9A" w:rsidRPr="00BC07D3" w:rsidRDefault="005C7B9A" w:rsidP="005C7B9A">
                        <w:pPr>
                          <w:rPr>
                            <w:lang w:val="en-US"/>
                          </w:rPr>
                        </w:pPr>
                        <w:r w:rsidRPr="005C7B9A">
                          <w:rPr>
                            <w:lang w:val="en-US"/>
                          </w:rPr>
                          <w:t>Profession</w:t>
                        </w:r>
                        <w:r>
                          <w:rPr>
                            <w:lang w:val="en-US"/>
                          </w:rPr>
                          <w:t xml:space="preserve"> ID</w:t>
                        </w:r>
                      </w:p>
                      <w:p w14:paraId="63983DAD" w14:textId="1485FF45" w:rsidR="005C7B9A" w:rsidRPr="005C7B9A" w:rsidRDefault="005C7B9A" w:rsidP="005C7B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ID</w:t>
                        </w:r>
                      </w:p>
                    </w:txbxContent>
                  </v:textbox>
                </v:shape>
                <v:shape id="_x0000_s1049" type="#_x0000_t202" style="position:absolute;left:397;top:5883;width:9779;height:6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568229F8" w14:textId="77777777" w:rsidR="005C7B9A" w:rsidRDefault="005C7B9A" w:rsidP="005C7B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Title</w:t>
                        </w:r>
                      </w:p>
                      <w:p w14:paraId="0375F3D0" w14:textId="7E2D217F" w:rsidR="005C7B9A" w:rsidRPr="005C7B9A" w:rsidRDefault="005C7B9A" w:rsidP="005C7B9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91E294F" w14:textId="601C831D" w:rsidR="00BC07D3" w:rsidRDefault="00BC07D3" w:rsidP="00BC07D3">
      <w:pPr>
        <w:pStyle w:val="a5"/>
      </w:pPr>
    </w:p>
    <w:p w14:paraId="635487F9" w14:textId="43EE86C2" w:rsidR="00BC07D3" w:rsidRDefault="005C7B9A" w:rsidP="00BC07D3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0B4A807" wp14:editId="4B0D01BE">
                <wp:simplePos x="0" y="0"/>
                <wp:positionH relativeFrom="column">
                  <wp:posOffset>3372595</wp:posOffset>
                </wp:positionH>
                <wp:positionV relativeFrom="paragraph">
                  <wp:posOffset>57150</wp:posOffset>
                </wp:positionV>
                <wp:extent cx="612251" cy="564543"/>
                <wp:effectExtent l="38100" t="0" r="16510" b="64135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251" cy="56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DEF8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6" o:spid="_x0000_s1026" type="#_x0000_t32" style="position:absolute;margin-left:265.55pt;margin-top:4.5pt;width:48.2pt;height:44.45pt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C982D08" wp14:editId="3F0839EE">
                <wp:simplePos x="0" y="0"/>
                <wp:positionH relativeFrom="column">
                  <wp:posOffset>1065020</wp:posOffset>
                </wp:positionH>
                <wp:positionV relativeFrom="paragraph">
                  <wp:posOffset>33296</wp:posOffset>
                </wp:positionV>
                <wp:extent cx="701412" cy="763325"/>
                <wp:effectExtent l="0" t="0" r="80010" b="5588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412" cy="763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53A99" id="Прямая со стрелкой 225" o:spid="_x0000_s1026" type="#_x0000_t32" style="position:absolute;margin-left:83.85pt;margin-top:2.6pt;width:55.25pt;height:60.1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" strokecolor="black [3040]">
                <v:stroke endarrow="block"/>
              </v:shape>
            </w:pict>
          </mc:Fallback>
        </mc:AlternateContent>
      </w:r>
    </w:p>
    <w:p w14:paraId="0EAD1E3B" w14:textId="5626F2D8" w:rsidR="00BC07D3" w:rsidRDefault="00BC07D3" w:rsidP="00BC07D3">
      <w:pPr>
        <w:pStyle w:val="a5"/>
      </w:pPr>
    </w:p>
    <w:p w14:paraId="5B9CEBCC" w14:textId="4D202703" w:rsidR="00BC07D3" w:rsidRDefault="00BC07D3" w:rsidP="00BC07D3">
      <w:pPr>
        <w:pStyle w:val="a5"/>
      </w:pPr>
    </w:p>
    <w:p w14:paraId="0BC2B8F7" w14:textId="5B32B334" w:rsidR="00BC07D3" w:rsidRDefault="00BC07D3" w:rsidP="00BC07D3">
      <w:pPr>
        <w:pStyle w:val="a5"/>
      </w:pPr>
    </w:p>
    <w:p w14:paraId="248FA457" w14:textId="175BD2E6" w:rsidR="00BC07D3" w:rsidRDefault="00BC07D3" w:rsidP="00BC07D3">
      <w:pPr>
        <w:pStyle w:val="a5"/>
      </w:pPr>
    </w:p>
    <w:p w14:paraId="0FDCDC9F" w14:textId="6BFD4A5C" w:rsidR="00BC07D3" w:rsidRDefault="00BC07D3" w:rsidP="00BC07D3">
      <w:pPr>
        <w:pStyle w:val="a5"/>
      </w:pPr>
    </w:p>
    <w:p w14:paraId="0A22BDDF" w14:textId="03F112A5" w:rsidR="00BC07D3" w:rsidRDefault="00BC07D3" w:rsidP="00BC07D3">
      <w:pPr>
        <w:pStyle w:val="a5"/>
      </w:pPr>
    </w:p>
    <w:p w14:paraId="1F8AB997" w14:textId="11CE3D32" w:rsidR="00115EBA" w:rsidRDefault="00115EBA" w:rsidP="00115EBA">
      <w:pPr>
        <w:pStyle w:val="a5"/>
        <w:ind w:firstLine="0"/>
        <w:jc w:val="center"/>
      </w:pPr>
      <w:r>
        <w:t>Рисунок 1 – Диаграмма классов БД</w:t>
      </w:r>
    </w:p>
    <w:p w14:paraId="0D2B415C" w14:textId="77777777" w:rsidR="00115EBA" w:rsidRDefault="00115EBA" w:rsidP="00BC07D3">
      <w:pPr>
        <w:pStyle w:val="a5"/>
      </w:pPr>
    </w:p>
    <w:p w14:paraId="7043A22B" w14:textId="31CFD500" w:rsidR="00BC07D3" w:rsidRPr="00BC07D3" w:rsidRDefault="00115EBA" w:rsidP="00BC07D3">
      <w:pPr>
        <w:pStyle w:val="a5"/>
      </w:pPr>
      <w:r>
        <w:t>Таблица 1 – Описание таблиц БД</w:t>
      </w:r>
    </w:p>
    <w:p w14:paraId="271A36C6" w14:textId="0D73AD2D" w:rsidR="00BC07D3" w:rsidRDefault="00BC07D3" w:rsidP="00183875">
      <w:pPr>
        <w:pStyle w:val="a5"/>
        <w:ind w:firstLine="708"/>
        <w:rPr>
          <w:szCs w:val="28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2687"/>
        <w:gridCol w:w="1556"/>
        <w:gridCol w:w="2101"/>
      </w:tblGrid>
      <w:tr w:rsidR="00115EBA" w14:paraId="7E6C30E0" w14:textId="77777777" w:rsidTr="00115EBA">
        <w:tc>
          <w:tcPr>
            <w:tcW w:w="1242" w:type="dxa"/>
          </w:tcPr>
          <w:p w14:paraId="075EA22E" w14:textId="30A520E0" w:rsidR="00115EBA" w:rsidRDefault="00115EBA" w:rsidP="00115EBA">
            <w:pPr>
              <w:pStyle w:val="a5"/>
              <w:ind w:firstLine="0"/>
              <w:jc w:val="center"/>
              <w:rPr>
                <w:szCs w:val="28"/>
              </w:rPr>
            </w:pPr>
            <w:r>
              <w:t>Имя таблицы</w:t>
            </w:r>
          </w:p>
        </w:tc>
        <w:tc>
          <w:tcPr>
            <w:tcW w:w="1985" w:type="dxa"/>
          </w:tcPr>
          <w:p w14:paraId="54806A78" w14:textId="6F73D07D" w:rsidR="00115EBA" w:rsidRDefault="00115EBA" w:rsidP="00183875">
            <w:pPr>
              <w:pStyle w:val="a5"/>
              <w:ind w:firstLine="0"/>
              <w:rPr>
                <w:szCs w:val="28"/>
              </w:rPr>
            </w:pPr>
            <w:r>
              <w:t>Имя атрибута</w:t>
            </w:r>
          </w:p>
        </w:tc>
        <w:tc>
          <w:tcPr>
            <w:tcW w:w="2687" w:type="dxa"/>
          </w:tcPr>
          <w:p w14:paraId="5D815A6E" w14:textId="55790F74" w:rsidR="00115EBA" w:rsidRDefault="00115EBA" w:rsidP="00183875">
            <w:pPr>
              <w:pStyle w:val="a5"/>
              <w:ind w:firstLine="0"/>
              <w:rPr>
                <w:szCs w:val="28"/>
              </w:rPr>
            </w:pPr>
            <w:r>
              <w:t>Тип</w:t>
            </w:r>
          </w:p>
        </w:tc>
        <w:tc>
          <w:tcPr>
            <w:tcW w:w="1556" w:type="dxa"/>
          </w:tcPr>
          <w:p w14:paraId="467709D3" w14:textId="2298D053" w:rsidR="00115EBA" w:rsidRDefault="00115EBA" w:rsidP="00183875">
            <w:pPr>
              <w:pStyle w:val="a5"/>
              <w:ind w:firstLine="0"/>
              <w:rPr>
                <w:szCs w:val="28"/>
              </w:rPr>
            </w:pPr>
            <w:r>
              <w:t>Размер</w:t>
            </w:r>
          </w:p>
        </w:tc>
        <w:tc>
          <w:tcPr>
            <w:tcW w:w="2101" w:type="dxa"/>
          </w:tcPr>
          <w:p w14:paraId="5FC0B1A7" w14:textId="79928C5F" w:rsidR="00115EBA" w:rsidRDefault="00115EBA" w:rsidP="00183875">
            <w:pPr>
              <w:pStyle w:val="a5"/>
              <w:ind w:firstLine="0"/>
              <w:rPr>
                <w:szCs w:val="28"/>
              </w:rPr>
            </w:pPr>
            <w:r>
              <w:t>Описание</w:t>
            </w:r>
          </w:p>
        </w:tc>
      </w:tr>
      <w:tr w:rsidR="00115EBA" w14:paraId="4F2DC3C3" w14:textId="77777777" w:rsidTr="00115EBA">
        <w:tc>
          <w:tcPr>
            <w:tcW w:w="1242" w:type="dxa"/>
            <w:vMerge w:val="restart"/>
          </w:tcPr>
          <w:p w14:paraId="65B6B65A" w14:textId="77777777" w:rsidR="00115EBA" w:rsidRDefault="00115EBA" w:rsidP="00115EBA">
            <w:pPr>
              <w:rPr>
                <w:lang w:val="en-US"/>
              </w:rPr>
            </w:pPr>
          </w:p>
          <w:p w14:paraId="3F8C006A" w14:textId="49192BEB" w:rsidR="00115EBA" w:rsidRPr="00BC07D3" w:rsidRDefault="00115EBA" w:rsidP="00115E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Duty</w:t>
            </w:r>
          </w:p>
          <w:p w14:paraId="179C0015" w14:textId="77777777" w:rsidR="00115EBA" w:rsidRDefault="00115EBA" w:rsidP="00115EBA">
            <w:pPr>
              <w:pStyle w:val="a5"/>
              <w:ind w:firstLine="0"/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14:paraId="56BBDF19" w14:textId="23C0E747" w:rsidR="00115EBA" w:rsidRPr="00115EBA" w:rsidRDefault="00115EBA" w:rsidP="00115EBA">
            <w:pPr>
              <w:rPr>
                <w:lang w:val="en-US"/>
              </w:rPr>
            </w:pPr>
            <w:r>
              <w:rPr>
                <w:lang w:val="en-US"/>
              </w:rPr>
              <w:t>Duty ID</w:t>
            </w:r>
          </w:p>
        </w:tc>
        <w:tc>
          <w:tcPr>
            <w:tcW w:w="2687" w:type="dxa"/>
          </w:tcPr>
          <w:p w14:paraId="006AA823" w14:textId="69653F19" w:rsidR="00115EBA" w:rsidRPr="00115EBA" w:rsidRDefault="00115EBA" w:rsidP="00183875">
            <w:pPr>
              <w:pStyle w:val="a5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56" w:type="dxa"/>
          </w:tcPr>
          <w:p w14:paraId="16C10954" w14:textId="113CCC19" w:rsidR="00115EBA" w:rsidRPr="00115EBA" w:rsidRDefault="00115EBA" w:rsidP="00183875">
            <w:pPr>
              <w:pStyle w:val="a5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8 </w:t>
            </w:r>
            <w:r>
              <w:rPr>
                <w:szCs w:val="28"/>
              </w:rPr>
              <w:t>байт</w:t>
            </w:r>
          </w:p>
        </w:tc>
        <w:tc>
          <w:tcPr>
            <w:tcW w:w="2101" w:type="dxa"/>
          </w:tcPr>
          <w:p w14:paraId="1297BA55" w14:textId="77777777" w:rsidR="00115EBA" w:rsidRDefault="00115EBA" w:rsidP="00183875">
            <w:pPr>
              <w:pStyle w:val="a5"/>
              <w:ind w:firstLine="0"/>
            </w:pPr>
            <w:r>
              <w:t xml:space="preserve">Идентификатор </w:t>
            </w:r>
            <w:r>
              <w:t>обязанности</w:t>
            </w:r>
          </w:p>
          <w:p w14:paraId="068FA15B" w14:textId="2474095B" w:rsidR="00115EBA" w:rsidRDefault="00115EBA" w:rsidP="00183875">
            <w:pPr>
              <w:pStyle w:val="a5"/>
              <w:ind w:firstLine="0"/>
              <w:rPr>
                <w:szCs w:val="28"/>
              </w:rPr>
            </w:pPr>
            <w:r>
              <w:t>Ключевое поле</w:t>
            </w:r>
          </w:p>
        </w:tc>
      </w:tr>
      <w:tr w:rsidR="00115EBA" w14:paraId="7D78946C" w14:textId="77777777" w:rsidTr="00115EBA">
        <w:tc>
          <w:tcPr>
            <w:tcW w:w="1242" w:type="dxa"/>
            <w:vMerge/>
          </w:tcPr>
          <w:p w14:paraId="29BBEBAB" w14:textId="77777777" w:rsidR="00115EBA" w:rsidRDefault="00115EBA" w:rsidP="00115EBA">
            <w:pPr>
              <w:pStyle w:val="a5"/>
              <w:ind w:firstLine="0"/>
              <w:rPr>
                <w:szCs w:val="28"/>
              </w:rPr>
            </w:pPr>
          </w:p>
        </w:tc>
        <w:tc>
          <w:tcPr>
            <w:tcW w:w="1985" w:type="dxa"/>
          </w:tcPr>
          <w:p w14:paraId="294CB66B" w14:textId="44E09DF6" w:rsidR="00115EBA" w:rsidRPr="00115EBA" w:rsidRDefault="00115EBA" w:rsidP="00115EBA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687" w:type="dxa"/>
          </w:tcPr>
          <w:p w14:paraId="7EFF02A8" w14:textId="7A18FC0A" w:rsidR="00115EBA" w:rsidRPr="00115EBA" w:rsidRDefault="00115EBA" w:rsidP="00115EBA">
            <w:pPr>
              <w:pStyle w:val="a5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1556" w:type="dxa"/>
          </w:tcPr>
          <w:p w14:paraId="1815D46E" w14:textId="3B1CFD04" w:rsidR="00115EBA" w:rsidRPr="00115EBA" w:rsidRDefault="00115EBA" w:rsidP="00115EBA">
            <w:pPr>
              <w:pStyle w:val="a5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256 </w:t>
            </w:r>
            <w:r>
              <w:rPr>
                <w:szCs w:val="28"/>
              </w:rPr>
              <w:t>байт</w:t>
            </w:r>
          </w:p>
        </w:tc>
        <w:tc>
          <w:tcPr>
            <w:tcW w:w="2101" w:type="dxa"/>
          </w:tcPr>
          <w:p w14:paraId="18833AEF" w14:textId="1CBF649C" w:rsidR="00115EBA" w:rsidRDefault="00115EBA" w:rsidP="00115EBA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обязанности</w:t>
            </w:r>
          </w:p>
        </w:tc>
      </w:tr>
      <w:tr w:rsidR="00115EBA" w14:paraId="5A535945" w14:textId="77777777" w:rsidTr="00115EBA">
        <w:tc>
          <w:tcPr>
            <w:tcW w:w="1242" w:type="dxa"/>
            <w:vMerge/>
          </w:tcPr>
          <w:p w14:paraId="15E2FCE1" w14:textId="77777777" w:rsidR="00115EBA" w:rsidRDefault="00115EBA" w:rsidP="00115EBA">
            <w:pPr>
              <w:pStyle w:val="a5"/>
              <w:ind w:firstLine="0"/>
              <w:rPr>
                <w:szCs w:val="28"/>
              </w:rPr>
            </w:pPr>
          </w:p>
        </w:tc>
        <w:tc>
          <w:tcPr>
            <w:tcW w:w="1985" w:type="dxa"/>
          </w:tcPr>
          <w:p w14:paraId="400C1124" w14:textId="0271FF9C" w:rsidR="00115EBA" w:rsidRPr="00115EBA" w:rsidRDefault="00115EBA" w:rsidP="00115EBA">
            <w:pPr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2687" w:type="dxa"/>
          </w:tcPr>
          <w:p w14:paraId="29FA5DE8" w14:textId="2012A57C" w:rsidR="00115EBA" w:rsidRDefault="00115EBA" w:rsidP="00115EBA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1556" w:type="dxa"/>
          </w:tcPr>
          <w:p w14:paraId="04F1603B" w14:textId="209564AC" w:rsidR="00115EBA" w:rsidRDefault="00115EBA" w:rsidP="00115EBA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256 </w:t>
            </w:r>
            <w:r>
              <w:rPr>
                <w:szCs w:val="28"/>
              </w:rPr>
              <w:t>байт</w:t>
            </w:r>
          </w:p>
        </w:tc>
        <w:tc>
          <w:tcPr>
            <w:tcW w:w="2101" w:type="dxa"/>
          </w:tcPr>
          <w:p w14:paraId="3B056DD5" w14:textId="7794B8F7" w:rsidR="00115EBA" w:rsidRDefault="00987595" w:rsidP="00115EBA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="00115EBA">
              <w:rPr>
                <w:szCs w:val="28"/>
              </w:rPr>
              <w:t>тавка</w:t>
            </w:r>
          </w:p>
        </w:tc>
      </w:tr>
      <w:tr w:rsidR="00115EBA" w14:paraId="12433186" w14:textId="77777777" w:rsidTr="00115EBA">
        <w:tc>
          <w:tcPr>
            <w:tcW w:w="1242" w:type="dxa"/>
            <w:vMerge w:val="restart"/>
          </w:tcPr>
          <w:p w14:paraId="422DAEF9" w14:textId="77777777" w:rsidR="00115EBA" w:rsidRPr="00BC07D3" w:rsidRDefault="00115EBA" w:rsidP="00115EBA">
            <w:pPr>
              <w:jc w:val="center"/>
              <w:rPr>
                <w:lang w:val="en-US"/>
              </w:rPr>
            </w:pPr>
            <w:r w:rsidRPr="005C7B9A">
              <w:rPr>
                <w:lang w:val="en-US"/>
              </w:rPr>
              <w:t>Profession</w:t>
            </w:r>
          </w:p>
          <w:p w14:paraId="4A94A48D" w14:textId="77777777" w:rsidR="00115EBA" w:rsidRDefault="00115EBA" w:rsidP="00115EBA">
            <w:pPr>
              <w:pStyle w:val="a5"/>
              <w:ind w:firstLine="0"/>
              <w:rPr>
                <w:szCs w:val="28"/>
              </w:rPr>
            </w:pPr>
          </w:p>
        </w:tc>
        <w:tc>
          <w:tcPr>
            <w:tcW w:w="1985" w:type="dxa"/>
          </w:tcPr>
          <w:p w14:paraId="4379920F" w14:textId="50C774B7" w:rsidR="00115EBA" w:rsidRPr="00115EBA" w:rsidRDefault="00115EBA" w:rsidP="00115EBA">
            <w:pPr>
              <w:rPr>
                <w:lang w:val="en-US"/>
              </w:rPr>
            </w:pPr>
            <w:r w:rsidRPr="005C7B9A">
              <w:rPr>
                <w:lang w:val="en-US"/>
              </w:rPr>
              <w:t>Profession</w:t>
            </w:r>
            <w:r>
              <w:rPr>
                <w:lang w:val="en-US"/>
              </w:rPr>
              <w:t xml:space="preserve"> ID</w:t>
            </w:r>
          </w:p>
        </w:tc>
        <w:tc>
          <w:tcPr>
            <w:tcW w:w="2687" w:type="dxa"/>
          </w:tcPr>
          <w:p w14:paraId="29E52550" w14:textId="61A7C1DF" w:rsidR="00115EBA" w:rsidRDefault="00115EBA" w:rsidP="00115EBA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56" w:type="dxa"/>
          </w:tcPr>
          <w:p w14:paraId="56D53C10" w14:textId="7BC5848A" w:rsidR="00115EBA" w:rsidRDefault="00115EBA" w:rsidP="00115EBA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8 </w:t>
            </w:r>
            <w:r>
              <w:rPr>
                <w:szCs w:val="28"/>
              </w:rPr>
              <w:t>байт</w:t>
            </w:r>
          </w:p>
        </w:tc>
        <w:tc>
          <w:tcPr>
            <w:tcW w:w="2101" w:type="dxa"/>
          </w:tcPr>
          <w:p w14:paraId="637A9DFD" w14:textId="2BF74AC8" w:rsidR="00115EBA" w:rsidRDefault="00115EBA" w:rsidP="00115EBA">
            <w:pPr>
              <w:pStyle w:val="a5"/>
              <w:ind w:firstLine="0"/>
            </w:pPr>
            <w:r>
              <w:t xml:space="preserve">Идентификатор </w:t>
            </w:r>
            <w:r>
              <w:rPr>
                <w:szCs w:val="28"/>
              </w:rPr>
              <w:t>профессии</w:t>
            </w:r>
          </w:p>
          <w:p w14:paraId="4D6E0F06" w14:textId="720BD67D" w:rsidR="00115EBA" w:rsidRDefault="00115EBA" w:rsidP="00115EBA">
            <w:pPr>
              <w:pStyle w:val="a5"/>
              <w:ind w:firstLine="0"/>
              <w:rPr>
                <w:szCs w:val="28"/>
              </w:rPr>
            </w:pPr>
            <w:r>
              <w:t>Ключевое поле</w:t>
            </w:r>
          </w:p>
        </w:tc>
      </w:tr>
      <w:tr w:rsidR="00115EBA" w14:paraId="6DD110A4" w14:textId="77777777" w:rsidTr="00115EBA">
        <w:tc>
          <w:tcPr>
            <w:tcW w:w="1242" w:type="dxa"/>
            <w:vMerge/>
          </w:tcPr>
          <w:p w14:paraId="36CF9B13" w14:textId="77777777" w:rsidR="00115EBA" w:rsidRDefault="00115EBA" w:rsidP="00115EBA">
            <w:pPr>
              <w:pStyle w:val="a5"/>
              <w:ind w:firstLine="0"/>
              <w:rPr>
                <w:szCs w:val="28"/>
              </w:rPr>
            </w:pPr>
          </w:p>
        </w:tc>
        <w:tc>
          <w:tcPr>
            <w:tcW w:w="1985" w:type="dxa"/>
          </w:tcPr>
          <w:p w14:paraId="557D06FC" w14:textId="3B3064FC" w:rsidR="00115EBA" w:rsidRDefault="00115EBA" w:rsidP="00115EBA">
            <w:pPr>
              <w:pStyle w:val="a5"/>
              <w:ind w:firstLine="0"/>
              <w:rPr>
                <w:szCs w:val="28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687" w:type="dxa"/>
          </w:tcPr>
          <w:p w14:paraId="3881DEA5" w14:textId="45C49AEF" w:rsidR="00115EBA" w:rsidRDefault="00115EBA" w:rsidP="00115EBA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1556" w:type="dxa"/>
          </w:tcPr>
          <w:p w14:paraId="69472566" w14:textId="22789699" w:rsidR="00115EBA" w:rsidRDefault="00115EBA" w:rsidP="00115EBA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256 </w:t>
            </w:r>
            <w:r>
              <w:rPr>
                <w:szCs w:val="28"/>
              </w:rPr>
              <w:t>байт</w:t>
            </w:r>
          </w:p>
        </w:tc>
        <w:tc>
          <w:tcPr>
            <w:tcW w:w="2101" w:type="dxa"/>
          </w:tcPr>
          <w:p w14:paraId="6972A281" w14:textId="164D95A1" w:rsidR="00115EBA" w:rsidRDefault="00115EBA" w:rsidP="00115EBA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Название </w:t>
            </w:r>
            <w:r>
              <w:rPr>
                <w:szCs w:val="28"/>
              </w:rPr>
              <w:t>профессии</w:t>
            </w:r>
          </w:p>
        </w:tc>
      </w:tr>
      <w:tr w:rsidR="00987595" w14:paraId="286AB233" w14:textId="77777777" w:rsidTr="00115EBA">
        <w:tc>
          <w:tcPr>
            <w:tcW w:w="1242" w:type="dxa"/>
            <w:vMerge w:val="restart"/>
          </w:tcPr>
          <w:p w14:paraId="1D769EBD" w14:textId="77777777" w:rsidR="00987595" w:rsidRDefault="00987595" w:rsidP="00987595">
            <w:pPr>
              <w:jc w:val="center"/>
              <w:rPr>
                <w:lang w:val="en-US"/>
              </w:rPr>
            </w:pPr>
          </w:p>
          <w:p w14:paraId="29E9C6C1" w14:textId="77777777" w:rsidR="00987595" w:rsidRDefault="00987595" w:rsidP="00987595">
            <w:pPr>
              <w:jc w:val="center"/>
              <w:rPr>
                <w:lang w:val="en-US"/>
              </w:rPr>
            </w:pPr>
          </w:p>
          <w:p w14:paraId="0048A5D7" w14:textId="087AA98A" w:rsidR="00987595" w:rsidRPr="00BC07D3" w:rsidRDefault="00987595" w:rsidP="00987595">
            <w:pPr>
              <w:jc w:val="center"/>
              <w:rPr>
                <w:lang w:val="en-US"/>
              </w:rPr>
            </w:pPr>
            <w:r w:rsidRPr="005C7B9A">
              <w:rPr>
                <w:lang w:val="en-US"/>
              </w:rPr>
              <w:t>Staff</w:t>
            </w:r>
          </w:p>
          <w:p w14:paraId="0878655C" w14:textId="17039A71" w:rsidR="00987595" w:rsidRPr="00115EBA" w:rsidRDefault="00987595" w:rsidP="00987595">
            <w:pPr>
              <w:pStyle w:val="a5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1985" w:type="dxa"/>
          </w:tcPr>
          <w:p w14:paraId="0DD51E9E" w14:textId="056F1555" w:rsidR="00987595" w:rsidRPr="00987595" w:rsidRDefault="00987595" w:rsidP="00987595">
            <w:pPr>
              <w:rPr>
                <w:lang w:val="en-US"/>
              </w:rPr>
            </w:pPr>
            <w:r w:rsidRPr="005C7B9A">
              <w:rPr>
                <w:lang w:val="en-US"/>
              </w:rPr>
              <w:t>Staff  ID</w:t>
            </w:r>
          </w:p>
        </w:tc>
        <w:tc>
          <w:tcPr>
            <w:tcW w:w="2687" w:type="dxa"/>
          </w:tcPr>
          <w:p w14:paraId="44043C9C" w14:textId="033D2EE8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56" w:type="dxa"/>
          </w:tcPr>
          <w:p w14:paraId="719602C3" w14:textId="5D3D3C24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8 </w:t>
            </w:r>
            <w:r>
              <w:rPr>
                <w:szCs w:val="28"/>
              </w:rPr>
              <w:t>байт</w:t>
            </w:r>
          </w:p>
        </w:tc>
        <w:tc>
          <w:tcPr>
            <w:tcW w:w="2101" w:type="dxa"/>
          </w:tcPr>
          <w:p w14:paraId="11392453" w14:textId="09C30CEA" w:rsidR="00987595" w:rsidRDefault="00987595" w:rsidP="00987595">
            <w:pPr>
              <w:pStyle w:val="a5"/>
              <w:ind w:firstLine="0"/>
            </w:pPr>
            <w:r>
              <w:t xml:space="preserve">Идентификатор </w:t>
            </w:r>
            <w:r>
              <w:t>сотрудника</w:t>
            </w:r>
          </w:p>
          <w:p w14:paraId="22F4E7BB" w14:textId="58333634" w:rsidR="00987595" w:rsidRPr="00987595" w:rsidRDefault="00987595" w:rsidP="00987595">
            <w:pPr>
              <w:pStyle w:val="a5"/>
              <w:ind w:firstLine="0"/>
              <w:rPr>
                <w:szCs w:val="28"/>
              </w:rPr>
            </w:pPr>
            <w:r>
              <w:t>Ключевое поле</w:t>
            </w:r>
          </w:p>
        </w:tc>
      </w:tr>
      <w:tr w:rsidR="00987595" w14:paraId="514982EB" w14:textId="77777777" w:rsidTr="00115EBA">
        <w:tc>
          <w:tcPr>
            <w:tcW w:w="1242" w:type="dxa"/>
            <w:vMerge/>
          </w:tcPr>
          <w:p w14:paraId="20430A06" w14:textId="77777777" w:rsidR="00987595" w:rsidRDefault="00987595" w:rsidP="00987595">
            <w:pPr>
              <w:pStyle w:val="a5"/>
              <w:ind w:firstLine="0"/>
              <w:rPr>
                <w:szCs w:val="28"/>
              </w:rPr>
            </w:pPr>
          </w:p>
        </w:tc>
        <w:tc>
          <w:tcPr>
            <w:tcW w:w="1985" w:type="dxa"/>
          </w:tcPr>
          <w:p w14:paraId="46E44432" w14:textId="3973A991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687" w:type="dxa"/>
          </w:tcPr>
          <w:p w14:paraId="3E191EF6" w14:textId="253CFEB0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1556" w:type="dxa"/>
          </w:tcPr>
          <w:p w14:paraId="64C59350" w14:textId="300365B4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256 </w:t>
            </w:r>
            <w:r>
              <w:rPr>
                <w:szCs w:val="28"/>
              </w:rPr>
              <w:t>байт</w:t>
            </w:r>
          </w:p>
        </w:tc>
        <w:tc>
          <w:tcPr>
            <w:tcW w:w="2101" w:type="dxa"/>
          </w:tcPr>
          <w:p w14:paraId="0AB15D00" w14:textId="0D6173F9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</w:tr>
      <w:tr w:rsidR="00987595" w14:paraId="52C6A5AF" w14:textId="77777777" w:rsidTr="00115EBA">
        <w:tc>
          <w:tcPr>
            <w:tcW w:w="1242" w:type="dxa"/>
            <w:vMerge/>
          </w:tcPr>
          <w:p w14:paraId="60630625" w14:textId="77777777" w:rsidR="00987595" w:rsidRDefault="00987595" w:rsidP="00987595">
            <w:pPr>
              <w:pStyle w:val="a5"/>
              <w:ind w:firstLine="0"/>
              <w:rPr>
                <w:szCs w:val="28"/>
              </w:rPr>
            </w:pPr>
          </w:p>
        </w:tc>
        <w:tc>
          <w:tcPr>
            <w:tcW w:w="1985" w:type="dxa"/>
          </w:tcPr>
          <w:p w14:paraId="51EF9228" w14:textId="6EAAD92B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687" w:type="dxa"/>
          </w:tcPr>
          <w:p w14:paraId="6EC6E4C4" w14:textId="2B5A2BED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1556" w:type="dxa"/>
          </w:tcPr>
          <w:p w14:paraId="5F43240B" w14:textId="3D53ECC1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256 </w:t>
            </w:r>
            <w:r>
              <w:rPr>
                <w:szCs w:val="28"/>
              </w:rPr>
              <w:t>байт</w:t>
            </w:r>
          </w:p>
        </w:tc>
        <w:tc>
          <w:tcPr>
            <w:tcW w:w="2101" w:type="dxa"/>
          </w:tcPr>
          <w:p w14:paraId="2DCAA91E" w14:textId="57AE70CB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</w:rPr>
              <w:t>Возраст</w:t>
            </w:r>
          </w:p>
        </w:tc>
      </w:tr>
      <w:tr w:rsidR="00987595" w14:paraId="15912E20" w14:textId="77777777" w:rsidTr="00115EBA">
        <w:tc>
          <w:tcPr>
            <w:tcW w:w="1242" w:type="dxa"/>
            <w:vMerge/>
          </w:tcPr>
          <w:p w14:paraId="29CF16D9" w14:textId="77777777" w:rsidR="00987595" w:rsidRDefault="00987595" w:rsidP="00987595">
            <w:pPr>
              <w:pStyle w:val="a5"/>
              <w:ind w:firstLine="0"/>
              <w:rPr>
                <w:szCs w:val="28"/>
              </w:rPr>
            </w:pPr>
          </w:p>
        </w:tc>
        <w:tc>
          <w:tcPr>
            <w:tcW w:w="1985" w:type="dxa"/>
          </w:tcPr>
          <w:p w14:paraId="08AC485F" w14:textId="116EE9B5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 w:rsidRPr="009245C9">
              <w:rPr>
                <w:lang w:val="en-US"/>
              </w:rPr>
              <w:t>Profession ID</w:t>
            </w:r>
          </w:p>
        </w:tc>
        <w:tc>
          <w:tcPr>
            <w:tcW w:w="2687" w:type="dxa"/>
          </w:tcPr>
          <w:p w14:paraId="54610734" w14:textId="64FFF887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56" w:type="dxa"/>
          </w:tcPr>
          <w:p w14:paraId="295E338D" w14:textId="4AEE4A67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8 </w:t>
            </w:r>
            <w:r>
              <w:rPr>
                <w:szCs w:val="28"/>
              </w:rPr>
              <w:t>байт</w:t>
            </w:r>
          </w:p>
        </w:tc>
        <w:tc>
          <w:tcPr>
            <w:tcW w:w="2101" w:type="dxa"/>
          </w:tcPr>
          <w:p w14:paraId="1DEC8403" w14:textId="32791018" w:rsidR="00987595" w:rsidRPr="00987595" w:rsidRDefault="00987595" w:rsidP="00987595">
            <w:pPr>
              <w:pStyle w:val="a5"/>
              <w:ind w:firstLine="0"/>
            </w:pPr>
            <w:r>
              <w:t xml:space="preserve">Идентификатор </w:t>
            </w:r>
            <w:r>
              <w:rPr>
                <w:szCs w:val="28"/>
              </w:rPr>
              <w:t>профессии</w:t>
            </w:r>
          </w:p>
        </w:tc>
      </w:tr>
      <w:tr w:rsidR="00987595" w14:paraId="31778F19" w14:textId="77777777" w:rsidTr="00115EBA">
        <w:tc>
          <w:tcPr>
            <w:tcW w:w="1242" w:type="dxa"/>
            <w:vMerge/>
          </w:tcPr>
          <w:p w14:paraId="76F06303" w14:textId="77777777" w:rsidR="00987595" w:rsidRDefault="00987595" w:rsidP="00987595">
            <w:pPr>
              <w:pStyle w:val="a5"/>
              <w:ind w:firstLine="0"/>
              <w:rPr>
                <w:szCs w:val="28"/>
              </w:rPr>
            </w:pPr>
          </w:p>
        </w:tc>
        <w:tc>
          <w:tcPr>
            <w:tcW w:w="1985" w:type="dxa"/>
          </w:tcPr>
          <w:p w14:paraId="7F13663E" w14:textId="5568D71F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 w:rsidRPr="009245C9">
              <w:rPr>
                <w:lang w:val="en-US"/>
              </w:rPr>
              <w:t>Duty ID</w:t>
            </w:r>
          </w:p>
        </w:tc>
        <w:tc>
          <w:tcPr>
            <w:tcW w:w="2687" w:type="dxa"/>
          </w:tcPr>
          <w:p w14:paraId="264657FA" w14:textId="77F02914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56" w:type="dxa"/>
          </w:tcPr>
          <w:p w14:paraId="73A9EA9C" w14:textId="5364D34F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8 </w:t>
            </w:r>
            <w:r>
              <w:rPr>
                <w:szCs w:val="28"/>
              </w:rPr>
              <w:t>байт</w:t>
            </w:r>
          </w:p>
        </w:tc>
        <w:tc>
          <w:tcPr>
            <w:tcW w:w="2101" w:type="dxa"/>
          </w:tcPr>
          <w:p w14:paraId="5E0B5F08" w14:textId="77777777" w:rsidR="00987595" w:rsidRDefault="00987595" w:rsidP="00987595">
            <w:pPr>
              <w:pStyle w:val="a5"/>
              <w:ind w:firstLine="0"/>
            </w:pPr>
            <w:r>
              <w:t>Идентификатор обязанности</w:t>
            </w:r>
          </w:p>
          <w:p w14:paraId="589A45E0" w14:textId="75498DDE" w:rsidR="00987595" w:rsidRDefault="00987595" w:rsidP="00987595">
            <w:pPr>
              <w:pStyle w:val="a5"/>
              <w:ind w:firstLine="0"/>
              <w:rPr>
                <w:szCs w:val="28"/>
              </w:rPr>
            </w:pPr>
            <w:r>
              <w:t>Ключевое поле</w:t>
            </w:r>
          </w:p>
        </w:tc>
      </w:tr>
    </w:tbl>
    <w:p w14:paraId="29C7449B" w14:textId="1C281460" w:rsidR="00BC07D3" w:rsidRDefault="00BC07D3" w:rsidP="00183875">
      <w:pPr>
        <w:pStyle w:val="a5"/>
        <w:ind w:firstLine="708"/>
        <w:rPr>
          <w:szCs w:val="28"/>
        </w:rPr>
      </w:pPr>
    </w:p>
    <w:p w14:paraId="1E71FA2C" w14:textId="6BB08073" w:rsidR="00987595" w:rsidRDefault="00987595" w:rsidP="00987595">
      <w:pPr>
        <w:pStyle w:val="a5"/>
        <w:ind w:left="708" w:firstLine="708"/>
      </w:pPr>
      <w:r>
        <w:t>SQL-запросы к БД</w:t>
      </w:r>
    </w:p>
    <w:p w14:paraId="6D3CA3B3" w14:textId="6CCB9859" w:rsidR="00987595" w:rsidRPr="00987595" w:rsidRDefault="00987595" w:rsidP="00987595">
      <w:pPr>
        <w:pStyle w:val="a5"/>
        <w:ind w:firstLine="708"/>
        <w:rPr>
          <w:lang w:val="en-US"/>
        </w:rPr>
      </w:pPr>
      <w:r w:rsidRPr="00987595">
        <w:rPr>
          <w:lang w:val="en-US"/>
        </w:rPr>
        <w:t>INSERT INTO Profession(title)</w:t>
      </w:r>
      <w:r w:rsidRPr="00987595">
        <w:rPr>
          <w:lang w:val="en-US"/>
        </w:rPr>
        <w:t xml:space="preserve"> </w:t>
      </w:r>
      <w:r w:rsidRPr="00987595">
        <w:rPr>
          <w:lang w:val="en-US"/>
        </w:rPr>
        <w:t>VALUES(`</w:t>
      </w:r>
      <w:r>
        <w:t>Администратор</w:t>
      </w:r>
      <w:r w:rsidRPr="00987595">
        <w:rPr>
          <w:lang w:val="en-US"/>
        </w:rPr>
        <w:t>`)</w:t>
      </w:r>
    </w:p>
    <w:p w14:paraId="21CDD43F" w14:textId="0B473D8D" w:rsidR="00987595" w:rsidRDefault="00987595" w:rsidP="00987595">
      <w:pPr>
        <w:pStyle w:val="a5"/>
        <w:ind w:firstLine="708"/>
        <w:rPr>
          <w:lang w:val="en-US"/>
        </w:rPr>
      </w:pPr>
      <w:r w:rsidRPr="00987595">
        <w:rPr>
          <w:lang w:val="en-US"/>
        </w:rPr>
        <w:t>INSERT INTO Duty(title,rate) VALUES(`</w:t>
      </w:r>
      <w:r>
        <w:t>Управление</w:t>
      </w:r>
      <w:r w:rsidRPr="00987595">
        <w:rPr>
          <w:lang w:val="en-US"/>
        </w:rPr>
        <w:t xml:space="preserve"> </w:t>
      </w:r>
      <w:r>
        <w:t>персоналом</w:t>
      </w:r>
      <w:r w:rsidRPr="00987595">
        <w:rPr>
          <w:lang w:val="en-US"/>
        </w:rPr>
        <w:t>`,`</w:t>
      </w:r>
      <w:r w:rsidRPr="00987595">
        <w:rPr>
          <w:lang w:val="en-US"/>
        </w:rPr>
        <w:t>230</w:t>
      </w:r>
      <w:r w:rsidRPr="00987595">
        <w:rPr>
          <w:lang w:val="en-US"/>
        </w:rPr>
        <w:t>`)</w:t>
      </w:r>
    </w:p>
    <w:p w14:paraId="47110EB5" w14:textId="4A76ED95" w:rsidR="00987595" w:rsidRPr="00987595" w:rsidRDefault="00987595" w:rsidP="00987595">
      <w:pPr>
        <w:pStyle w:val="a5"/>
        <w:ind w:firstLine="708"/>
        <w:rPr>
          <w:lang w:val="en-US"/>
        </w:rPr>
      </w:pPr>
      <w:r w:rsidRPr="00987595">
        <w:rPr>
          <w:lang w:val="en-US"/>
        </w:rPr>
        <w:t xml:space="preserve">INSERT INTO Staff(name,age,Profession_id,Duty_id) </w:t>
      </w:r>
      <w:r w:rsidRPr="00987595">
        <w:rPr>
          <w:lang w:val="en-US"/>
        </w:rPr>
        <w:t xml:space="preserve"> </w:t>
      </w:r>
      <w:r w:rsidRPr="00987595">
        <w:rPr>
          <w:lang w:val="en-US"/>
        </w:rPr>
        <w:t>VALUES(`</w:t>
      </w:r>
      <w:r w:rsidR="00A15F4D">
        <w:t>Дмитрий</w:t>
      </w:r>
      <w:r w:rsidRPr="00987595">
        <w:rPr>
          <w:lang w:val="en-US"/>
        </w:rPr>
        <w:t>`,`</w:t>
      </w:r>
      <w:r w:rsidR="00A15F4D" w:rsidRPr="00A15F4D">
        <w:rPr>
          <w:lang w:val="en-US"/>
        </w:rPr>
        <w:t>56</w:t>
      </w:r>
      <w:r w:rsidRPr="00987595">
        <w:rPr>
          <w:lang w:val="en-US"/>
        </w:rPr>
        <w:t>`,`</w:t>
      </w:r>
      <w:r w:rsidR="00A15F4D" w:rsidRPr="00A15F4D">
        <w:rPr>
          <w:lang w:val="en-US"/>
        </w:rPr>
        <w:t>1</w:t>
      </w:r>
      <w:r w:rsidRPr="00987595">
        <w:rPr>
          <w:lang w:val="en-US"/>
        </w:rPr>
        <w:t>`,`</w:t>
      </w:r>
      <w:r w:rsidR="00A15F4D" w:rsidRPr="00A15F4D">
        <w:rPr>
          <w:lang w:val="en-US"/>
        </w:rPr>
        <w:t>1</w:t>
      </w:r>
      <w:r w:rsidRPr="00987595">
        <w:rPr>
          <w:lang w:val="en-US"/>
        </w:rPr>
        <w:t>`)</w:t>
      </w:r>
    </w:p>
    <w:p w14:paraId="358BA0B3" w14:textId="5EDE23D5" w:rsidR="0024278C" w:rsidRDefault="00BC07D3" w:rsidP="00705234">
      <w:pPr>
        <w:pStyle w:val="11"/>
      </w:pPr>
      <w:bookmarkStart w:id="3" w:name="_Toc58184131"/>
      <w:r>
        <w:lastRenderedPageBreak/>
        <w:t>3</w:t>
      </w:r>
      <w:r w:rsidR="00261849">
        <w:t xml:space="preserve"> </w:t>
      </w:r>
      <w:bookmarkEnd w:id="3"/>
      <w:r w:rsidR="00A11DBA">
        <w:t>Проектирование графического интерфейса</w:t>
      </w:r>
    </w:p>
    <w:p w14:paraId="0B119A0B" w14:textId="193FD213" w:rsidR="00A15F4D" w:rsidRDefault="00DD5004" w:rsidP="00A15F4D">
      <w:pPr>
        <w:pStyle w:val="a5"/>
      </w:pPr>
      <w:r>
        <w:t xml:space="preserve">На главном окне с помощью компоновщика BorderLayout должны быть размещены левая панель (West), центральная панель (Center). На левой панель будут расположены </w:t>
      </w:r>
      <w:r>
        <w:t>кнопки</w:t>
      </w:r>
      <w:r>
        <w:t xml:space="preserve"> и их подписи, для этого используем GridLayout.На центральной панели будет расположена таблица. </w:t>
      </w:r>
    </w:p>
    <w:p w14:paraId="406AE477" w14:textId="0F8CCA22" w:rsidR="00DD5004" w:rsidRDefault="00DD5004" w:rsidP="00A15F4D">
      <w:pPr>
        <w:pStyle w:val="a5"/>
      </w:pPr>
      <w:r>
        <w:rPr>
          <w:noProof/>
        </w:rPr>
        <w:drawing>
          <wp:anchor distT="0" distB="0" distL="114300" distR="114300" simplePos="0" relativeHeight="251683328" behindDoc="1" locked="0" layoutInCell="1" allowOverlap="1" wp14:anchorId="2FD6B2C7" wp14:editId="46604E56">
            <wp:simplePos x="0" y="0"/>
            <wp:positionH relativeFrom="column">
              <wp:posOffset>-275922</wp:posOffset>
            </wp:positionH>
            <wp:positionV relativeFrom="paragraph">
              <wp:posOffset>44202</wp:posOffset>
            </wp:positionV>
            <wp:extent cx="5940425" cy="3107055"/>
            <wp:effectExtent l="0" t="0" r="3175" b="0"/>
            <wp:wrapNone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850D54" w14:textId="1E326D03" w:rsidR="00A15F4D" w:rsidRDefault="00A15F4D" w:rsidP="00A15F4D">
      <w:pPr>
        <w:pStyle w:val="a5"/>
      </w:pPr>
    </w:p>
    <w:p w14:paraId="63A41546" w14:textId="07196B23" w:rsidR="00A15F4D" w:rsidRDefault="00A15F4D" w:rsidP="00A15F4D">
      <w:pPr>
        <w:pStyle w:val="a5"/>
      </w:pPr>
    </w:p>
    <w:p w14:paraId="7A917D27" w14:textId="659A2080" w:rsidR="00A15F4D" w:rsidRDefault="00A15F4D" w:rsidP="00A15F4D">
      <w:pPr>
        <w:pStyle w:val="a5"/>
      </w:pPr>
    </w:p>
    <w:p w14:paraId="78F8B527" w14:textId="1C963309" w:rsidR="00A15F4D" w:rsidRDefault="00A15F4D" w:rsidP="00A15F4D">
      <w:pPr>
        <w:pStyle w:val="a5"/>
      </w:pPr>
    </w:p>
    <w:p w14:paraId="5D474D29" w14:textId="004B6F12" w:rsidR="00A15F4D" w:rsidRDefault="00A15F4D" w:rsidP="00A15F4D">
      <w:pPr>
        <w:pStyle w:val="a5"/>
      </w:pPr>
    </w:p>
    <w:p w14:paraId="16753A86" w14:textId="13DE3FEB" w:rsidR="00A15F4D" w:rsidRDefault="00A15F4D" w:rsidP="00A15F4D">
      <w:pPr>
        <w:pStyle w:val="a5"/>
      </w:pPr>
    </w:p>
    <w:p w14:paraId="49202FD7" w14:textId="72D81AC0" w:rsidR="00A15F4D" w:rsidRDefault="00A15F4D" w:rsidP="00A15F4D">
      <w:pPr>
        <w:pStyle w:val="a5"/>
      </w:pPr>
    </w:p>
    <w:p w14:paraId="67873B2C" w14:textId="49F5F7E7" w:rsidR="00A15F4D" w:rsidRDefault="00A15F4D" w:rsidP="00A15F4D">
      <w:pPr>
        <w:pStyle w:val="a5"/>
      </w:pPr>
    </w:p>
    <w:p w14:paraId="7C34287D" w14:textId="78023FDD" w:rsidR="00A15F4D" w:rsidRDefault="00A15F4D" w:rsidP="00A15F4D">
      <w:pPr>
        <w:pStyle w:val="a5"/>
      </w:pPr>
    </w:p>
    <w:p w14:paraId="0958F640" w14:textId="34EBBD8F" w:rsidR="00A15F4D" w:rsidRDefault="00A15F4D" w:rsidP="00A15F4D">
      <w:pPr>
        <w:pStyle w:val="a5"/>
      </w:pPr>
    </w:p>
    <w:p w14:paraId="52D3D54A" w14:textId="23AA5685" w:rsidR="00A15F4D" w:rsidRDefault="00A15F4D" w:rsidP="00A15F4D">
      <w:pPr>
        <w:pStyle w:val="a5"/>
      </w:pPr>
    </w:p>
    <w:p w14:paraId="58C5EF9A" w14:textId="3C85C521" w:rsidR="00A15F4D" w:rsidRDefault="00A15F4D" w:rsidP="00A15F4D">
      <w:pPr>
        <w:pStyle w:val="a5"/>
      </w:pPr>
    </w:p>
    <w:p w14:paraId="71C37A0E" w14:textId="3CB7373D" w:rsidR="00A15F4D" w:rsidRDefault="00A15F4D" w:rsidP="00DD5004">
      <w:pPr>
        <w:pStyle w:val="a5"/>
        <w:ind w:firstLine="0"/>
      </w:pPr>
    </w:p>
    <w:p w14:paraId="5BCEE717" w14:textId="2B844595" w:rsidR="00DD5004" w:rsidRDefault="00DD5004" w:rsidP="00DD5004">
      <w:pPr>
        <w:pStyle w:val="a5"/>
        <w:ind w:firstLine="0"/>
      </w:pPr>
    </w:p>
    <w:p w14:paraId="178068B5" w14:textId="67117E82" w:rsidR="00DD5004" w:rsidRDefault="00DD5004" w:rsidP="00DD5004">
      <w:pPr>
        <w:pStyle w:val="a5"/>
        <w:ind w:firstLine="0"/>
        <w:jc w:val="center"/>
      </w:pPr>
      <w:r>
        <w:t xml:space="preserve">Рисунок </w:t>
      </w:r>
      <w:r>
        <w:t>2</w:t>
      </w:r>
      <w:r>
        <w:t xml:space="preserve"> – Главное окно программы</w:t>
      </w:r>
    </w:p>
    <w:p w14:paraId="0C6E3202" w14:textId="77777777" w:rsidR="00DD5004" w:rsidRPr="00A15F4D" w:rsidRDefault="00DD5004" w:rsidP="00DD5004">
      <w:pPr>
        <w:pStyle w:val="a5"/>
        <w:ind w:firstLine="0"/>
      </w:pPr>
    </w:p>
    <w:p w14:paraId="7758B3BF" w14:textId="1D3526B0" w:rsidR="0024278C" w:rsidRDefault="00A11DBA" w:rsidP="00A11DBA">
      <w:pPr>
        <w:pStyle w:val="a5"/>
        <w:ind w:firstLine="708"/>
        <w:jc w:val="left"/>
      </w:pPr>
      <w:r>
        <w:t>Главное окно программы содержит панель с кнопками и таблицу, отображающую список сотрудников.</w:t>
      </w:r>
      <w:r w:rsidR="00C36FE7" w:rsidRPr="006D521D">
        <w:t xml:space="preserve">                                             </w:t>
      </w:r>
      <w:r>
        <w:rPr>
          <w:noProof/>
        </w:rPr>
        <w:drawing>
          <wp:inline distT="0" distB="0" distL="0" distR="0" wp14:anchorId="5CF87FE9" wp14:editId="5FF1E5ED">
            <wp:extent cx="5790854" cy="398360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129" cy="39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9C49" w14:textId="701858A6" w:rsidR="006D521D" w:rsidRDefault="00A11DBA" w:rsidP="002C03E4">
      <w:pPr>
        <w:pStyle w:val="a5"/>
        <w:ind w:firstLine="0"/>
        <w:jc w:val="center"/>
      </w:pPr>
      <w:r>
        <w:t xml:space="preserve">Рисунок </w:t>
      </w:r>
      <w:r w:rsidR="00DD5004">
        <w:t>3</w:t>
      </w:r>
      <w:r>
        <w:t xml:space="preserve"> – Главное окно программы</w:t>
      </w:r>
    </w:p>
    <w:p w14:paraId="5A62EFE9" w14:textId="1B19FD37" w:rsidR="00A11DBA" w:rsidRDefault="00A11DBA" w:rsidP="0024278C">
      <w:pPr>
        <w:pStyle w:val="a5"/>
        <w:ind w:firstLine="0"/>
        <w:jc w:val="left"/>
      </w:pPr>
    </w:p>
    <w:p w14:paraId="4F13E133" w14:textId="6DA193F3" w:rsidR="00A11DBA" w:rsidRDefault="00227F33" w:rsidP="00227F33">
      <w:pPr>
        <w:pStyle w:val="a5"/>
        <w:ind w:firstLine="708"/>
        <w:jc w:val="left"/>
      </w:pPr>
      <w:r>
        <w:t>Диалоговое окно</w:t>
      </w:r>
      <w:r w:rsidR="00A11DBA">
        <w:t xml:space="preserve"> добавления нового сотрудника,</w:t>
      </w:r>
      <w:r>
        <w:t xml:space="preserve"> профессия выбирается радиокнопками, а имя и возраст вводится и проверяется вручную.</w:t>
      </w:r>
    </w:p>
    <w:p w14:paraId="632FC761" w14:textId="3FFEC768" w:rsidR="00A11DBA" w:rsidRDefault="00A11DBA" w:rsidP="002C03E4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2C34B035" wp14:editId="28E20FDE">
            <wp:extent cx="272415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3AC0" w14:textId="3A409019" w:rsidR="00A11DBA" w:rsidRDefault="00A11DBA" w:rsidP="002C03E4">
      <w:pPr>
        <w:pStyle w:val="a5"/>
        <w:ind w:firstLine="0"/>
        <w:jc w:val="center"/>
      </w:pPr>
      <w:r>
        <w:t xml:space="preserve">Рисунок </w:t>
      </w:r>
      <w:r w:rsidR="00DD5004">
        <w:t>4</w:t>
      </w:r>
      <w:r>
        <w:t xml:space="preserve"> –Окно добавления нового</w:t>
      </w:r>
      <w:r w:rsidRPr="00A11DBA">
        <w:t xml:space="preserve"> </w:t>
      </w:r>
      <w:r>
        <w:t>сотрудника</w:t>
      </w:r>
    </w:p>
    <w:p w14:paraId="28A0D335" w14:textId="2D66F581" w:rsidR="00A11DBA" w:rsidRDefault="00A11DBA" w:rsidP="0024278C">
      <w:pPr>
        <w:pStyle w:val="a5"/>
        <w:ind w:firstLine="0"/>
        <w:jc w:val="left"/>
      </w:pPr>
    </w:p>
    <w:p w14:paraId="61E5170D" w14:textId="2CB2289D" w:rsidR="00227F33" w:rsidRDefault="00227F33" w:rsidP="0024278C">
      <w:pPr>
        <w:pStyle w:val="a5"/>
        <w:ind w:firstLine="0"/>
        <w:jc w:val="left"/>
      </w:pPr>
    </w:p>
    <w:p w14:paraId="49CCCF2C" w14:textId="5134B768" w:rsidR="00227F33" w:rsidRDefault="00227F33" w:rsidP="0024278C">
      <w:pPr>
        <w:pStyle w:val="a5"/>
        <w:ind w:firstLine="0"/>
        <w:jc w:val="left"/>
      </w:pPr>
    </w:p>
    <w:p w14:paraId="7CCFFE14" w14:textId="2DA5E265" w:rsidR="00227F33" w:rsidRDefault="00227F33" w:rsidP="0024278C">
      <w:pPr>
        <w:pStyle w:val="a5"/>
        <w:ind w:firstLine="0"/>
        <w:jc w:val="left"/>
      </w:pPr>
      <w:r>
        <w:t>Диалоговое окно удаления сотрудника по имени</w:t>
      </w:r>
    </w:p>
    <w:p w14:paraId="16E9931A" w14:textId="4B8AB69A" w:rsidR="00A11DBA" w:rsidRPr="00227F33" w:rsidRDefault="00227F33" w:rsidP="002C03E4">
      <w:pPr>
        <w:pStyle w:val="a5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8C0BB6" wp14:editId="038785CD">
            <wp:extent cx="1771650" cy="1362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581A" w14:textId="3A645E77" w:rsidR="00A11DBA" w:rsidRDefault="00227F33" w:rsidP="002C03E4">
      <w:pPr>
        <w:pStyle w:val="a5"/>
        <w:ind w:firstLine="0"/>
        <w:jc w:val="center"/>
      </w:pPr>
      <w:r>
        <w:t xml:space="preserve">Рисунок </w:t>
      </w:r>
      <w:r w:rsidR="00DD5004">
        <w:t>5</w:t>
      </w:r>
      <w:r>
        <w:t xml:space="preserve"> –Окно удаления</w:t>
      </w:r>
      <w:r w:rsidRPr="00A11DBA">
        <w:t xml:space="preserve"> </w:t>
      </w:r>
      <w:r>
        <w:t>сотрудника</w:t>
      </w:r>
    </w:p>
    <w:p w14:paraId="6D34D24A" w14:textId="4EEDFA6F" w:rsidR="00A11DBA" w:rsidRDefault="00A11DBA" w:rsidP="0024278C">
      <w:pPr>
        <w:pStyle w:val="a5"/>
        <w:ind w:firstLine="0"/>
        <w:jc w:val="left"/>
      </w:pPr>
    </w:p>
    <w:p w14:paraId="1AAD6325" w14:textId="77777777" w:rsidR="00F12327" w:rsidRDefault="00F12327" w:rsidP="0024278C">
      <w:pPr>
        <w:pStyle w:val="a5"/>
        <w:ind w:firstLine="0"/>
        <w:jc w:val="left"/>
      </w:pPr>
    </w:p>
    <w:p w14:paraId="5B6D6B7C" w14:textId="4053687A" w:rsidR="00227F33" w:rsidRDefault="00227F33" w:rsidP="0024278C">
      <w:pPr>
        <w:pStyle w:val="a5"/>
        <w:ind w:firstLine="0"/>
        <w:jc w:val="left"/>
      </w:pPr>
      <w:r>
        <w:t xml:space="preserve">Диалоговое окно поиска сотрудника, при выборе радиокнопки </w:t>
      </w:r>
      <w:r w:rsidR="00171F6F">
        <w:t>и нажатии на кнопку «Поиск по должности» открывается таблица с результатом поиска, при вводе имени и нажатии на «Поиск по имени», также открывается таблица с результатом.</w:t>
      </w:r>
    </w:p>
    <w:p w14:paraId="6D8D2B0D" w14:textId="69B563D1" w:rsidR="00A11DBA" w:rsidRDefault="00227F33" w:rsidP="002C03E4">
      <w:pPr>
        <w:pStyle w:val="a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BBAFEE" wp14:editId="0124CE43">
            <wp:extent cx="2724150" cy="2314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D8B2A" wp14:editId="7C098A12">
            <wp:extent cx="2724150" cy="2314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4954" w14:textId="141B8AFA" w:rsidR="00A11DBA" w:rsidRDefault="00227F33" w:rsidP="002C03E4">
      <w:pPr>
        <w:pStyle w:val="a5"/>
        <w:ind w:firstLine="0"/>
        <w:jc w:val="center"/>
      </w:pPr>
      <w:r>
        <w:t xml:space="preserve">Рисунок </w:t>
      </w:r>
      <w:r w:rsidR="00DD5004">
        <w:t>6</w:t>
      </w:r>
      <w:r>
        <w:t xml:space="preserve"> –</w:t>
      </w:r>
      <w:r w:rsidR="00F12327">
        <w:t xml:space="preserve"> </w:t>
      </w:r>
      <w:r>
        <w:t>Окно поиска</w:t>
      </w:r>
      <w:r w:rsidRPr="00A11DBA">
        <w:t xml:space="preserve"> </w:t>
      </w:r>
      <w:r>
        <w:t>сотрудника и таблица с результатом</w:t>
      </w:r>
    </w:p>
    <w:p w14:paraId="062904F1" w14:textId="571F0408" w:rsidR="00A11DBA" w:rsidRDefault="00A11DBA" w:rsidP="0024278C">
      <w:pPr>
        <w:pStyle w:val="a5"/>
        <w:ind w:firstLine="0"/>
        <w:jc w:val="left"/>
      </w:pPr>
    </w:p>
    <w:p w14:paraId="5BEA849A" w14:textId="77777777" w:rsidR="00F12327" w:rsidRDefault="00F12327" w:rsidP="0024278C">
      <w:pPr>
        <w:pStyle w:val="a5"/>
        <w:ind w:firstLine="0"/>
        <w:jc w:val="left"/>
      </w:pPr>
    </w:p>
    <w:p w14:paraId="25DCABFA" w14:textId="1493DB4B" w:rsidR="00171F6F" w:rsidRDefault="00171F6F" w:rsidP="0024278C">
      <w:pPr>
        <w:pStyle w:val="a5"/>
        <w:ind w:firstLine="0"/>
        <w:jc w:val="left"/>
      </w:pPr>
      <w:r>
        <w:t>Диал</w:t>
      </w:r>
      <w:r w:rsidR="00F12327">
        <w:t>оговые сообщения с выводом ошибки при добавлении сотрудника</w:t>
      </w:r>
    </w:p>
    <w:p w14:paraId="43B5816B" w14:textId="764BA9C7" w:rsidR="00171F6F" w:rsidRDefault="00171F6F" w:rsidP="002C03E4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205A7CC1" wp14:editId="1502DB6A">
            <wp:extent cx="2514600" cy="1419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6A890" wp14:editId="29A82EBA">
            <wp:extent cx="3238500" cy="1571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DC97" w14:textId="0519F9BF" w:rsidR="00A11DBA" w:rsidRDefault="00F12327" w:rsidP="002C03E4">
      <w:pPr>
        <w:pStyle w:val="a5"/>
        <w:ind w:firstLine="0"/>
        <w:jc w:val="center"/>
      </w:pPr>
      <w:r>
        <w:t xml:space="preserve">Рисунок </w:t>
      </w:r>
      <w:r w:rsidR="00DD5004">
        <w:t>7</w:t>
      </w:r>
      <w:r>
        <w:t xml:space="preserve"> – Сообщения обработки корректности ввода добавлении сотрудника</w:t>
      </w:r>
    </w:p>
    <w:p w14:paraId="132B280C" w14:textId="254789CF" w:rsidR="00F12327" w:rsidRDefault="00F12327" w:rsidP="0024278C">
      <w:pPr>
        <w:pStyle w:val="a5"/>
        <w:ind w:firstLine="0"/>
        <w:jc w:val="left"/>
      </w:pPr>
    </w:p>
    <w:p w14:paraId="447E9F9E" w14:textId="48BE4CEF" w:rsidR="00F12327" w:rsidRDefault="00F12327" w:rsidP="0024278C">
      <w:pPr>
        <w:pStyle w:val="a5"/>
        <w:ind w:firstLine="0"/>
        <w:jc w:val="left"/>
      </w:pPr>
    </w:p>
    <w:p w14:paraId="479A532D" w14:textId="0675C3D6" w:rsidR="00F12327" w:rsidRDefault="00F12327" w:rsidP="0024278C">
      <w:pPr>
        <w:pStyle w:val="a5"/>
        <w:ind w:firstLine="0"/>
        <w:jc w:val="left"/>
      </w:pPr>
    </w:p>
    <w:p w14:paraId="348174BF" w14:textId="656880D3" w:rsidR="00F12327" w:rsidRDefault="00F12327" w:rsidP="0024278C">
      <w:pPr>
        <w:pStyle w:val="a5"/>
        <w:ind w:firstLine="0"/>
        <w:jc w:val="left"/>
      </w:pPr>
    </w:p>
    <w:p w14:paraId="75231CC1" w14:textId="325C9FFE" w:rsidR="00F12327" w:rsidRDefault="00F12327" w:rsidP="0024278C">
      <w:pPr>
        <w:pStyle w:val="a5"/>
        <w:ind w:firstLine="0"/>
        <w:jc w:val="left"/>
      </w:pPr>
      <w:r>
        <w:t>Диалоговые сообщения с выводом ошибки при удалении и поиска сотрудника.</w:t>
      </w:r>
    </w:p>
    <w:p w14:paraId="7E30436A" w14:textId="2672B31C" w:rsidR="00A11DBA" w:rsidRDefault="00171F6F" w:rsidP="002C03E4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4677F8EE" wp14:editId="34155868">
            <wp:extent cx="2514600" cy="1419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83E3" w14:textId="131A1DFE" w:rsidR="00F12327" w:rsidRDefault="00F12327" w:rsidP="002C03E4">
      <w:pPr>
        <w:pStyle w:val="a5"/>
        <w:ind w:firstLine="0"/>
        <w:jc w:val="center"/>
      </w:pPr>
      <w:r>
        <w:t xml:space="preserve">Рисунок </w:t>
      </w:r>
      <w:r w:rsidR="00DD5004">
        <w:t>8</w:t>
      </w:r>
      <w:r>
        <w:t xml:space="preserve"> – Сообщения обработки исключений</w:t>
      </w:r>
      <w:r w:rsidRPr="00F12327">
        <w:t xml:space="preserve"> </w:t>
      </w:r>
      <w:r>
        <w:t>удалении и поиска сотрудника</w:t>
      </w:r>
    </w:p>
    <w:p w14:paraId="194DF8DD" w14:textId="14C6BE6C" w:rsidR="00F12327" w:rsidRDefault="00F12327" w:rsidP="0024278C">
      <w:pPr>
        <w:pStyle w:val="a5"/>
        <w:ind w:firstLine="0"/>
        <w:jc w:val="left"/>
      </w:pPr>
    </w:p>
    <w:p w14:paraId="2783EBEF" w14:textId="44FA6E14" w:rsidR="00F12327" w:rsidRDefault="00F12327" w:rsidP="0024278C">
      <w:pPr>
        <w:pStyle w:val="a5"/>
        <w:ind w:firstLine="0"/>
        <w:jc w:val="left"/>
      </w:pPr>
      <w:r>
        <w:t>Диалоговые сообщения с выводом ошибки при нажатии на кнопку «Заставить работать» с не выбранной строкой</w:t>
      </w:r>
    </w:p>
    <w:p w14:paraId="40695563" w14:textId="5731B43B" w:rsidR="00F12327" w:rsidRDefault="00F12327" w:rsidP="002C03E4">
      <w:pPr>
        <w:pStyle w:val="a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DC1460" wp14:editId="31ED6885">
            <wp:extent cx="2514600" cy="1419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FC45" w14:textId="6F08F855" w:rsidR="00F12327" w:rsidRDefault="00F12327" w:rsidP="002C03E4">
      <w:pPr>
        <w:pStyle w:val="a5"/>
        <w:ind w:firstLine="0"/>
        <w:jc w:val="center"/>
      </w:pPr>
      <w:r>
        <w:t xml:space="preserve">Рисунок </w:t>
      </w:r>
      <w:r w:rsidR="00DD5004">
        <w:t>9</w:t>
      </w:r>
      <w:r>
        <w:t xml:space="preserve"> – Сообщения обработки исключений</w:t>
      </w:r>
      <w:r w:rsidRPr="00F12327">
        <w:t xml:space="preserve"> </w:t>
      </w:r>
      <w:r>
        <w:t>при работе сотрудника</w:t>
      </w:r>
    </w:p>
    <w:p w14:paraId="6846C8D1" w14:textId="77777777" w:rsidR="00F12327" w:rsidRDefault="00F12327" w:rsidP="00F12327">
      <w:pPr>
        <w:pStyle w:val="a5"/>
        <w:ind w:firstLine="0"/>
        <w:jc w:val="left"/>
      </w:pPr>
    </w:p>
    <w:p w14:paraId="2352DC0B" w14:textId="021C14BD" w:rsidR="006D521D" w:rsidRDefault="006D521D" w:rsidP="006D521D">
      <w:pPr>
        <w:spacing w:after="200" w:line="276" w:lineRule="auto"/>
      </w:pPr>
    </w:p>
    <w:p w14:paraId="0A544412" w14:textId="77777777" w:rsidR="002C2246" w:rsidRDefault="002C2246" w:rsidP="006D521D">
      <w:pPr>
        <w:spacing w:after="200" w:line="276" w:lineRule="auto"/>
      </w:pPr>
    </w:p>
    <w:p w14:paraId="04BC99D1" w14:textId="77777777" w:rsidR="00A11DBA" w:rsidRDefault="00A11DBA" w:rsidP="006D521D">
      <w:pPr>
        <w:spacing w:after="200" w:line="276" w:lineRule="auto"/>
      </w:pPr>
    </w:p>
    <w:p w14:paraId="3CD05C8D" w14:textId="77777777" w:rsidR="006D521D" w:rsidRDefault="006D521D" w:rsidP="006D521D">
      <w:pPr>
        <w:spacing w:after="200" w:line="276" w:lineRule="auto"/>
      </w:pPr>
    </w:p>
    <w:p w14:paraId="207B5CCC" w14:textId="4BB09E93" w:rsidR="006D521D" w:rsidRDefault="006D521D" w:rsidP="006D521D">
      <w:pPr>
        <w:spacing w:after="200" w:line="276" w:lineRule="auto"/>
      </w:pPr>
    </w:p>
    <w:p w14:paraId="51C04B23" w14:textId="590F6078" w:rsidR="00A11DBA" w:rsidRDefault="00A11DBA" w:rsidP="006D521D">
      <w:pPr>
        <w:spacing w:after="200" w:line="276" w:lineRule="auto"/>
      </w:pPr>
    </w:p>
    <w:p w14:paraId="3DF4C4DE" w14:textId="1F99089D" w:rsidR="00A11DBA" w:rsidRDefault="00A11DBA" w:rsidP="006D521D">
      <w:pPr>
        <w:spacing w:after="200" w:line="276" w:lineRule="auto"/>
      </w:pPr>
    </w:p>
    <w:p w14:paraId="4CEC4534" w14:textId="5EBE4E0A" w:rsidR="00A11DBA" w:rsidRDefault="00A11DBA" w:rsidP="006D521D">
      <w:pPr>
        <w:spacing w:after="200" w:line="276" w:lineRule="auto"/>
      </w:pPr>
    </w:p>
    <w:p w14:paraId="45C4B47E" w14:textId="05CF2E8D" w:rsidR="00A11DBA" w:rsidRDefault="00A11DBA" w:rsidP="006D521D">
      <w:pPr>
        <w:spacing w:after="200" w:line="276" w:lineRule="auto"/>
      </w:pPr>
    </w:p>
    <w:p w14:paraId="78399D47" w14:textId="0B253B21" w:rsidR="00A11DBA" w:rsidRDefault="00A11DBA" w:rsidP="006D521D">
      <w:pPr>
        <w:spacing w:after="200" w:line="276" w:lineRule="auto"/>
      </w:pPr>
    </w:p>
    <w:p w14:paraId="2E5A0721" w14:textId="44F1D5D5" w:rsidR="00A11DBA" w:rsidRDefault="00A11DBA" w:rsidP="006D521D">
      <w:pPr>
        <w:spacing w:after="200" w:line="276" w:lineRule="auto"/>
      </w:pPr>
    </w:p>
    <w:p w14:paraId="0CA5252C" w14:textId="462BD7C7" w:rsidR="00A11DBA" w:rsidRDefault="00A11DBA" w:rsidP="006D521D">
      <w:pPr>
        <w:spacing w:after="200" w:line="276" w:lineRule="auto"/>
      </w:pPr>
    </w:p>
    <w:p w14:paraId="1B01D3B9" w14:textId="30241F4C" w:rsidR="00DD5004" w:rsidRDefault="00DD5004" w:rsidP="006D521D">
      <w:pPr>
        <w:spacing w:after="200" w:line="276" w:lineRule="auto"/>
      </w:pPr>
    </w:p>
    <w:p w14:paraId="74D17E33" w14:textId="23E35155" w:rsidR="00DD5004" w:rsidRDefault="00DD5004" w:rsidP="006D521D">
      <w:pPr>
        <w:spacing w:after="200" w:line="276" w:lineRule="auto"/>
      </w:pPr>
    </w:p>
    <w:p w14:paraId="62B3E572" w14:textId="2A762FC4" w:rsidR="00DD5004" w:rsidRDefault="00DD5004" w:rsidP="006D521D">
      <w:pPr>
        <w:spacing w:after="200" w:line="276" w:lineRule="auto"/>
      </w:pPr>
    </w:p>
    <w:p w14:paraId="13133485" w14:textId="62D27C46" w:rsidR="00DD5004" w:rsidRDefault="00DD5004" w:rsidP="006D521D">
      <w:pPr>
        <w:spacing w:after="200" w:line="276" w:lineRule="auto"/>
      </w:pPr>
    </w:p>
    <w:p w14:paraId="3FF67ED8" w14:textId="6E6CF025" w:rsidR="00DD5004" w:rsidRDefault="00DD5004" w:rsidP="006D521D">
      <w:pPr>
        <w:spacing w:after="200" w:line="276" w:lineRule="auto"/>
      </w:pPr>
    </w:p>
    <w:p w14:paraId="6445A6D0" w14:textId="5F1D5EA4" w:rsidR="00DD5004" w:rsidRDefault="00DD5004" w:rsidP="006D521D">
      <w:pPr>
        <w:spacing w:after="200" w:line="276" w:lineRule="auto"/>
      </w:pPr>
    </w:p>
    <w:p w14:paraId="04C494B2" w14:textId="04891F59" w:rsidR="00DD5004" w:rsidRDefault="00DD5004" w:rsidP="006D521D">
      <w:pPr>
        <w:spacing w:after="200" w:line="276" w:lineRule="auto"/>
      </w:pPr>
    </w:p>
    <w:p w14:paraId="1B845308" w14:textId="3E720823" w:rsidR="00DD5004" w:rsidRDefault="00DD5004" w:rsidP="006D521D">
      <w:pPr>
        <w:spacing w:after="200" w:line="276" w:lineRule="auto"/>
      </w:pPr>
    </w:p>
    <w:p w14:paraId="37AF0354" w14:textId="77777777" w:rsidR="00DD5004" w:rsidRDefault="00DD5004" w:rsidP="006D521D">
      <w:pPr>
        <w:spacing w:after="200" w:line="276" w:lineRule="auto"/>
      </w:pPr>
    </w:p>
    <w:p w14:paraId="2BBD4341" w14:textId="77777777" w:rsidR="00A11DBA" w:rsidRPr="005D1593" w:rsidRDefault="00A11DBA" w:rsidP="006D521D">
      <w:pPr>
        <w:spacing w:after="200" w:line="276" w:lineRule="auto"/>
      </w:pPr>
    </w:p>
    <w:p w14:paraId="1EB98D08" w14:textId="7964A3F8" w:rsidR="00261849" w:rsidRDefault="00DB2817" w:rsidP="00261849">
      <w:pPr>
        <w:pStyle w:val="11"/>
        <w:rPr>
          <w:shd w:val="clear" w:color="auto" w:fill="FFFFFF"/>
        </w:rPr>
      </w:pPr>
      <w:bookmarkStart w:id="4" w:name="_Toc58184132"/>
      <w:r>
        <w:lastRenderedPageBreak/>
        <w:t xml:space="preserve">3. </w:t>
      </w:r>
      <w:r w:rsidR="007F542B">
        <w:t>Проектирование классов.</w:t>
      </w:r>
      <w:bookmarkEnd w:id="4"/>
    </w:p>
    <w:p w14:paraId="5B7855D5" w14:textId="28C182F0" w:rsidR="00261849" w:rsidRPr="0075200B" w:rsidRDefault="007F542B" w:rsidP="00261849">
      <w:pPr>
        <w:pStyle w:val="a5"/>
      </w:pPr>
      <w:r>
        <w:t>На рисунке 1 представлена UML диаграмма классов.</w:t>
      </w:r>
    </w:p>
    <w:p w14:paraId="0C789E09" w14:textId="77777777" w:rsidR="00496B57" w:rsidRPr="0075200B" w:rsidRDefault="00496B57" w:rsidP="00261849">
      <w:pPr>
        <w:pStyle w:val="a5"/>
      </w:pPr>
    </w:p>
    <w:p w14:paraId="0A537F1D" w14:textId="2E84D14A" w:rsidR="00496B57" w:rsidRPr="00496B57" w:rsidRDefault="00496B57" w:rsidP="00261849">
      <w:pPr>
        <w:pStyle w:val="a5"/>
      </w:pPr>
      <w:r>
        <w:t xml:space="preserve">Пакет </w:t>
      </w:r>
      <w:r>
        <w:rPr>
          <w:lang w:val="en-US"/>
        </w:rPr>
        <w:t>People</w:t>
      </w:r>
    </w:p>
    <w:p w14:paraId="699E6961" w14:textId="00243BDC" w:rsidR="00261849" w:rsidRDefault="006C5EEC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012EA14A" wp14:editId="7BCF8EE1">
                <wp:simplePos x="0" y="0"/>
                <wp:positionH relativeFrom="column">
                  <wp:posOffset>1948815</wp:posOffset>
                </wp:positionH>
                <wp:positionV relativeFrom="paragraph">
                  <wp:posOffset>115570</wp:posOffset>
                </wp:positionV>
                <wp:extent cx="2019300" cy="2600325"/>
                <wp:effectExtent l="0" t="0" r="19050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6003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2DBA2" id="Прямоугольник 21" o:spid="_x0000_s1026" style="position:absolute;margin-left:153.45pt;margin-top:9.1pt;width:159pt;height:204.75pt;z-index:25133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" filled="f" strokecolor="black [3200]" strokeweight="1pt"/>
            </w:pict>
          </mc:Fallback>
        </mc:AlternateContent>
      </w:r>
      <w:r w:rsidR="007F542B">
        <w:rPr>
          <w:noProof/>
        </w:rPr>
        <mc:AlternateContent>
          <mc:Choice Requires="wps">
            <w:drawing>
              <wp:anchor distT="45720" distB="45720" distL="114300" distR="114300" simplePos="0" relativeHeight="251355136" behindDoc="0" locked="0" layoutInCell="1" allowOverlap="1" wp14:anchorId="290C826E" wp14:editId="64A94266">
                <wp:simplePos x="0" y="0"/>
                <wp:positionH relativeFrom="column">
                  <wp:posOffset>2710815</wp:posOffset>
                </wp:positionH>
                <wp:positionV relativeFrom="paragraph">
                  <wp:posOffset>115570</wp:posOffset>
                </wp:positionV>
                <wp:extent cx="504825" cy="2476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C8DC6" w14:textId="4E8D477C" w:rsidR="00BC07D3" w:rsidRPr="007F542B" w:rsidRDefault="00BC07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826E" id="Надпись 2" o:spid="_x0000_s1050" type="#_x0000_t202" style="position:absolute;margin-left:213.45pt;margin-top:9.1pt;width:39.75pt;height:19.5pt;z-index:25135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" filled="f" stroked="f">
                <v:textbox>
                  <w:txbxContent>
                    <w:p w14:paraId="1ECC8DC6" w14:textId="4E8D477C" w:rsidR="00BC07D3" w:rsidRPr="007F542B" w:rsidRDefault="00BC07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D5F82B" w14:textId="12FAB305" w:rsidR="00261849" w:rsidRDefault="00241AD2">
      <w:pPr>
        <w:spacing w:after="200" w:line="276" w:lineRule="auto"/>
        <w:rPr>
          <w:color w:val="000000" w:themeColor="text1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29888" behindDoc="0" locked="0" layoutInCell="1" allowOverlap="1" wp14:anchorId="57463B70" wp14:editId="4C653C37">
                <wp:simplePos x="0" y="0"/>
                <wp:positionH relativeFrom="column">
                  <wp:posOffset>-718185</wp:posOffset>
                </wp:positionH>
                <wp:positionV relativeFrom="paragraph">
                  <wp:posOffset>387350</wp:posOffset>
                </wp:positionV>
                <wp:extent cx="2047875" cy="1800226"/>
                <wp:effectExtent l="0" t="0" r="28575" b="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1800226"/>
                          <a:chOff x="0" y="0"/>
                          <a:chExt cx="2047875" cy="1800226"/>
                        </a:xfrm>
                      </wpg:grpSpPr>
                      <wps:wsp>
                        <wps:cNvPr id="44" name="Прямоугольник 44"/>
                        <wps:cNvSpPr/>
                        <wps:spPr>
                          <a:xfrm>
                            <a:off x="28575" y="0"/>
                            <a:ext cx="2019300" cy="170497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19050" y="28575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0"/>
                            <a:ext cx="1114425" cy="291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E7EB84" w14:textId="6A09496F" w:rsidR="00BC07D3" w:rsidRPr="007F542B" w:rsidRDefault="00BC07D3" w:rsidP="006C5EEC">
                              <w:pPr>
                                <w:rPr>
                                  <w:lang w:val="en-US"/>
                                </w:rPr>
                              </w:pPr>
                              <w:r w:rsidRPr="007F0A15">
                                <w:rPr>
                                  <w:lang w:val="en-US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009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301C2" w14:textId="2A4D41BD" w:rsidR="00BC07D3" w:rsidRDefault="00BC07D3" w:rsidP="006C5EEC">
                              <w:pPr>
                                <w:rPr>
                                  <w:lang w:val="en-US"/>
                                </w:rPr>
                              </w:pPr>
                              <w:r w:rsidRPr="007F0A15">
                                <w:rPr>
                                  <w:lang w:val="en-US"/>
                                </w:rPr>
                                <w:t>public static ArrayList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7F0A15">
                                <w:rPr>
                                  <w:lang w:val="en-US"/>
                                </w:rPr>
                                <w:t>staff</w:t>
                              </w:r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63EC6DDD" w14:textId="1DFF38A9" w:rsidR="00BC07D3" w:rsidRPr="00F95F42" w:rsidRDefault="00BC07D3" w:rsidP="00F95F4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95F4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public static ArrayList staffSearch;</w:t>
                              </w:r>
                            </w:p>
                            <w:p w14:paraId="51DC33F7" w14:textId="70DFC766" w:rsidR="00BC07D3" w:rsidRPr="007F542B" w:rsidRDefault="00BC07D3" w:rsidP="006C5EE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19050" y="70485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647700"/>
                            <a:ext cx="1971675" cy="1152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C278CE" w14:textId="6EDC6DA0" w:rsidR="00BC07D3" w:rsidRPr="002C2246" w:rsidRDefault="00BC07D3" w:rsidP="006C5EEC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public static void add;</w:t>
                              </w:r>
                            </w:p>
                            <w:p w14:paraId="4AA123CB" w14:textId="294D7CC2" w:rsidR="00BC07D3" w:rsidRPr="002C2246" w:rsidRDefault="00BC07D3" w:rsidP="006C5EEC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public static void delete;</w:t>
                              </w:r>
                            </w:p>
                            <w:p w14:paraId="22E6FBFD" w14:textId="0A3A24EB" w:rsidR="00BC07D3" w:rsidRPr="002C2246" w:rsidRDefault="00BC07D3" w:rsidP="006C5EEC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public static searchName;</w:t>
                              </w:r>
                            </w:p>
                            <w:p w14:paraId="6BBBCA7B" w14:textId="73A70B22" w:rsidR="00BC07D3" w:rsidRPr="002C2246" w:rsidRDefault="00BC07D3" w:rsidP="002C2246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public static searchProff;</w:t>
                              </w:r>
                            </w:p>
                            <w:p w14:paraId="35624D86" w14:textId="420D6DAD" w:rsidR="00BC07D3" w:rsidRPr="002C2246" w:rsidRDefault="00BC07D3" w:rsidP="006C5EEC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public static void </w:t>
                              </w:r>
                              <w:r w:rsidRPr="00F95F42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getSize</w:t>
                              </w:r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;</w:t>
                              </w:r>
                            </w:p>
                            <w:p w14:paraId="2AE391A9" w14:textId="12E12420" w:rsidR="00BC07D3" w:rsidRPr="007F542B" w:rsidRDefault="00BC07D3" w:rsidP="006C5EEC">
                              <w:pPr>
                                <w:rPr>
                                  <w:lang w:val="en-US"/>
                                </w:rPr>
                              </w:pPr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public static 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Staff </w:t>
                              </w:r>
                              <w:r w:rsidRPr="00F95F42">
                                <w:rPr>
                                  <w:lang w:val="en-US"/>
                                </w:rPr>
                                <w:t>getStaff</w:t>
                              </w:r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63B70" id="Группа 6" o:spid="_x0000_s1051" style="position:absolute;margin-left:-56.55pt;margin-top:30.5pt;width:161.25pt;height:141.75pt;z-index:251429888;mso-height-relative:margin" coordsize="20478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">
                <v:rect id="Прямоугольник 44" o:spid="_x0000_s1052" style="position:absolute;left:285;width:20193;height:1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" filled="f" strokecolor="black [3200]" strokeweight="1pt"/>
                <v:line id="Прямая соединительная линия 47" o:spid="_x0000_s1053" style="position:absolute;visibility:visible;mso-wrap-style:square" from="190,2857" to="20478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oV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" strokecolor="black [3040]"/>
                <v:shape id="_x0000_s1054" type="#_x0000_t202" style="position:absolute;left:5048;width:11144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48E7EB84" w14:textId="6A09496F" w:rsidR="00BC07D3" w:rsidRPr="007F542B" w:rsidRDefault="00BC07D3" w:rsidP="006C5EEC">
                        <w:pPr>
                          <w:rPr>
                            <w:lang w:val="en-US"/>
                          </w:rPr>
                        </w:pPr>
                        <w:r w:rsidRPr="007F0A15">
                          <w:rPr>
                            <w:lang w:val="en-US"/>
                          </w:rPr>
                          <w:t>Group</w:t>
                        </w:r>
                      </w:p>
                    </w:txbxContent>
                  </v:textbox>
                </v:shape>
                <v:shape id="_x0000_s1055" type="#_x0000_t202" style="position:absolute;top:2381;width:20097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3E3301C2" w14:textId="2A4D41BD" w:rsidR="00BC07D3" w:rsidRDefault="00BC07D3" w:rsidP="006C5EEC">
                        <w:pPr>
                          <w:rPr>
                            <w:lang w:val="en-US"/>
                          </w:rPr>
                        </w:pPr>
                        <w:r w:rsidRPr="007F0A15">
                          <w:rPr>
                            <w:lang w:val="en-US"/>
                          </w:rPr>
                          <w:t>public static ArrayList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7F0A15">
                          <w:rPr>
                            <w:lang w:val="en-US"/>
                          </w:rPr>
                          <w:t>staff</w:t>
                        </w:r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14:paraId="63EC6DDD" w14:textId="1DFF38A9" w:rsidR="00BC07D3" w:rsidRPr="00F95F42" w:rsidRDefault="00BC07D3" w:rsidP="00F95F42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F95F42">
                          <w:rPr>
                            <w:sz w:val="20"/>
                            <w:szCs w:val="20"/>
                            <w:lang w:val="en-US"/>
                          </w:rPr>
                          <w:t>public static ArrayList staffSearch;</w:t>
                        </w:r>
                      </w:p>
                      <w:p w14:paraId="51DC33F7" w14:textId="70DFC766" w:rsidR="00BC07D3" w:rsidRPr="007F542B" w:rsidRDefault="00BC07D3" w:rsidP="006C5EE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49" o:spid="_x0000_s1056" style="position:absolute;visibility:visible;mso-wrap-style:square" from="190,7048" to="20478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" strokecolor="black [3040]"/>
                <v:shape id="_x0000_s1057" type="#_x0000_t202" style="position:absolute;left:190;top:6477;width:19717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07C278CE" w14:textId="6EDC6DA0" w:rsidR="00BC07D3" w:rsidRPr="002C2246" w:rsidRDefault="00BC07D3" w:rsidP="006C5EEC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>public static void add;</w:t>
                        </w:r>
                      </w:p>
                      <w:p w14:paraId="4AA123CB" w14:textId="294D7CC2" w:rsidR="00BC07D3" w:rsidRPr="002C2246" w:rsidRDefault="00BC07D3" w:rsidP="006C5EEC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>public static void delete;</w:t>
                        </w:r>
                      </w:p>
                      <w:p w14:paraId="22E6FBFD" w14:textId="0A3A24EB" w:rsidR="00BC07D3" w:rsidRPr="002C2246" w:rsidRDefault="00BC07D3" w:rsidP="006C5EEC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>public static searchName;</w:t>
                        </w:r>
                      </w:p>
                      <w:p w14:paraId="6BBBCA7B" w14:textId="73A70B22" w:rsidR="00BC07D3" w:rsidRPr="002C2246" w:rsidRDefault="00BC07D3" w:rsidP="002C2246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>public static searchProff;</w:t>
                        </w:r>
                      </w:p>
                      <w:p w14:paraId="35624D86" w14:textId="420D6DAD" w:rsidR="00BC07D3" w:rsidRPr="002C2246" w:rsidRDefault="00BC07D3" w:rsidP="006C5EEC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 xml:space="preserve">public static void </w:t>
                        </w:r>
                        <w:r w:rsidRPr="00F95F42">
                          <w:rPr>
                            <w:sz w:val="22"/>
                            <w:szCs w:val="22"/>
                            <w:lang w:val="en-US"/>
                          </w:rPr>
                          <w:t>getSize</w:t>
                        </w:r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>;</w:t>
                        </w:r>
                      </w:p>
                      <w:p w14:paraId="2AE391A9" w14:textId="12E12420" w:rsidR="00BC07D3" w:rsidRPr="007F542B" w:rsidRDefault="00BC07D3" w:rsidP="006C5EEC">
                        <w:pPr>
                          <w:rPr>
                            <w:lang w:val="en-US"/>
                          </w:rPr>
                        </w:pPr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 xml:space="preserve">public static 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Staff </w:t>
                        </w:r>
                        <w:r w:rsidRPr="00F95F42">
                          <w:rPr>
                            <w:lang w:val="en-US"/>
                          </w:rPr>
                          <w:t>getStaff</w:t>
                        </w:r>
                        <w:r>
                          <w:rPr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542B">
        <w:rPr>
          <w:noProof/>
        </w:rPr>
        <mc:AlternateContent>
          <mc:Choice Requires="wps">
            <w:drawing>
              <wp:anchor distT="45720" distB="45720" distL="114300" distR="114300" simplePos="0" relativeHeight="251363328" behindDoc="0" locked="0" layoutInCell="1" allowOverlap="1" wp14:anchorId="385B2112" wp14:editId="62C3D8CE">
                <wp:simplePos x="0" y="0"/>
                <wp:positionH relativeFrom="column">
                  <wp:posOffset>1920240</wp:posOffset>
                </wp:positionH>
                <wp:positionV relativeFrom="paragraph">
                  <wp:posOffset>82550</wp:posOffset>
                </wp:positionV>
                <wp:extent cx="2009775" cy="704850"/>
                <wp:effectExtent l="0" t="0" r="0" b="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63685" w14:textId="77777777" w:rsidR="00BC07D3" w:rsidRPr="00717FB3" w:rsidRDefault="00BC07D3" w:rsidP="00717FB3">
                            <w:pPr>
                              <w:rPr>
                                <w:lang w:val="en-US"/>
                              </w:rPr>
                            </w:pPr>
                            <w:r w:rsidRPr="00717FB3">
                              <w:rPr>
                                <w:lang w:val="en-US"/>
                              </w:rPr>
                              <w:t>private String name;</w:t>
                            </w:r>
                          </w:p>
                          <w:p w14:paraId="76667750" w14:textId="0A7B0352" w:rsidR="00BC07D3" w:rsidRPr="00717FB3" w:rsidRDefault="00BC07D3" w:rsidP="00717FB3">
                            <w:pPr>
                              <w:rPr>
                                <w:lang w:val="en-US"/>
                              </w:rPr>
                            </w:pPr>
                            <w:r w:rsidRPr="00717FB3">
                              <w:rPr>
                                <w:lang w:val="en-US"/>
                              </w:rPr>
                              <w:t>private int age;</w:t>
                            </w:r>
                          </w:p>
                          <w:p w14:paraId="586E1905" w14:textId="5711AF67" w:rsidR="00BC07D3" w:rsidRPr="007F542B" w:rsidRDefault="00BC07D3" w:rsidP="00717FB3">
                            <w:pPr>
                              <w:rPr>
                                <w:lang w:val="en-US"/>
                              </w:rPr>
                            </w:pPr>
                            <w:r w:rsidRPr="00717FB3">
                              <w:rPr>
                                <w:lang w:val="en-US"/>
                              </w:rPr>
                              <w:t>private String profession;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2112" id="_x0000_s1058" type="#_x0000_t202" style="position:absolute;margin-left:151.2pt;margin-top:6.5pt;width:158.25pt;height:55.5pt;z-index:25136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" filled="f" stroked="f">
                <v:textbox>
                  <w:txbxContent>
                    <w:p w14:paraId="51063685" w14:textId="77777777" w:rsidR="00BC07D3" w:rsidRPr="00717FB3" w:rsidRDefault="00BC07D3" w:rsidP="00717FB3">
                      <w:pPr>
                        <w:rPr>
                          <w:lang w:val="en-US"/>
                        </w:rPr>
                      </w:pPr>
                      <w:r w:rsidRPr="00717FB3">
                        <w:rPr>
                          <w:lang w:val="en-US"/>
                        </w:rPr>
                        <w:t>private String name;</w:t>
                      </w:r>
                    </w:p>
                    <w:p w14:paraId="76667750" w14:textId="0A7B0352" w:rsidR="00BC07D3" w:rsidRPr="00717FB3" w:rsidRDefault="00BC07D3" w:rsidP="00717FB3">
                      <w:pPr>
                        <w:rPr>
                          <w:lang w:val="en-US"/>
                        </w:rPr>
                      </w:pPr>
                      <w:r w:rsidRPr="00717FB3">
                        <w:rPr>
                          <w:lang w:val="en-US"/>
                        </w:rPr>
                        <w:t>private int age;</w:t>
                      </w:r>
                    </w:p>
                    <w:p w14:paraId="586E1905" w14:textId="5711AF67" w:rsidR="00BC07D3" w:rsidRPr="007F542B" w:rsidRDefault="00BC07D3" w:rsidP="00717FB3">
                      <w:pPr>
                        <w:rPr>
                          <w:lang w:val="en-US"/>
                        </w:rPr>
                      </w:pPr>
                      <w:r w:rsidRPr="00717FB3">
                        <w:rPr>
                          <w:lang w:val="en-US"/>
                        </w:rPr>
                        <w:t>private String profession;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42B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345920" behindDoc="0" locked="0" layoutInCell="1" allowOverlap="1" wp14:anchorId="0D71FFF1" wp14:editId="0E6133FA">
                <wp:simplePos x="0" y="0"/>
                <wp:positionH relativeFrom="column">
                  <wp:posOffset>1938655</wp:posOffset>
                </wp:positionH>
                <wp:positionV relativeFrom="paragraph">
                  <wp:posOffset>73025</wp:posOffset>
                </wp:positionV>
                <wp:extent cx="2028825" cy="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9AD01" id="Прямая соединительная линия 28" o:spid="_x0000_s1026" style="position:absolute;z-index:25134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5.75pt" to="312.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" strokecolor="black [3040]"/>
            </w:pict>
          </mc:Fallback>
        </mc:AlternateContent>
      </w:r>
    </w:p>
    <w:p w14:paraId="28900CC7" w14:textId="699EFA71" w:rsidR="00261849" w:rsidRDefault="006C5EEC">
      <w:pPr>
        <w:spacing w:after="200" w:line="276" w:lineRule="auto"/>
        <w:rPr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378688" behindDoc="0" locked="0" layoutInCell="1" allowOverlap="1" wp14:anchorId="5205EA3E" wp14:editId="4213A8D4">
                <wp:simplePos x="0" y="0"/>
                <wp:positionH relativeFrom="column">
                  <wp:posOffset>1958340</wp:posOffset>
                </wp:positionH>
                <wp:positionV relativeFrom="paragraph">
                  <wp:posOffset>267970</wp:posOffset>
                </wp:positionV>
                <wp:extent cx="2009775" cy="1685925"/>
                <wp:effectExtent l="0" t="0" r="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68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7546D" w14:textId="769C8B25" w:rsidR="00BC07D3" w:rsidRPr="00717FB3" w:rsidRDefault="00BC07D3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>public Staff</w:t>
                            </w:r>
                            <w:r w:rsidRPr="00717FB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C7ED00E" w14:textId="6BB9F1CF" w:rsidR="00BC07D3" w:rsidRPr="00717FB3" w:rsidRDefault="00BC07D3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>public abstract void work</w:t>
                            </w:r>
                            <w:r w:rsidRPr="00717FB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800AFF5" w14:textId="561B5ED0" w:rsidR="00BC07D3" w:rsidRDefault="00BC07D3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>public void getInfo</w:t>
                            </w:r>
                            <w:r w:rsidRPr="00717FB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31140AE" w14:textId="7EFCCD5C" w:rsidR="00BC07D3" w:rsidRDefault="00BC07D3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>public String getName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00871A7" w14:textId="4B3141AA" w:rsidR="00BC07D3" w:rsidRDefault="00BC07D3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>public void setName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BB0FCE3" w14:textId="7A3D5EE1" w:rsidR="00BC07D3" w:rsidRDefault="00BC07D3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>public int getAge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F6DC84A" w14:textId="30618550" w:rsidR="00BC07D3" w:rsidRDefault="00BC07D3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>public void setAge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CCD707F" w14:textId="700CDA98" w:rsidR="00BC07D3" w:rsidRDefault="00BC07D3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>public String getProfession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C85AB51" w14:textId="1E269083" w:rsidR="00BC07D3" w:rsidRPr="007F542B" w:rsidRDefault="00BC07D3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>public void setProfession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EA3E" id="_x0000_s1059" type="#_x0000_t202" style="position:absolute;margin-left:154.2pt;margin-top:21.1pt;width:158.25pt;height:132.75pt;z-index:25137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" filled="f" stroked="f">
                <v:textbox>
                  <w:txbxContent>
                    <w:p w14:paraId="6547546D" w14:textId="769C8B25" w:rsidR="00BC07D3" w:rsidRPr="00717FB3" w:rsidRDefault="00BC07D3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>public Staff</w:t>
                      </w:r>
                      <w:r w:rsidRPr="00717FB3">
                        <w:rPr>
                          <w:lang w:val="en-US"/>
                        </w:rPr>
                        <w:t>;</w:t>
                      </w:r>
                    </w:p>
                    <w:p w14:paraId="7C7ED00E" w14:textId="6BB9F1CF" w:rsidR="00BC07D3" w:rsidRPr="00717FB3" w:rsidRDefault="00BC07D3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>public abstract void work</w:t>
                      </w:r>
                      <w:r w:rsidRPr="00717FB3">
                        <w:rPr>
                          <w:lang w:val="en-US"/>
                        </w:rPr>
                        <w:t>;</w:t>
                      </w:r>
                    </w:p>
                    <w:p w14:paraId="2800AFF5" w14:textId="561B5ED0" w:rsidR="00BC07D3" w:rsidRDefault="00BC07D3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>public void getInfo</w:t>
                      </w:r>
                      <w:r w:rsidRPr="00717FB3">
                        <w:rPr>
                          <w:lang w:val="en-US"/>
                        </w:rPr>
                        <w:t>;</w:t>
                      </w:r>
                    </w:p>
                    <w:p w14:paraId="731140AE" w14:textId="7EFCCD5C" w:rsidR="00BC07D3" w:rsidRDefault="00BC07D3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>public String getName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200871A7" w14:textId="4B3141AA" w:rsidR="00BC07D3" w:rsidRDefault="00BC07D3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>public void setName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3BB0FCE3" w14:textId="7A3D5EE1" w:rsidR="00BC07D3" w:rsidRDefault="00BC07D3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>public int getAge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1F6DC84A" w14:textId="30618550" w:rsidR="00BC07D3" w:rsidRDefault="00BC07D3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>public void setAge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3CCD707F" w14:textId="700CDA98" w:rsidR="00BC07D3" w:rsidRDefault="00BC07D3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>public String getProfession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3C85AB51" w14:textId="1E269083" w:rsidR="00BC07D3" w:rsidRPr="007F542B" w:rsidRDefault="00BC07D3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>public void setProfession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373568" behindDoc="0" locked="0" layoutInCell="1" allowOverlap="1" wp14:anchorId="701DCEC8" wp14:editId="0740B0E6">
                <wp:simplePos x="0" y="0"/>
                <wp:positionH relativeFrom="column">
                  <wp:posOffset>1933575</wp:posOffset>
                </wp:positionH>
                <wp:positionV relativeFrom="paragraph">
                  <wp:posOffset>257175</wp:posOffset>
                </wp:positionV>
                <wp:extent cx="2028825" cy="0"/>
                <wp:effectExtent l="0" t="0" r="2857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2D95A" id="Прямая соединительная линия 35" o:spid="_x0000_s1026" style="position:absolute;z-index:25137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20.25pt" to="31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" strokecolor="black [3040]"/>
            </w:pict>
          </mc:Fallback>
        </mc:AlternateContent>
      </w:r>
    </w:p>
    <w:p w14:paraId="71D3F744" w14:textId="720B0A91" w:rsidR="00261849" w:rsidRDefault="00261849">
      <w:pPr>
        <w:spacing w:after="200" w:line="276" w:lineRule="auto"/>
        <w:rPr>
          <w:color w:val="000000" w:themeColor="text1"/>
          <w:sz w:val="28"/>
        </w:rPr>
      </w:pPr>
    </w:p>
    <w:p w14:paraId="47E83621" w14:textId="6A643F0F" w:rsidR="00261849" w:rsidRDefault="00B12F1F">
      <w:pPr>
        <w:spacing w:after="200" w:line="276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2D420A1" wp14:editId="57CF1FE6">
                <wp:simplePos x="0" y="0"/>
                <wp:positionH relativeFrom="column">
                  <wp:posOffset>1320165</wp:posOffset>
                </wp:positionH>
                <wp:positionV relativeFrom="paragraph">
                  <wp:posOffset>267970</wp:posOffset>
                </wp:positionV>
                <wp:extent cx="285750" cy="95250"/>
                <wp:effectExtent l="0" t="0" r="19050" b="1905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5250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1126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6" o:spid="_x0000_s1026" type="#_x0000_t110" style="position:absolute;margin-left:103.95pt;margin-top:21.1pt;width:22.5pt;height:7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" fillcolor="black [3213]" strokecolor="black [3213]" strokeweight="2pt"/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4B7C6A9" wp14:editId="4007AB2C">
                <wp:simplePos x="0" y="0"/>
                <wp:positionH relativeFrom="column">
                  <wp:posOffset>1329690</wp:posOffset>
                </wp:positionH>
                <wp:positionV relativeFrom="paragraph">
                  <wp:posOffset>315595</wp:posOffset>
                </wp:positionV>
                <wp:extent cx="61912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BA247" id="Прямая соединительная линия 15" o:spid="_x0000_s1026" style="position:absolute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24.85pt" to="153.4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" strokecolor="black [3040]"/>
            </w:pict>
          </mc:Fallback>
        </mc:AlternateContent>
      </w:r>
    </w:p>
    <w:p w14:paraId="3946F28E" w14:textId="758D3399" w:rsidR="00261849" w:rsidRDefault="00261849">
      <w:pPr>
        <w:spacing w:after="200" w:line="276" w:lineRule="auto"/>
        <w:rPr>
          <w:color w:val="000000" w:themeColor="text1"/>
          <w:sz w:val="28"/>
        </w:rPr>
      </w:pPr>
    </w:p>
    <w:p w14:paraId="0B000F58" w14:textId="472B40C4" w:rsidR="006C5EEC" w:rsidRDefault="006C5EEC">
      <w:pPr>
        <w:spacing w:after="200" w:line="276" w:lineRule="auto"/>
        <w:rPr>
          <w:color w:val="000000" w:themeColor="text1"/>
          <w:sz w:val="28"/>
        </w:rPr>
      </w:pPr>
    </w:p>
    <w:p w14:paraId="7757C853" w14:textId="266E61AA" w:rsidR="006C5EEC" w:rsidRPr="00261849" w:rsidRDefault="00B12F1F" w:rsidP="006C5EEC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C8711F" wp14:editId="013E910D">
                <wp:simplePos x="0" y="0"/>
                <wp:positionH relativeFrom="column">
                  <wp:posOffset>2882265</wp:posOffset>
                </wp:positionH>
                <wp:positionV relativeFrom="paragraph">
                  <wp:posOffset>133985</wp:posOffset>
                </wp:positionV>
                <wp:extent cx="0" cy="400050"/>
                <wp:effectExtent l="95250" t="38100" r="57150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5A5FC" id="Прямая со стрелкой 11" o:spid="_x0000_s1026" type="#_x0000_t32" style="position:absolute;margin-left:226.95pt;margin-top:10.55pt;width:0;height:31.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 w:rsidR="00241AD2" w:rsidRPr="00BC59EF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02F1CCB6" wp14:editId="584F5FEF">
                <wp:simplePos x="0" y="0"/>
                <wp:positionH relativeFrom="column">
                  <wp:posOffset>1838325</wp:posOffset>
                </wp:positionH>
                <wp:positionV relativeFrom="paragraph">
                  <wp:posOffset>728980</wp:posOffset>
                </wp:positionV>
                <wp:extent cx="2057400" cy="1057275"/>
                <wp:effectExtent l="0" t="0" r="19050" b="0"/>
                <wp:wrapNone/>
                <wp:docPr id="200" name="Группа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057275"/>
                          <a:chOff x="0" y="0"/>
                          <a:chExt cx="2057400" cy="1057275"/>
                        </a:xfrm>
                      </wpg:grpSpPr>
                      <wps:wsp>
                        <wps:cNvPr id="2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0"/>
                            <a:ext cx="123825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3A93F" w14:textId="49D251F0" w:rsidR="00BC07D3" w:rsidRPr="007F542B" w:rsidRDefault="00BC07D3" w:rsidP="00BC59EF">
                              <w:pPr>
                                <w:rPr>
                                  <w:lang w:val="en-US"/>
                                </w:rPr>
                              </w:pPr>
                              <w:r w:rsidRPr="00BC59EF">
                                <w:rPr>
                                  <w:lang w:val="en-U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Прямая соединительная линия 202"/>
                        <wps:cNvCnPr/>
                        <wps:spPr>
                          <a:xfrm>
                            <a:off x="19050" y="30480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20097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409B6C" w14:textId="7178AD42" w:rsidR="00BC07D3" w:rsidRDefault="00BC07D3" w:rsidP="00BC59EF">
                              <w:pPr>
                                <w:rPr>
                                  <w:lang w:val="en-US"/>
                                </w:rPr>
                              </w:pPr>
                              <w:r w:rsidRPr="003748AF">
                                <w:rPr>
                                  <w:lang w:val="en-US"/>
                                </w:rPr>
                                <w:t xml:space="preserve">public </w:t>
                              </w:r>
                              <w:r w:rsidRPr="00BC59EF">
                                <w:rPr>
                                  <w:lang w:val="en-US"/>
                                </w:rPr>
                                <w:t>Engineer</w:t>
                              </w:r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7996BF8A" w14:textId="77777777" w:rsidR="00BC07D3" w:rsidRPr="007F542B" w:rsidRDefault="00BC07D3" w:rsidP="00BC59E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Прямая соединительная линия 204"/>
                        <wps:cNvCnPr/>
                        <wps:spPr>
                          <a:xfrm>
                            <a:off x="28575" y="733425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0"/>
                            <a:ext cx="20097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3F1349" w14:textId="77777777" w:rsidR="00BC07D3" w:rsidRDefault="00BC07D3" w:rsidP="00BC59EF">
                              <w:pPr>
                                <w:rPr>
                                  <w:lang w:val="en-US"/>
                                </w:rPr>
                              </w:pPr>
                              <w:r w:rsidRPr="003748AF">
                                <w:rPr>
                                  <w:lang w:val="en-US"/>
                                </w:rPr>
                                <w:t>public void work</w:t>
                              </w:r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39D39EA1" w14:textId="77777777" w:rsidR="00BC07D3" w:rsidRPr="007F542B" w:rsidRDefault="00BC07D3" w:rsidP="00BC59E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1CCB6" id="Группа 200" o:spid="_x0000_s1060" style="position:absolute;left:0;text-align:left;margin-left:144.75pt;margin-top:57.4pt;width:162pt;height:83.25pt;z-index:251643904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">
                <v:shape id="_x0000_s1061" type="#_x0000_t202" style="position:absolute;left:5048;width:1238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05C3A93F" w14:textId="49D251F0" w:rsidR="00BC07D3" w:rsidRPr="007F542B" w:rsidRDefault="00BC07D3" w:rsidP="00BC59EF">
                        <w:pPr>
                          <w:rPr>
                            <w:lang w:val="en-US"/>
                          </w:rPr>
                        </w:pPr>
                        <w:r w:rsidRPr="00BC59EF">
                          <w:rPr>
                            <w:lang w:val="en-US"/>
                          </w:rPr>
                          <w:t>Engineer</w:t>
                        </w:r>
                      </w:p>
                    </w:txbxContent>
                  </v:textbox>
                </v:shape>
                <v:line id="Прямая соединительная линия 202" o:spid="_x0000_s1062" style="position:absolute;visibility:visible;mso-wrap-style:square" from="190,3048" to="2047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" strokecolor="black [3040]"/>
                <v:shape id="_x0000_s1063" type="#_x0000_t202" style="position:absolute;top:2762;width:20097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3E409B6C" w14:textId="7178AD42" w:rsidR="00BC07D3" w:rsidRDefault="00BC07D3" w:rsidP="00BC59EF">
                        <w:pPr>
                          <w:rPr>
                            <w:lang w:val="en-US"/>
                          </w:rPr>
                        </w:pPr>
                        <w:r w:rsidRPr="003748AF">
                          <w:rPr>
                            <w:lang w:val="en-US"/>
                          </w:rPr>
                          <w:t xml:space="preserve">public </w:t>
                        </w:r>
                        <w:r w:rsidRPr="00BC59EF">
                          <w:rPr>
                            <w:lang w:val="en-US"/>
                          </w:rPr>
                          <w:t>Engineer</w:t>
                        </w:r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14:paraId="7996BF8A" w14:textId="77777777" w:rsidR="00BC07D3" w:rsidRPr="007F542B" w:rsidRDefault="00BC07D3" w:rsidP="00BC59E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204" o:spid="_x0000_s1064" style="position:absolute;visibility:visible;mso-wrap-style:square" from="285,7334" to="20574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" strokecolor="black [3040]"/>
                <v:shape id="_x0000_s1065" type="#_x0000_t202" style="position:absolute;top:7620;width:2009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273F1349" w14:textId="77777777" w:rsidR="00BC07D3" w:rsidRDefault="00BC07D3" w:rsidP="00BC59EF">
                        <w:pPr>
                          <w:rPr>
                            <w:lang w:val="en-US"/>
                          </w:rPr>
                        </w:pPr>
                        <w:r w:rsidRPr="003748AF">
                          <w:rPr>
                            <w:lang w:val="en-US"/>
                          </w:rPr>
                          <w:t>public void work</w:t>
                        </w:r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14:paraId="39D39EA1" w14:textId="77777777" w:rsidR="00BC07D3" w:rsidRPr="007F542B" w:rsidRDefault="00BC07D3" w:rsidP="00BC59E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41AD2" w:rsidRPr="00BC59EF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4BC2319" wp14:editId="78204736">
                <wp:simplePos x="0" y="0"/>
                <wp:positionH relativeFrom="column">
                  <wp:posOffset>4082415</wp:posOffset>
                </wp:positionH>
                <wp:positionV relativeFrom="paragraph">
                  <wp:posOffset>782320</wp:posOffset>
                </wp:positionV>
                <wp:extent cx="2057400" cy="1009650"/>
                <wp:effectExtent l="0" t="0" r="19050" b="0"/>
                <wp:wrapNone/>
                <wp:docPr id="207" name="Группа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009650"/>
                          <a:chOff x="0" y="47625"/>
                          <a:chExt cx="2057400" cy="1009650"/>
                        </a:xfrm>
                      </wpg:grpSpPr>
                      <wps:wsp>
                        <wps:cNvPr id="20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47625"/>
                            <a:ext cx="123825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6EFC6" w14:textId="63BD97EA" w:rsidR="00BC07D3" w:rsidRPr="007F542B" w:rsidRDefault="00BC07D3" w:rsidP="00BC59EF">
                              <w:pPr>
                                <w:rPr>
                                  <w:lang w:val="en-US"/>
                                </w:rPr>
                              </w:pPr>
                              <w:r w:rsidRPr="00BC59EF">
                                <w:rPr>
                                  <w:lang w:val="en-US"/>
                                </w:rPr>
                                <w:t>Worker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Прямая соединительная линия 209"/>
                        <wps:cNvCnPr/>
                        <wps:spPr>
                          <a:xfrm>
                            <a:off x="19050" y="30480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20097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26F1D8" w14:textId="11EE7C30" w:rsidR="00BC07D3" w:rsidRDefault="00BC07D3" w:rsidP="00BC59EF">
                              <w:pPr>
                                <w:rPr>
                                  <w:lang w:val="en-US"/>
                                </w:rPr>
                              </w:pPr>
                              <w:r w:rsidRPr="003748AF">
                                <w:rPr>
                                  <w:lang w:val="en-US"/>
                                </w:rPr>
                                <w:t xml:space="preserve">public </w:t>
                              </w:r>
                              <w:r w:rsidRPr="00BC59EF">
                                <w:rPr>
                                  <w:lang w:val="en-US"/>
                                </w:rPr>
                                <w:t>Worker</w:t>
                              </w:r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7E5F8705" w14:textId="3D9BAD38" w:rsidR="00BC07D3" w:rsidRPr="007F542B" w:rsidRDefault="00BC07D3" w:rsidP="00BC59E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28575" y="733425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0"/>
                            <a:ext cx="20097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13690" w14:textId="77777777" w:rsidR="00BC07D3" w:rsidRDefault="00BC07D3" w:rsidP="00BC59EF">
                              <w:pPr>
                                <w:rPr>
                                  <w:lang w:val="en-US"/>
                                </w:rPr>
                              </w:pPr>
                              <w:r w:rsidRPr="003748AF">
                                <w:rPr>
                                  <w:lang w:val="en-US"/>
                                </w:rPr>
                                <w:t>public void work</w:t>
                              </w:r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368733F0" w14:textId="77777777" w:rsidR="00BC07D3" w:rsidRPr="007F542B" w:rsidRDefault="00BC07D3" w:rsidP="00BC59E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C2319" id="Группа 207" o:spid="_x0000_s1066" style="position:absolute;left:0;text-align:left;margin-left:321.45pt;margin-top:61.6pt;width:162pt;height:79.5pt;z-index:251648000;mso-height-relative:margin" coordorigin=",476" coordsize="20574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">
                <v:shape id="_x0000_s1067" type="#_x0000_t202" style="position:absolute;left:7620;top:476;width:1238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0636EFC6" w14:textId="63BD97EA" w:rsidR="00BC07D3" w:rsidRPr="007F542B" w:rsidRDefault="00BC07D3" w:rsidP="00BC59EF">
                        <w:pPr>
                          <w:rPr>
                            <w:lang w:val="en-US"/>
                          </w:rPr>
                        </w:pPr>
                        <w:r w:rsidRPr="00BC59EF">
                          <w:rPr>
                            <w:lang w:val="en-US"/>
                          </w:rPr>
                          <w:t>Worker</w:t>
                        </w:r>
                      </w:p>
                    </w:txbxContent>
                  </v:textbox>
                </v:shape>
                <v:line id="Прямая соединительная линия 209" o:spid="_x0000_s1068" style="position:absolute;visibility:visible;mso-wrap-style:square" from="190,3048" to="2047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YstwwAAANw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izOfydSUdALu8AAAD//wMAUEsBAi0AFAAGAAgAAAAhANvh9svuAAAAhQEAABMAAAAAAAAAAAAA&#10;AAAAAAAAAFtDb250ZW50X1R5cGVzXS54bWxQSwECLQAUAAYACAAAACEAWvQsW78AAAAVAQAACwAA&#10;AAAAAAAAAAAAAAAfAQAAX3JlbHMvLnJlbHNQSwECLQAUAAYACAAAACEAqYmLLcMAAADcAAAADwAA&#10;AAAAAAAAAAAAAAAHAgAAZHJzL2Rvd25yZXYueG1sUEsFBgAAAAADAAMAtwAAAPcCAAAAAA==&#10;" strokecolor="black [3040]"/>
                <v:shape id="_x0000_s1069" type="#_x0000_t202" style="position:absolute;top:2762;width:20097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0426F1D8" w14:textId="11EE7C30" w:rsidR="00BC07D3" w:rsidRDefault="00BC07D3" w:rsidP="00BC59EF">
                        <w:pPr>
                          <w:rPr>
                            <w:lang w:val="en-US"/>
                          </w:rPr>
                        </w:pPr>
                        <w:r w:rsidRPr="003748AF">
                          <w:rPr>
                            <w:lang w:val="en-US"/>
                          </w:rPr>
                          <w:t xml:space="preserve">public </w:t>
                        </w:r>
                        <w:r w:rsidRPr="00BC59EF">
                          <w:rPr>
                            <w:lang w:val="en-US"/>
                          </w:rPr>
                          <w:t>Worker</w:t>
                        </w:r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14:paraId="7E5F8705" w14:textId="3D9BAD38" w:rsidR="00BC07D3" w:rsidRPr="007F542B" w:rsidRDefault="00BC07D3" w:rsidP="00BC59E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ab/>
                        </w:r>
                      </w:p>
                    </w:txbxContent>
                  </v:textbox>
                </v:shape>
                <v:line id="Прямая соединительная линия 211" o:spid="_x0000_s1070" style="position:absolute;visibility:visible;mso-wrap-style:square" from="285,7334" to="20574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H2xAAAANw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jn8nklHQJZ3AAAA//8DAFBLAQItABQABgAIAAAAIQDb4fbL7gAAAIUBAAATAAAAAAAAAAAA&#10;AAAAAAAAAABbQ29udGVudF9UeXBlc10ueG1sUEsBAi0AFAAGAAgAAAAhAFr0LFu/AAAAFQEAAAsA&#10;AAAAAAAAAAAAAAAAHwEAAF9yZWxzLy5yZWxzUEsBAi0AFAAGAAgAAAAhANImEfbEAAAA3AAAAA8A&#10;AAAAAAAAAAAAAAAABwIAAGRycy9kb3ducmV2LnhtbFBLBQYAAAAAAwADALcAAAD4AgAAAAA=&#10;" strokecolor="black [3040]"/>
                <v:shape id="_x0000_s1071" type="#_x0000_t202" style="position:absolute;top:7620;width:2009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14:paraId="71B13690" w14:textId="77777777" w:rsidR="00BC07D3" w:rsidRDefault="00BC07D3" w:rsidP="00BC59EF">
                        <w:pPr>
                          <w:rPr>
                            <w:lang w:val="en-US"/>
                          </w:rPr>
                        </w:pPr>
                        <w:r w:rsidRPr="003748AF">
                          <w:rPr>
                            <w:lang w:val="en-US"/>
                          </w:rPr>
                          <w:t>public void work</w:t>
                        </w:r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14:paraId="368733F0" w14:textId="77777777" w:rsidR="00BC07D3" w:rsidRPr="007F542B" w:rsidRDefault="00BC07D3" w:rsidP="00BC59E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41AD2" w:rsidRPr="003748AF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6EB9D3D" wp14:editId="0958E3CC">
                <wp:simplePos x="0" y="0"/>
                <wp:positionH relativeFrom="column">
                  <wp:posOffset>-603885</wp:posOffset>
                </wp:positionH>
                <wp:positionV relativeFrom="paragraph">
                  <wp:posOffset>772795</wp:posOffset>
                </wp:positionV>
                <wp:extent cx="2019300" cy="1085850"/>
                <wp:effectExtent l="0" t="0" r="19050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858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23F9F" id="Прямоугольник 57" o:spid="_x0000_s1026" style="position:absolute;margin-left:-47.55pt;margin-top:60.85pt;width:159pt;height:85.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" filled="f" strokecolor="black [3200]" strokeweight="1pt"/>
            </w:pict>
          </mc:Fallback>
        </mc:AlternateContent>
      </w:r>
    </w:p>
    <w:p w14:paraId="740E9C88" w14:textId="312C5F86" w:rsidR="006C5EEC" w:rsidRDefault="00B12F1F" w:rsidP="006C5EEC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F06F2" wp14:editId="3227C248">
                <wp:simplePos x="0" y="0"/>
                <wp:positionH relativeFrom="column">
                  <wp:posOffset>2567781</wp:posOffset>
                </wp:positionH>
                <wp:positionV relativeFrom="paragraph">
                  <wp:posOffset>167798</wp:posOffset>
                </wp:positionV>
                <wp:extent cx="637857" cy="180975"/>
                <wp:effectExtent l="0" t="19368" r="0" b="9842"/>
                <wp:wrapNone/>
                <wp:docPr id="14" name="Стрелка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37857" cy="180975"/>
                        </a:xfrm>
                        <a:prstGeom prst="right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8E2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4" o:spid="_x0000_s1026" type="#_x0000_t13" style="position:absolute;margin-left:202.2pt;margin-top:13.2pt;width:50.2pt;height:14.25pt;rotation: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" adj="18536,10800" fillcolor="white [3212]" strokecolor="black [3200]" strokeweight="1.5pt"/>
            </w:pict>
          </mc:Fallback>
        </mc:AlternateContent>
      </w:r>
    </w:p>
    <w:p w14:paraId="7DAD0060" w14:textId="3F60FD58" w:rsidR="006C5EEC" w:rsidRDefault="00B12F1F" w:rsidP="006C5EEC">
      <w:pPr>
        <w:spacing w:after="200" w:line="276" w:lineRule="auto"/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18C52E" wp14:editId="3A550E56">
                <wp:simplePos x="0" y="0"/>
                <wp:positionH relativeFrom="column">
                  <wp:posOffset>2882265</wp:posOffset>
                </wp:positionH>
                <wp:positionV relativeFrom="paragraph">
                  <wp:posOffset>1270</wp:posOffset>
                </wp:positionV>
                <wp:extent cx="0" cy="238125"/>
                <wp:effectExtent l="0" t="0" r="19050" b="952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881E8" id="Прямая соединительная линия 10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.1pt" to="226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" strokecolor="black [3040]"/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612FD6" wp14:editId="6C13CC56">
                <wp:simplePos x="0" y="0"/>
                <wp:positionH relativeFrom="column">
                  <wp:posOffset>396240</wp:posOffset>
                </wp:positionH>
                <wp:positionV relativeFrom="paragraph">
                  <wp:posOffset>1270</wp:posOffset>
                </wp:positionV>
                <wp:extent cx="0" cy="238125"/>
                <wp:effectExtent l="0" t="0" r="19050" b="95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ADE90" id="Прямая соединительная линия 8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.1pt" to="31.2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" strokecolor="black [3040]"/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01999A7" wp14:editId="4E92E9F1">
                <wp:simplePos x="0" y="0"/>
                <wp:positionH relativeFrom="column">
                  <wp:posOffset>396240</wp:posOffset>
                </wp:positionH>
                <wp:positionV relativeFrom="paragraph">
                  <wp:posOffset>1270</wp:posOffset>
                </wp:positionV>
                <wp:extent cx="4772025" cy="0"/>
                <wp:effectExtent l="0" t="0" r="952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50795" id="Прямая соединительная линия 9" o:spid="_x0000_s1026" style="position:absolute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.1pt" to="406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" strokecolor="black [3040]"/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A8DCA37" wp14:editId="75258F33">
                <wp:simplePos x="0" y="0"/>
                <wp:positionH relativeFrom="column">
                  <wp:posOffset>5168265</wp:posOffset>
                </wp:positionH>
                <wp:positionV relativeFrom="paragraph">
                  <wp:posOffset>1270</wp:posOffset>
                </wp:positionV>
                <wp:extent cx="0" cy="2476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F3F66" id="Прямая соединительная линия 7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5pt,.1pt" to="406.9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" strokecolor="black [3040]"/>
            </w:pict>
          </mc:Fallback>
        </mc:AlternateContent>
      </w:r>
      <w:r w:rsidR="00241AD2" w:rsidRPr="00BC59EF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44B1FF6" wp14:editId="3CF390C3">
                <wp:simplePos x="0" y="0"/>
                <wp:positionH relativeFrom="column">
                  <wp:posOffset>4114800</wp:posOffset>
                </wp:positionH>
                <wp:positionV relativeFrom="paragraph">
                  <wp:posOffset>253365</wp:posOffset>
                </wp:positionV>
                <wp:extent cx="2019300" cy="1085850"/>
                <wp:effectExtent l="0" t="0" r="19050" b="19050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858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4110A" id="Прямоугольник 206" o:spid="_x0000_s1026" style="position:absolute;margin-left:324pt;margin-top:19.95pt;width:159pt;height:85.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" filled="f" strokecolor="black [3200]" strokeweight="1pt"/>
            </w:pict>
          </mc:Fallback>
        </mc:AlternateContent>
      </w:r>
      <w:r w:rsidR="00241AD2" w:rsidRPr="00BC59EF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5DC5171" wp14:editId="67055EC8">
                <wp:simplePos x="0" y="0"/>
                <wp:positionH relativeFrom="column">
                  <wp:posOffset>1857375</wp:posOffset>
                </wp:positionH>
                <wp:positionV relativeFrom="paragraph">
                  <wp:posOffset>243840</wp:posOffset>
                </wp:positionV>
                <wp:extent cx="2019300" cy="1085850"/>
                <wp:effectExtent l="0" t="0" r="19050" b="19050"/>
                <wp:wrapNone/>
                <wp:docPr id="199" name="Прямоугольник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858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FD99B" id="Прямоугольник 199" o:spid="_x0000_s1026" style="position:absolute;margin-left:146.25pt;margin-top:19.2pt;width:159pt;height:85.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" filled="f" strokecolor="black [3200]" strokeweight="1pt"/>
            </w:pict>
          </mc:Fallback>
        </mc:AlternateContent>
      </w:r>
      <w:r w:rsidR="00241AD2">
        <w:rPr>
          <w:noProof/>
          <w:color w:val="000000" w:themeColor="text1"/>
          <w:sz w:val="28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989BC64" wp14:editId="5412059B">
                <wp:simplePos x="0" y="0"/>
                <wp:positionH relativeFrom="column">
                  <wp:posOffset>-632460</wp:posOffset>
                </wp:positionH>
                <wp:positionV relativeFrom="paragraph">
                  <wp:posOffset>201930</wp:posOffset>
                </wp:positionV>
                <wp:extent cx="2057400" cy="1057275"/>
                <wp:effectExtent l="0" t="0" r="19050" b="0"/>
                <wp:wrapNone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057275"/>
                          <a:chOff x="0" y="0"/>
                          <a:chExt cx="2057400" cy="1057275"/>
                        </a:xfrm>
                      </wpg:grpSpPr>
                      <wps:wsp>
                        <wps:cNvPr id="5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0"/>
                            <a:ext cx="123825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F6360" w14:textId="02D3E021" w:rsidR="00BC07D3" w:rsidRPr="007F542B" w:rsidRDefault="00BC07D3" w:rsidP="003748AF">
                              <w:pPr>
                                <w:rPr>
                                  <w:lang w:val="en-US"/>
                                </w:rPr>
                              </w:pPr>
                              <w:r w:rsidRPr="003748AF">
                                <w:rPr>
                                  <w:lang w:val="en-US"/>
                                </w:rPr>
                                <w:t>Administration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19050" y="30480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20097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114188" w14:textId="2035F174" w:rsidR="00BC07D3" w:rsidRDefault="00BC07D3" w:rsidP="003748AF">
                              <w:pPr>
                                <w:rPr>
                                  <w:lang w:val="en-US"/>
                                </w:rPr>
                              </w:pPr>
                              <w:r w:rsidRPr="003748AF">
                                <w:rPr>
                                  <w:lang w:val="en-US"/>
                                </w:rPr>
                                <w:t>public Administration</w:t>
                              </w:r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2C0BD77F" w14:textId="77777777" w:rsidR="00BC07D3" w:rsidRPr="007F542B" w:rsidRDefault="00BC07D3" w:rsidP="003748A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28575" y="733425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0"/>
                            <a:ext cx="20097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A8E01" w14:textId="1E9079AB" w:rsidR="00BC07D3" w:rsidRDefault="00BC07D3" w:rsidP="003748AF">
                              <w:pPr>
                                <w:rPr>
                                  <w:lang w:val="en-US"/>
                                </w:rPr>
                              </w:pPr>
                              <w:r w:rsidRPr="003748AF">
                                <w:rPr>
                                  <w:lang w:val="en-US"/>
                                </w:rPr>
                                <w:t>public void work</w:t>
                              </w:r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3326BFA4" w14:textId="77777777" w:rsidR="00BC07D3" w:rsidRPr="007F542B" w:rsidRDefault="00BC07D3" w:rsidP="003748A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9BC64" id="Группа 198" o:spid="_x0000_s1072" style="position:absolute;margin-left:-49.8pt;margin-top:15.9pt;width:162pt;height:83.25pt;z-index:251639808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">
                <v:shape id="_x0000_s1073" type="#_x0000_t202" style="position:absolute;left:5048;width:1238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DAF6360" w14:textId="02D3E021" w:rsidR="00BC07D3" w:rsidRPr="007F542B" w:rsidRDefault="00BC07D3" w:rsidP="003748AF">
                        <w:pPr>
                          <w:rPr>
                            <w:lang w:val="en-US"/>
                          </w:rPr>
                        </w:pPr>
                        <w:r w:rsidRPr="003748AF">
                          <w:rPr>
                            <w:lang w:val="en-US"/>
                          </w:rPr>
                          <w:t>Administration</w:t>
                        </w:r>
                      </w:p>
                    </w:txbxContent>
                  </v:textbox>
                </v:shape>
                <v:line id="Прямая соединительная линия 58" o:spid="_x0000_s1074" style="position:absolute;visibility:visible;mso-wrap-style:square" from="190,3048" to="2047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i6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" strokecolor="black [3040]"/>
                <v:shape id="_x0000_s1075" type="#_x0000_t202" style="position:absolute;top:2762;width:20097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37114188" w14:textId="2035F174" w:rsidR="00BC07D3" w:rsidRDefault="00BC07D3" w:rsidP="003748AF">
                        <w:pPr>
                          <w:rPr>
                            <w:lang w:val="en-US"/>
                          </w:rPr>
                        </w:pPr>
                        <w:r w:rsidRPr="003748AF">
                          <w:rPr>
                            <w:lang w:val="en-US"/>
                          </w:rPr>
                          <w:t>public Administration</w:t>
                        </w:r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14:paraId="2C0BD77F" w14:textId="77777777" w:rsidR="00BC07D3" w:rsidRPr="007F542B" w:rsidRDefault="00BC07D3" w:rsidP="003748A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61" o:spid="_x0000_s1076" style="position:absolute;visibility:visible;mso-wrap-style:square" from="285,7334" to="20574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" strokecolor="black [3040]"/>
                <v:shape id="_x0000_s1077" type="#_x0000_t202" style="position:absolute;top:7620;width:2009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CFA8E01" w14:textId="1E9079AB" w:rsidR="00BC07D3" w:rsidRDefault="00BC07D3" w:rsidP="003748AF">
                        <w:pPr>
                          <w:rPr>
                            <w:lang w:val="en-US"/>
                          </w:rPr>
                        </w:pPr>
                        <w:r w:rsidRPr="003748AF">
                          <w:rPr>
                            <w:lang w:val="en-US"/>
                          </w:rPr>
                          <w:t>public void work</w:t>
                        </w:r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14:paraId="3326BFA4" w14:textId="77777777" w:rsidR="00BC07D3" w:rsidRPr="007F542B" w:rsidRDefault="00BC07D3" w:rsidP="003748A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0F45630" w14:textId="40121FB2" w:rsidR="006C5EEC" w:rsidRDefault="006C5EEC" w:rsidP="006C5EEC">
      <w:pPr>
        <w:spacing w:after="200" w:line="276" w:lineRule="auto"/>
        <w:rPr>
          <w:color w:val="000000" w:themeColor="text1"/>
          <w:sz w:val="28"/>
        </w:rPr>
      </w:pPr>
    </w:p>
    <w:p w14:paraId="689B5E41" w14:textId="74F210AD" w:rsidR="006C5EEC" w:rsidRDefault="006C5EEC" w:rsidP="006C5EEC">
      <w:pPr>
        <w:spacing w:after="200" w:line="276" w:lineRule="auto"/>
        <w:rPr>
          <w:color w:val="000000" w:themeColor="text1"/>
          <w:sz w:val="28"/>
        </w:rPr>
      </w:pPr>
    </w:p>
    <w:p w14:paraId="2B7BD654" w14:textId="68029238" w:rsidR="006C5EEC" w:rsidRDefault="006C5EEC" w:rsidP="006C5EEC">
      <w:pPr>
        <w:spacing w:after="200" w:line="276" w:lineRule="auto"/>
        <w:rPr>
          <w:color w:val="000000" w:themeColor="text1"/>
          <w:sz w:val="28"/>
        </w:rPr>
      </w:pPr>
    </w:p>
    <w:p w14:paraId="25A4A398" w14:textId="5789F52F" w:rsidR="00496B57" w:rsidRDefault="00496B57" w:rsidP="00496B57">
      <w:pPr>
        <w:spacing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Класс </w:t>
      </w:r>
      <w:r>
        <w:rPr>
          <w:color w:val="000000" w:themeColor="text1"/>
          <w:sz w:val="28"/>
          <w:lang w:val="en-US"/>
        </w:rPr>
        <w:t>Staff</w:t>
      </w:r>
      <w:r>
        <w:rPr>
          <w:color w:val="000000" w:themeColor="text1"/>
          <w:sz w:val="28"/>
        </w:rPr>
        <w:t xml:space="preserve"> – абстрактный класс кадры </w:t>
      </w:r>
      <w:r w:rsidRPr="00C36FE7">
        <w:rPr>
          <w:sz w:val="28"/>
          <w:szCs w:val="28"/>
        </w:rPr>
        <w:t>служ</w:t>
      </w:r>
      <w:r>
        <w:rPr>
          <w:sz w:val="28"/>
          <w:szCs w:val="28"/>
        </w:rPr>
        <w:t>ит</w:t>
      </w:r>
      <w:r w:rsidRPr="00C36FE7">
        <w:rPr>
          <w:sz w:val="28"/>
          <w:szCs w:val="28"/>
        </w:rPr>
        <w:t xml:space="preserve"> для выделения общих данных и поведения для других классов</w:t>
      </w:r>
      <w:r>
        <w:rPr>
          <w:color w:val="000000" w:themeColor="text1"/>
          <w:sz w:val="28"/>
        </w:rPr>
        <w:t>.</w:t>
      </w:r>
    </w:p>
    <w:p w14:paraId="3824CAB9" w14:textId="60635EE1" w:rsidR="00496B57" w:rsidRDefault="00496B57" w:rsidP="00496B57">
      <w:pPr>
        <w:rPr>
          <w:sz w:val="28"/>
          <w:szCs w:val="28"/>
        </w:rPr>
      </w:pPr>
      <w:r>
        <w:rPr>
          <w:color w:val="000000" w:themeColor="text1"/>
          <w:sz w:val="28"/>
        </w:rPr>
        <w:t xml:space="preserve">Класс </w:t>
      </w:r>
      <w:r w:rsidRPr="00375BA8">
        <w:rPr>
          <w:sz w:val="28"/>
          <w:lang w:val="en-US"/>
        </w:rPr>
        <w:t>Group</w:t>
      </w:r>
      <w:r>
        <w:rPr>
          <w:sz w:val="28"/>
        </w:rPr>
        <w:t xml:space="preserve"> -  </w:t>
      </w:r>
      <w:r>
        <w:rPr>
          <w:sz w:val="28"/>
          <w:szCs w:val="28"/>
        </w:rPr>
        <w:t>группирует</w:t>
      </w:r>
      <w:r w:rsidRPr="00C36FE7">
        <w:rPr>
          <w:sz w:val="28"/>
          <w:szCs w:val="28"/>
        </w:rPr>
        <w:t xml:space="preserve"> объекты</w:t>
      </w:r>
      <w:r>
        <w:rPr>
          <w:sz w:val="28"/>
          <w:szCs w:val="28"/>
        </w:rPr>
        <w:t>.</w:t>
      </w:r>
    </w:p>
    <w:p w14:paraId="7681E023" w14:textId="523421D1" w:rsidR="00496B57" w:rsidRDefault="00496B57" w:rsidP="00496B57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4A382B">
        <w:rPr>
          <w:sz w:val="28"/>
          <w:szCs w:val="28"/>
        </w:rPr>
        <w:t>Administration</w:t>
      </w:r>
      <w:r>
        <w:rPr>
          <w:sz w:val="28"/>
          <w:szCs w:val="28"/>
        </w:rPr>
        <w:t xml:space="preserve"> – Класс администратора.</w:t>
      </w:r>
    </w:p>
    <w:p w14:paraId="6F80A31C" w14:textId="4FC0185A" w:rsidR="00496B57" w:rsidRDefault="00496B57" w:rsidP="00496B57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B9005E">
        <w:rPr>
          <w:sz w:val="28"/>
          <w:szCs w:val="28"/>
        </w:rPr>
        <w:t>Engineer</w:t>
      </w:r>
      <w:r>
        <w:rPr>
          <w:sz w:val="28"/>
          <w:szCs w:val="28"/>
        </w:rPr>
        <w:t xml:space="preserve"> – Класс инженера.</w:t>
      </w:r>
      <w:r w:rsidR="008C3B08" w:rsidRPr="008C3B08">
        <w:rPr>
          <w:noProof/>
        </w:rPr>
        <w:t xml:space="preserve"> </w:t>
      </w:r>
    </w:p>
    <w:p w14:paraId="34FE67E0" w14:textId="77777777" w:rsidR="00496B57" w:rsidRDefault="00496B57" w:rsidP="00496B57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B9005E">
        <w:rPr>
          <w:sz w:val="28"/>
          <w:szCs w:val="28"/>
        </w:rPr>
        <w:t>Worker</w:t>
      </w:r>
      <w:r>
        <w:rPr>
          <w:sz w:val="28"/>
          <w:szCs w:val="28"/>
        </w:rPr>
        <w:t xml:space="preserve"> – Класс рабочего.</w:t>
      </w:r>
    </w:p>
    <w:p w14:paraId="48DA31E0" w14:textId="28935A43" w:rsidR="006C5EEC" w:rsidRPr="00F3293B" w:rsidRDefault="00F3293B" w:rsidP="006C5EEC">
      <w:pPr>
        <w:spacing w:after="200" w:line="276" w:lineRule="auto"/>
        <w:rPr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7FA79B5" wp14:editId="526DFB2D">
                <wp:simplePos x="0" y="0"/>
                <wp:positionH relativeFrom="column">
                  <wp:posOffset>5130165</wp:posOffset>
                </wp:positionH>
                <wp:positionV relativeFrom="paragraph">
                  <wp:posOffset>184785</wp:posOffset>
                </wp:positionV>
                <wp:extent cx="0" cy="552450"/>
                <wp:effectExtent l="7620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38938" id="Прямая со стрелкой 42" o:spid="_x0000_s1026" type="#_x0000_t32" style="position:absolute;margin-left:403.95pt;margin-top:14.55pt;width:0;height:43.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 w:rsidR="0075200B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7E22F03" wp14:editId="6049CE74">
                <wp:simplePos x="0" y="0"/>
                <wp:positionH relativeFrom="column">
                  <wp:posOffset>1825625</wp:posOffset>
                </wp:positionH>
                <wp:positionV relativeFrom="paragraph">
                  <wp:posOffset>127635</wp:posOffset>
                </wp:positionV>
                <wp:extent cx="2276474" cy="3124201"/>
                <wp:effectExtent l="0" t="0" r="0" b="19050"/>
                <wp:wrapNone/>
                <wp:docPr id="238" name="Группа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4" cy="3124201"/>
                          <a:chOff x="-19050" y="0"/>
                          <a:chExt cx="2276474" cy="2245149"/>
                        </a:xfrm>
                      </wpg:grpSpPr>
                      <wps:wsp>
                        <wps:cNvPr id="239" name="Прямоугольник 239"/>
                        <wps:cNvSpPr/>
                        <wps:spPr>
                          <a:xfrm>
                            <a:off x="28562" y="0"/>
                            <a:ext cx="2019300" cy="2245149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9050" y="224145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0"/>
                            <a:ext cx="1114425" cy="291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EE9D5" w14:textId="03C5EEF5" w:rsidR="00BC07D3" w:rsidRPr="0075200B" w:rsidRDefault="00BC07D3" w:rsidP="008C3B0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Menu_GUI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198504"/>
                            <a:ext cx="2257425" cy="563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7BDBD" w14:textId="03532F75" w:rsidR="00BC07D3" w:rsidRDefault="00BC07D3" w:rsidP="008C3B08">
                              <w:pPr>
                                <w:rPr>
                                  <w:lang w:val="en-US"/>
                                </w:rPr>
                              </w:pPr>
                              <w:r w:rsidRPr="0075200B">
                                <w:rPr>
                                  <w:lang w:val="en-US"/>
                                </w:rPr>
                                <w:t>private MyTableModel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75200B">
                                <w:rPr>
                                  <w:lang w:val="en-US"/>
                                </w:rPr>
                                <w:t>tableModel;</w:t>
                              </w:r>
                            </w:p>
                            <w:p w14:paraId="3278E33E" w14:textId="791244A0" w:rsidR="00BC07D3" w:rsidRPr="007F542B" w:rsidRDefault="00BC07D3" w:rsidP="008C3B08">
                              <w:pPr>
                                <w:rPr>
                                  <w:lang w:val="en-US"/>
                                </w:rPr>
                              </w:pPr>
                              <w:r w:rsidRPr="0075200B">
                                <w:rPr>
                                  <w:lang w:val="en-US"/>
                                </w:rPr>
                                <w:t>public Menu_GUI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19050" y="70485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50" y="647700"/>
                            <a:ext cx="2114550" cy="15974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FDDDE" w14:textId="77777777" w:rsidR="00BC07D3" w:rsidRDefault="00BC07D3" w:rsidP="008C3B08">
                              <w:pPr>
                                <w:rPr>
                                  <w:szCs w:val="22"/>
                                  <w:lang w:val="en-US"/>
                                </w:rPr>
                              </w:pPr>
                              <w:r w:rsidRPr="0075200B">
                                <w:rPr>
                                  <w:szCs w:val="22"/>
                                  <w:lang w:val="en-US"/>
                                </w:rPr>
                                <w:t>private class AddButtonEventListener</w:t>
                              </w:r>
                            </w:p>
                            <w:p w14:paraId="7E768798" w14:textId="77777777" w:rsidR="00BC07D3" w:rsidRDefault="00BC07D3" w:rsidP="008C3B08">
                              <w:pPr>
                                <w:rPr>
                                  <w:szCs w:val="22"/>
                                  <w:lang w:val="en-US"/>
                                </w:rPr>
                              </w:pPr>
                              <w:r w:rsidRPr="0075200B">
                                <w:rPr>
                                  <w:szCs w:val="22"/>
                                  <w:lang w:val="en-US"/>
                                </w:rPr>
                                <w:t>private class DeleteButtonEventListener</w:t>
                              </w:r>
                            </w:p>
                            <w:p w14:paraId="49FEA123" w14:textId="77777777" w:rsidR="00BC07D3" w:rsidRDefault="00BC07D3" w:rsidP="008C3B08">
                              <w:pPr>
                                <w:rPr>
                                  <w:szCs w:val="22"/>
                                  <w:lang w:val="en-US"/>
                                </w:rPr>
                              </w:pPr>
                              <w:r w:rsidRPr="0075200B">
                                <w:rPr>
                                  <w:szCs w:val="22"/>
                                  <w:lang w:val="en-US"/>
                                </w:rPr>
                                <w:t>private class SearchButtonEventListener</w:t>
                              </w:r>
                            </w:p>
                            <w:p w14:paraId="41117B3A" w14:textId="1119A623" w:rsidR="00BC07D3" w:rsidRDefault="00BC07D3" w:rsidP="008C3B08">
                              <w:pPr>
                                <w:rPr>
                                  <w:szCs w:val="22"/>
                                  <w:lang w:val="en-US"/>
                                </w:rPr>
                              </w:pPr>
                              <w:r w:rsidRPr="0075200B">
                                <w:rPr>
                                  <w:szCs w:val="22"/>
                                  <w:lang w:val="en-US"/>
                                </w:rPr>
                                <w:t>private class SearchPopupButtonEventListener</w:t>
                              </w:r>
                            </w:p>
                            <w:p w14:paraId="2007370D" w14:textId="775F8BA9" w:rsidR="00BC07D3" w:rsidRDefault="00BC07D3" w:rsidP="008C3B08">
                              <w:pPr>
                                <w:rPr>
                                  <w:lang w:val="en-US"/>
                                </w:rPr>
                              </w:pPr>
                              <w:r w:rsidRPr="0075200B">
                                <w:rPr>
                                  <w:lang w:val="en-US"/>
                                </w:rPr>
                                <w:t>public static void infoBox</w:t>
                              </w:r>
                            </w:p>
                            <w:p w14:paraId="277DC3D6" w14:textId="67A2AEBD" w:rsidR="00BC07D3" w:rsidRPr="007F542B" w:rsidRDefault="00BC07D3" w:rsidP="008C3B08">
                              <w:pPr>
                                <w:rPr>
                                  <w:lang w:val="en-US"/>
                                </w:rPr>
                              </w:pPr>
                              <w:r w:rsidRPr="0075200B">
                                <w:rPr>
                                  <w:lang w:val="en-US"/>
                                </w:rPr>
                                <w:t>private void updateTableSearch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E22F03" id="Группа 238" o:spid="_x0000_s1078" style="position:absolute;margin-left:143.75pt;margin-top:10.05pt;width:179.25pt;height:246pt;z-index:251674624;mso-width-relative:margin;mso-height-relative:margin" coordorigin="-190" coordsize="22764,2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">
                <v:rect id="Прямоугольник 239" o:spid="_x0000_s1079" style="position:absolute;left:285;width:20193;height:22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" filled="f" strokecolor="black [3200]" strokeweight="1pt"/>
                <v:line id="Прямая соединительная линия 240" o:spid="_x0000_s1080" style="position:absolute;visibility:visible;mso-wrap-style:square" from="190,2241" to="20478,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" strokecolor="black [3040]"/>
                <v:shape id="_x0000_s1081" type="#_x0000_t202" style="position:absolute;left:5048;width:11144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568EE9D5" w14:textId="03C5EEF5" w:rsidR="00BC07D3" w:rsidRPr="0075200B" w:rsidRDefault="00BC07D3" w:rsidP="008C3B0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Menu_GUI</w:t>
                        </w:r>
                      </w:p>
                    </w:txbxContent>
                  </v:textbox>
                </v:shape>
                <v:shape id="_x0000_s1082" type="#_x0000_t202" style="position:absolute;top:1985;width:22574;height:5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5017BDBD" w14:textId="03532F75" w:rsidR="00BC07D3" w:rsidRDefault="00BC07D3" w:rsidP="008C3B08">
                        <w:pPr>
                          <w:rPr>
                            <w:lang w:val="en-US"/>
                          </w:rPr>
                        </w:pPr>
                        <w:r w:rsidRPr="0075200B">
                          <w:rPr>
                            <w:lang w:val="en-US"/>
                          </w:rPr>
                          <w:t>private MyTableModel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75200B">
                          <w:rPr>
                            <w:lang w:val="en-US"/>
                          </w:rPr>
                          <w:t>tableModel;</w:t>
                        </w:r>
                      </w:p>
                      <w:p w14:paraId="3278E33E" w14:textId="791244A0" w:rsidR="00BC07D3" w:rsidRPr="007F542B" w:rsidRDefault="00BC07D3" w:rsidP="008C3B08">
                        <w:pPr>
                          <w:rPr>
                            <w:lang w:val="en-US"/>
                          </w:rPr>
                        </w:pPr>
                        <w:r w:rsidRPr="0075200B">
                          <w:rPr>
                            <w:lang w:val="en-US"/>
                          </w:rPr>
                          <w:t>public Menu_GUI</w:t>
                        </w:r>
                      </w:p>
                    </w:txbxContent>
                  </v:textbox>
                </v:shape>
                <v:line id="Прямая соединительная линия 243" o:spid="_x0000_s1083" style="position:absolute;visibility:visible;mso-wrap-style:square" from="190,7048" to="20478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" strokecolor="black [3040]"/>
                <v:shape id="_x0000_s1084" type="#_x0000_t202" style="position:absolute;left:-190;top:6477;width:21145;height:15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19BFDDDE" w14:textId="77777777" w:rsidR="00BC07D3" w:rsidRDefault="00BC07D3" w:rsidP="008C3B08">
                        <w:pPr>
                          <w:rPr>
                            <w:szCs w:val="22"/>
                            <w:lang w:val="en-US"/>
                          </w:rPr>
                        </w:pPr>
                        <w:r w:rsidRPr="0075200B">
                          <w:rPr>
                            <w:szCs w:val="22"/>
                            <w:lang w:val="en-US"/>
                          </w:rPr>
                          <w:t>private class AddButtonEventListener</w:t>
                        </w:r>
                      </w:p>
                      <w:p w14:paraId="7E768798" w14:textId="77777777" w:rsidR="00BC07D3" w:rsidRDefault="00BC07D3" w:rsidP="008C3B08">
                        <w:pPr>
                          <w:rPr>
                            <w:szCs w:val="22"/>
                            <w:lang w:val="en-US"/>
                          </w:rPr>
                        </w:pPr>
                        <w:r w:rsidRPr="0075200B">
                          <w:rPr>
                            <w:szCs w:val="22"/>
                            <w:lang w:val="en-US"/>
                          </w:rPr>
                          <w:t>private class DeleteButtonEventListener</w:t>
                        </w:r>
                      </w:p>
                      <w:p w14:paraId="49FEA123" w14:textId="77777777" w:rsidR="00BC07D3" w:rsidRDefault="00BC07D3" w:rsidP="008C3B08">
                        <w:pPr>
                          <w:rPr>
                            <w:szCs w:val="22"/>
                            <w:lang w:val="en-US"/>
                          </w:rPr>
                        </w:pPr>
                        <w:r w:rsidRPr="0075200B">
                          <w:rPr>
                            <w:szCs w:val="22"/>
                            <w:lang w:val="en-US"/>
                          </w:rPr>
                          <w:t>private class SearchButtonEventListener</w:t>
                        </w:r>
                      </w:p>
                      <w:p w14:paraId="41117B3A" w14:textId="1119A623" w:rsidR="00BC07D3" w:rsidRDefault="00BC07D3" w:rsidP="008C3B08">
                        <w:pPr>
                          <w:rPr>
                            <w:szCs w:val="22"/>
                            <w:lang w:val="en-US"/>
                          </w:rPr>
                        </w:pPr>
                        <w:r w:rsidRPr="0075200B">
                          <w:rPr>
                            <w:szCs w:val="22"/>
                            <w:lang w:val="en-US"/>
                          </w:rPr>
                          <w:t>private class SearchPopupButtonEventListener</w:t>
                        </w:r>
                      </w:p>
                      <w:p w14:paraId="2007370D" w14:textId="775F8BA9" w:rsidR="00BC07D3" w:rsidRDefault="00BC07D3" w:rsidP="008C3B08">
                        <w:pPr>
                          <w:rPr>
                            <w:lang w:val="en-US"/>
                          </w:rPr>
                        </w:pPr>
                        <w:r w:rsidRPr="0075200B">
                          <w:rPr>
                            <w:lang w:val="en-US"/>
                          </w:rPr>
                          <w:t>public static void infoBox</w:t>
                        </w:r>
                      </w:p>
                      <w:p w14:paraId="277DC3D6" w14:textId="67A2AEBD" w:rsidR="00BC07D3" w:rsidRPr="007F542B" w:rsidRDefault="00BC07D3" w:rsidP="008C3B08">
                        <w:pPr>
                          <w:rPr>
                            <w:lang w:val="en-US"/>
                          </w:rPr>
                        </w:pPr>
                        <w:r w:rsidRPr="0075200B">
                          <w:rPr>
                            <w:lang w:val="en-US"/>
                          </w:rPr>
                          <w:t>private void updateTableSearch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  <w:lang w:val="en-US"/>
        </w:rPr>
        <w:t>Group</w:t>
      </w:r>
    </w:p>
    <w:p w14:paraId="75B844A6" w14:textId="02BA49F0" w:rsidR="006C5EEC" w:rsidRPr="00496B57" w:rsidRDefault="0075200B" w:rsidP="006C5EEC">
      <w:pPr>
        <w:spacing w:after="200" w:line="276" w:lineRule="auto"/>
        <w:rPr>
          <w:color w:val="000000" w:themeColor="text1"/>
          <w:sz w:val="28"/>
        </w:rPr>
      </w:pPr>
      <w:r w:rsidRPr="003748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353A7" wp14:editId="0A822191">
                <wp:simplePos x="0" y="0"/>
                <wp:positionH relativeFrom="column">
                  <wp:posOffset>-565785</wp:posOffset>
                </wp:positionH>
                <wp:positionV relativeFrom="paragraph">
                  <wp:posOffset>299085</wp:posOffset>
                </wp:positionV>
                <wp:extent cx="2019300" cy="733425"/>
                <wp:effectExtent l="0" t="0" r="1905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334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66A76" id="Прямоугольник 52" o:spid="_x0000_s1026" style="position:absolute;margin-left:-44.55pt;margin-top:23.55pt;width:159pt;height:5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" filled="f" strokecolor="black [3200]" strokeweight="1pt"/>
            </w:pict>
          </mc:Fallback>
        </mc:AlternateContent>
      </w:r>
      <w:r w:rsidR="00496B57">
        <w:rPr>
          <w:noProof/>
          <w:color w:val="000000" w:themeColor="text1"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9B4A17" wp14:editId="3D4E80F5">
                <wp:simplePos x="0" y="0"/>
                <wp:positionH relativeFrom="column">
                  <wp:posOffset>-603885</wp:posOffset>
                </wp:positionH>
                <wp:positionV relativeFrom="paragraph">
                  <wp:posOffset>299085</wp:posOffset>
                </wp:positionV>
                <wp:extent cx="2057400" cy="1057275"/>
                <wp:effectExtent l="0" t="0" r="1905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057275"/>
                          <a:chOff x="0" y="0"/>
                          <a:chExt cx="2057400" cy="1057275"/>
                        </a:xfrm>
                      </wpg:grpSpPr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0"/>
                            <a:ext cx="123825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35B70" w14:textId="3CE39EA8" w:rsidR="00BC07D3" w:rsidRPr="007F542B" w:rsidRDefault="00BC07D3" w:rsidP="00496B5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Menu_control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9050" y="30480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20097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A724F4" w14:textId="56AFFCBF" w:rsidR="00BC07D3" w:rsidRDefault="00BC07D3" w:rsidP="00496B5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Public static</w:t>
                              </w:r>
                              <w:r w:rsidRPr="003748AF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496B57">
                                <w:rPr>
                                  <w:lang w:val="en-US"/>
                                </w:rPr>
                                <w:t>staffName</w:t>
                              </w:r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3A415E43" w14:textId="34E21973" w:rsidR="00BC07D3" w:rsidRPr="007F542B" w:rsidRDefault="00BC07D3" w:rsidP="00496B5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Public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static staffAge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28575" y="733425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0"/>
                            <a:ext cx="20097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7714E4" w14:textId="77777777" w:rsidR="00BC07D3" w:rsidRPr="007F542B" w:rsidRDefault="00BC07D3" w:rsidP="00496B5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9B4A17" id="Группа 2" o:spid="_x0000_s1085" style="position:absolute;margin-left:-47.55pt;margin-top:23.55pt;width:162pt;height:83.25pt;z-index:251663360;mso-height-relative:margin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">
                <v:shape id="_x0000_s1086" type="#_x0000_t202" style="position:absolute;left:5048;width:1238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63D35B70" w14:textId="3CE39EA8" w:rsidR="00BC07D3" w:rsidRPr="007F542B" w:rsidRDefault="00BC07D3" w:rsidP="00496B5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Menu_control</w:t>
                        </w:r>
                      </w:p>
                    </w:txbxContent>
                  </v:textbox>
                </v:shape>
                <v:line id="Прямая соединительная линия 12" o:spid="_x0000_s1087" style="position:absolute;visibility:visible;mso-wrap-style:square" from="190,3048" to="2047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<v:shape id="_x0000_s1088" type="#_x0000_t202" style="position:absolute;top:2762;width:20097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FA724F4" w14:textId="56AFFCBF" w:rsidR="00BC07D3" w:rsidRDefault="00BC07D3" w:rsidP="00496B5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Public static</w:t>
                        </w:r>
                        <w:r w:rsidRPr="003748AF">
                          <w:rPr>
                            <w:lang w:val="en-US"/>
                          </w:rPr>
                          <w:t xml:space="preserve"> </w:t>
                        </w:r>
                        <w:r w:rsidRPr="00496B57">
                          <w:rPr>
                            <w:lang w:val="en-US"/>
                          </w:rPr>
                          <w:t>staffName</w:t>
                        </w:r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14:paraId="3A415E43" w14:textId="34E21973" w:rsidR="00BC07D3" w:rsidRPr="007F542B" w:rsidRDefault="00BC07D3" w:rsidP="00496B5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Public</w:t>
                        </w:r>
                        <w:r>
                          <w:rPr>
                            <w:lang w:val="en-US"/>
                          </w:rPr>
                          <w:tab/>
                          <w:t>static staffAge</w:t>
                        </w:r>
                      </w:p>
                    </w:txbxContent>
                  </v:textbox>
                </v:shape>
                <v:line id="Прямая соединительная линия 38" o:spid="_x0000_s1089" style="position:absolute;visibility:visible;mso-wrap-style:square" from="285,7334" to="20574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90a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" strokecolor="black [3040]"/>
                <v:shape id="_x0000_s1090" type="#_x0000_t202" style="position:absolute;top:7620;width:2009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1D7714E4" w14:textId="77777777" w:rsidR="00BC07D3" w:rsidRPr="007F542B" w:rsidRDefault="00BC07D3" w:rsidP="00496B5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96B57">
        <w:rPr>
          <w:color w:val="000000" w:themeColor="text1"/>
          <w:sz w:val="28"/>
        </w:rPr>
        <w:t xml:space="preserve">Пакет </w:t>
      </w:r>
      <w:r w:rsidR="00496B57">
        <w:rPr>
          <w:color w:val="000000" w:themeColor="text1"/>
          <w:sz w:val="28"/>
          <w:lang w:val="en-US"/>
        </w:rPr>
        <w:t>Menu</w:t>
      </w:r>
    </w:p>
    <w:p w14:paraId="0AD63338" w14:textId="61F9E367" w:rsidR="00BC59EF" w:rsidRDefault="00F3293B" w:rsidP="00BC59EF">
      <w:pPr>
        <w:spacing w:after="200" w:line="276" w:lineRule="auto"/>
        <w:rPr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A95C833" wp14:editId="07B60336">
                <wp:simplePos x="0" y="0"/>
                <wp:positionH relativeFrom="column">
                  <wp:posOffset>1453515</wp:posOffset>
                </wp:positionH>
                <wp:positionV relativeFrom="paragraph">
                  <wp:posOffset>356235</wp:posOffset>
                </wp:positionV>
                <wp:extent cx="419074" cy="0"/>
                <wp:effectExtent l="38100" t="76200" r="0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0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5C7E3" id="Прямая со стрелкой 40" o:spid="_x0000_s1026" type="#_x0000_t32" style="position:absolute;margin-left:114.45pt;margin-top:28.05pt;width:33pt;height:0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" strokecolor="black [3040]">
                <v:stroke endarrow="block"/>
              </v:shape>
            </w:pict>
          </mc:Fallback>
        </mc:AlternateContent>
      </w:r>
      <w:r w:rsidR="0075200B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01AE783" wp14:editId="6CA5D7AD">
                <wp:simplePos x="0" y="0"/>
                <wp:positionH relativeFrom="column">
                  <wp:posOffset>4225290</wp:posOffset>
                </wp:positionH>
                <wp:positionV relativeFrom="paragraph">
                  <wp:posOffset>27305</wp:posOffset>
                </wp:positionV>
                <wp:extent cx="2047875" cy="1800225"/>
                <wp:effectExtent l="0" t="0" r="28575" b="0"/>
                <wp:wrapNone/>
                <wp:docPr id="231" name="Группа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1800225"/>
                          <a:chOff x="0" y="0"/>
                          <a:chExt cx="2047875" cy="1800226"/>
                        </a:xfrm>
                      </wpg:grpSpPr>
                      <wps:wsp>
                        <wps:cNvPr id="232" name="Прямоугольник 232"/>
                        <wps:cNvSpPr/>
                        <wps:spPr>
                          <a:xfrm>
                            <a:off x="28575" y="0"/>
                            <a:ext cx="2019300" cy="170497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Прямая соединительная линия 233"/>
                        <wps:cNvCnPr/>
                        <wps:spPr>
                          <a:xfrm>
                            <a:off x="19050" y="28575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0"/>
                            <a:ext cx="1114425" cy="291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DBD06" w14:textId="11888F7E" w:rsidR="00BC07D3" w:rsidRPr="007F542B" w:rsidRDefault="00BC07D3" w:rsidP="008C3B08">
                              <w:pPr>
                                <w:rPr>
                                  <w:lang w:val="en-US"/>
                                </w:rPr>
                              </w:pPr>
                              <w:r w:rsidRPr="008C3B08">
                                <w:rPr>
                                  <w:lang w:val="en-US"/>
                                </w:rPr>
                                <w:t>MyTableModel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009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BECA0" w14:textId="77777777" w:rsidR="00BC07D3" w:rsidRPr="008C3B08" w:rsidRDefault="00BC07D3" w:rsidP="008C3B08">
                              <w:pPr>
                                <w:rPr>
                                  <w:lang w:val="en-US"/>
                                </w:rPr>
                              </w:pPr>
                              <w:r w:rsidRPr="008C3B08">
                                <w:rPr>
                                  <w:lang w:val="en-US"/>
                                </w:rPr>
                                <w:t>private Group data</w:t>
                              </w:r>
                            </w:p>
                            <w:p w14:paraId="7D4F5E60" w14:textId="1191B97A" w:rsidR="00BC07D3" w:rsidRPr="008C3B08" w:rsidRDefault="00BC07D3" w:rsidP="008C3B08">
                              <w:pPr>
                                <w:rPr>
                                  <w:lang w:val="en-US"/>
                                </w:rPr>
                              </w:pPr>
                              <w:r w:rsidRPr="008C3B08">
                                <w:rPr>
                                  <w:lang w:val="en-US"/>
                                </w:rPr>
                                <w:t>public MyTableModel</w:t>
                              </w:r>
                            </w:p>
                            <w:p w14:paraId="68E47778" w14:textId="77777777" w:rsidR="00BC07D3" w:rsidRPr="007F542B" w:rsidRDefault="00BC07D3" w:rsidP="008C3B0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Прямая соединительная линия 236"/>
                        <wps:cNvCnPr/>
                        <wps:spPr>
                          <a:xfrm>
                            <a:off x="19050" y="70485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647700"/>
                            <a:ext cx="1971675" cy="1152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5A6672" w14:textId="77777777" w:rsidR="00BC07D3" w:rsidRPr="008C3B08" w:rsidRDefault="00BC07D3" w:rsidP="008C3B08">
                              <w:pPr>
                                <w:rPr>
                                  <w:szCs w:val="22"/>
                                  <w:lang w:val="en-US"/>
                                </w:rPr>
                              </w:pPr>
                              <w:r w:rsidRPr="008C3B08">
                                <w:rPr>
                                  <w:szCs w:val="22"/>
                                  <w:lang w:val="en-US"/>
                                </w:rPr>
                                <w:t>public int getRowCount</w:t>
                              </w:r>
                            </w:p>
                            <w:p w14:paraId="59C0BD45" w14:textId="4B88702B" w:rsidR="00BC07D3" w:rsidRPr="008C3B08" w:rsidRDefault="00BC07D3" w:rsidP="008C3B08">
                              <w:pPr>
                                <w:rPr>
                                  <w:szCs w:val="22"/>
                                  <w:lang w:val="en-US"/>
                                </w:rPr>
                              </w:pPr>
                              <w:r w:rsidRPr="008C3B08">
                                <w:rPr>
                                  <w:szCs w:val="22"/>
                                  <w:lang w:val="en-US"/>
                                </w:rPr>
                                <w:t>public int getColumnCount</w:t>
                              </w:r>
                            </w:p>
                            <w:p w14:paraId="04EC3398" w14:textId="77777777" w:rsidR="00BC07D3" w:rsidRPr="008C3B08" w:rsidRDefault="00BC07D3" w:rsidP="008C3B08">
                              <w:pPr>
                                <w:rPr>
                                  <w:szCs w:val="22"/>
                                  <w:lang w:val="en-US"/>
                                </w:rPr>
                              </w:pPr>
                              <w:r w:rsidRPr="008C3B08">
                                <w:rPr>
                                  <w:szCs w:val="22"/>
                                  <w:lang w:val="en-US"/>
                                </w:rPr>
                                <w:t>public String getColumnName</w:t>
                              </w:r>
                            </w:p>
                            <w:p w14:paraId="612EF7E4" w14:textId="77777777" w:rsidR="00BC07D3" w:rsidRPr="008C3B08" w:rsidRDefault="00BC07D3" w:rsidP="008C3B08">
                              <w:pPr>
                                <w:rPr>
                                  <w:szCs w:val="22"/>
                                  <w:lang w:val="en-US"/>
                                </w:rPr>
                              </w:pPr>
                              <w:r w:rsidRPr="008C3B08">
                                <w:rPr>
                                  <w:szCs w:val="22"/>
                                  <w:lang w:val="en-US"/>
                                </w:rPr>
                                <w:t>public Object getValueAt</w:t>
                              </w:r>
                            </w:p>
                            <w:p w14:paraId="44DC46E7" w14:textId="39EE0AB5" w:rsidR="00BC07D3" w:rsidRPr="007F542B" w:rsidRDefault="00BC07D3" w:rsidP="008C3B0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1AE783" id="Группа 231" o:spid="_x0000_s1091" style="position:absolute;margin-left:332.7pt;margin-top:2.15pt;width:161.25pt;height:141.75pt;z-index:251670528;mso-height-relative:margin" coordsize="20478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">
                <v:rect id="Прямоугольник 232" o:spid="_x0000_s1092" style="position:absolute;left:285;width:20193;height:1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" filled="f" strokecolor="black [3200]" strokeweight="1pt"/>
                <v:line id="Прямая соединительная линия 233" o:spid="_x0000_s1093" style="position:absolute;visibility:visible;mso-wrap-style:square" from="190,2857" to="20478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" strokecolor="black [3040]"/>
                <v:shape id="_x0000_s1094" type="#_x0000_t202" style="position:absolute;left:5048;width:11144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512DBD06" w14:textId="11888F7E" w:rsidR="00BC07D3" w:rsidRPr="007F542B" w:rsidRDefault="00BC07D3" w:rsidP="008C3B08">
                        <w:pPr>
                          <w:rPr>
                            <w:lang w:val="en-US"/>
                          </w:rPr>
                        </w:pPr>
                        <w:r w:rsidRPr="008C3B08">
                          <w:rPr>
                            <w:lang w:val="en-US"/>
                          </w:rPr>
                          <w:t>MyTableModel</w:t>
                        </w:r>
                      </w:p>
                    </w:txbxContent>
                  </v:textbox>
                </v:shape>
                <v:shape id="_x0000_s1095" type="#_x0000_t202" style="position:absolute;top:2381;width:20097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14:paraId="705BECA0" w14:textId="77777777" w:rsidR="00BC07D3" w:rsidRPr="008C3B08" w:rsidRDefault="00BC07D3" w:rsidP="008C3B08">
                        <w:pPr>
                          <w:rPr>
                            <w:lang w:val="en-US"/>
                          </w:rPr>
                        </w:pPr>
                        <w:r w:rsidRPr="008C3B08">
                          <w:rPr>
                            <w:lang w:val="en-US"/>
                          </w:rPr>
                          <w:t>private Group data</w:t>
                        </w:r>
                      </w:p>
                      <w:p w14:paraId="7D4F5E60" w14:textId="1191B97A" w:rsidR="00BC07D3" w:rsidRPr="008C3B08" w:rsidRDefault="00BC07D3" w:rsidP="008C3B08">
                        <w:pPr>
                          <w:rPr>
                            <w:lang w:val="en-US"/>
                          </w:rPr>
                        </w:pPr>
                        <w:r w:rsidRPr="008C3B08">
                          <w:rPr>
                            <w:lang w:val="en-US"/>
                          </w:rPr>
                          <w:t>public MyTableModel</w:t>
                        </w:r>
                      </w:p>
                      <w:p w14:paraId="68E47778" w14:textId="77777777" w:rsidR="00BC07D3" w:rsidRPr="007F542B" w:rsidRDefault="00BC07D3" w:rsidP="008C3B0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236" o:spid="_x0000_s1096" style="position:absolute;visibility:visible;mso-wrap-style:square" from="190,7048" to="20478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" strokecolor="black [3040]"/>
                <v:shape id="_x0000_s1097" type="#_x0000_t202" style="position:absolute;left:190;top:6477;width:19717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14:paraId="775A6672" w14:textId="77777777" w:rsidR="00BC07D3" w:rsidRPr="008C3B08" w:rsidRDefault="00BC07D3" w:rsidP="008C3B08">
                        <w:pPr>
                          <w:rPr>
                            <w:szCs w:val="22"/>
                            <w:lang w:val="en-US"/>
                          </w:rPr>
                        </w:pPr>
                        <w:r w:rsidRPr="008C3B08">
                          <w:rPr>
                            <w:szCs w:val="22"/>
                            <w:lang w:val="en-US"/>
                          </w:rPr>
                          <w:t>public int getRowCount</w:t>
                        </w:r>
                      </w:p>
                      <w:p w14:paraId="59C0BD45" w14:textId="4B88702B" w:rsidR="00BC07D3" w:rsidRPr="008C3B08" w:rsidRDefault="00BC07D3" w:rsidP="008C3B08">
                        <w:pPr>
                          <w:rPr>
                            <w:szCs w:val="22"/>
                            <w:lang w:val="en-US"/>
                          </w:rPr>
                        </w:pPr>
                        <w:r w:rsidRPr="008C3B08">
                          <w:rPr>
                            <w:szCs w:val="22"/>
                            <w:lang w:val="en-US"/>
                          </w:rPr>
                          <w:t>public int getColumnCount</w:t>
                        </w:r>
                      </w:p>
                      <w:p w14:paraId="04EC3398" w14:textId="77777777" w:rsidR="00BC07D3" w:rsidRPr="008C3B08" w:rsidRDefault="00BC07D3" w:rsidP="008C3B08">
                        <w:pPr>
                          <w:rPr>
                            <w:szCs w:val="22"/>
                            <w:lang w:val="en-US"/>
                          </w:rPr>
                        </w:pPr>
                        <w:r w:rsidRPr="008C3B08">
                          <w:rPr>
                            <w:szCs w:val="22"/>
                            <w:lang w:val="en-US"/>
                          </w:rPr>
                          <w:t>public String getColumnName</w:t>
                        </w:r>
                      </w:p>
                      <w:p w14:paraId="612EF7E4" w14:textId="77777777" w:rsidR="00BC07D3" w:rsidRPr="008C3B08" w:rsidRDefault="00BC07D3" w:rsidP="008C3B08">
                        <w:pPr>
                          <w:rPr>
                            <w:szCs w:val="22"/>
                            <w:lang w:val="en-US"/>
                          </w:rPr>
                        </w:pPr>
                        <w:r w:rsidRPr="008C3B08">
                          <w:rPr>
                            <w:szCs w:val="22"/>
                            <w:lang w:val="en-US"/>
                          </w:rPr>
                          <w:t>public Object getValueAt</w:t>
                        </w:r>
                      </w:p>
                      <w:p w14:paraId="44DC46E7" w14:textId="39EE0AB5" w:rsidR="00BC07D3" w:rsidRPr="007F542B" w:rsidRDefault="00BC07D3" w:rsidP="008C3B0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C2F4D4D" w14:textId="4F97C224" w:rsidR="00496B57" w:rsidRDefault="00F3293B" w:rsidP="00BC59EF">
      <w:pPr>
        <w:spacing w:after="200" w:line="276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BFFCE5A" wp14:editId="314FF65E">
                <wp:simplePos x="0" y="0"/>
                <wp:positionH relativeFrom="column">
                  <wp:posOffset>3882390</wp:posOffset>
                </wp:positionH>
                <wp:positionV relativeFrom="paragraph">
                  <wp:posOffset>89535</wp:posOffset>
                </wp:positionV>
                <wp:extent cx="361950" cy="0"/>
                <wp:effectExtent l="38100" t="76200" r="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FBFC" id="Прямая со стрелкой 43" o:spid="_x0000_s1026" type="#_x0000_t32" style="position:absolute;margin-left:305.7pt;margin-top:7.05pt;width:28.5pt;height:0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" strokecolor="black [3040]">
                <v:stroke endarrow="block"/>
              </v:shape>
            </w:pict>
          </mc:Fallback>
        </mc:AlternateContent>
      </w:r>
    </w:p>
    <w:p w14:paraId="47CF5C0B" w14:textId="4831090C" w:rsidR="00BC59EF" w:rsidRDefault="00BC59EF" w:rsidP="00BC59EF">
      <w:pPr>
        <w:spacing w:after="200" w:line="276" w:lineRule="auto"/>
        <w:rPr>
          <w:color w:val="000000" w:themeColor="text1"/>
          <w:sz w:val="28"/>
        </w:rPr>
      </w:pPr>
    </w:p>
    <w:p w14:paraId="790AFCEA" w14:textId="510CC91A" w:rsidR="00BC59EF" w:rsidRDefault="00BC59EF" w:rsidP="00BC59EF">
      <w:pPr>
        <w:spacing w:after="200" w:line="276" w:lineRule="auto"/>
        <w:rPr>
          <w:color w:val="000000" w:themeColor="text1"/>
          <w:sz w:val="28"/>
        </w:rPr>
      </w:pPr>
    </w:p>
    <w:p w14:paraId="6C05A74A" w14:textId="2FEFC529" w:rsidR="00F95F42" w:rsidRPr="00B9005E" w:rsidRDefault="0075200B" w:rsidP="0075200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4403CB" w14:textId="3F09953E" w:rsidR="007C24B7" w:rsidRDefault="00705234" w:rsidP="00DB2817">
      <w:pPr>
        <w:pStyle w:val="11"/>
        <w:rPr>
          <w:shd w:val="clear" w:color="auto" w:fill="FFFFFF"/>
        </w:rPr>
      </w:pPr>
      <w:bookmarkStart w:id="5" w:name="_Toc58184133"/>
      <w:r w:rsidRPr="003D525C">
        <w:rPr>
          <w:shd w:val="clear" w:color="auto" w:fill="FFFFFF"/>
        </w:rPr>
        <w:lastRenderedPageBreak/>
        <w:t>4</w:t>
      </w:r>
      <w:r w:rsidR="00E86461" w:rsidRPr="00185478">
        <w:rPr>
          <w:shd w:val="clear" w:color="auto" w:fill="FFFFFF"/>
        </w:rPr>
        <w:t xml:space="preserve"> Таблица спецификаций</w:t>
      </w:r>
      <w:bookmarkEnd w:id="5"/>
    </w:p>
    <w:p w14:paraId="1FBCA8B0" w14:textId="4595217B" w:rsidR="00DB2817" w:rsidRDefault="00DB2817" w:rsidP="00DB2817">
      <w:pPr>
        <w:pStyle w:val="11"/>
        <w:ind w:left="707"/>
        <w:rPr>
          <w:shd w:val="clear" w:color="auto" w:fill="FFFFFF"/>
        </w:rPr>
      </w:pPr>
      <w:bookmarkStart w:id="6" w:name="_Toc58184134"/>
      <w:r w:rsidRPr="003D525C">
        <w:rPr>
          <w:shd w:val="clear" w:color="auto" w:fill="FFFFFF"/>
        </w:rPr>
        <w:t>4</w:t>
      </w:r>
      <w:r>
        <w:rPr>
          <w:shd w:val="clear" w:color="auto" w:fill="FFFFFF"/>
        </w:rPr>
        <w:t>.1</w:t>
      </w:r>
      <w:r w:rsidRPr="00185478">
        <w:rPr>
          <w:shd w:val="clear" w:color="auto" w:fill="FFFFFF"/>
        </w:rPr>
        <w:t xml:space="preserve"> </w:t>
      </w:r>
      <w:r>
        <w:t xml:space="preserve">Описание класса </w:t>
      </w:r>
      <w:r>
        <w:rPr>
          <w:lang w:val="en-US"/>
        </w:rPr>
        <w:t>Staff</w:t>
      </w:r>
      <w:bookmarkEnd w:id="6"/>
    </w:p>
    <w:p w14:paraId="78463DC5" w14:textId="5B5415AD" w:rsidR="00DB2817" w:rsidRPr="00241AD2" w:rsidRDefault="00DB2817" w:rsidP="00DB2817">
      <w:pPr>
        <w:pStyle w:val="a5"/>
      </w:pPr>
      <w:r>
        <w:t xml:space="preserve">Таблица 1 – Поля абстрактного класса </w:t>
      </w:r>
      <w:r w:rsidR="00DC2E21">
        <w:rPr>
          <w:lang w:val="en-US"/>
        </w:rPr>
        <w:t>Staff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84"/>
        <w:gridCol w:w="1892"/>
        <w:gridCol w:w="3455"/>
        <w:gridCol w:w="1868"/>
        <w:gridCol w:w="1872"/>
      </w:tblGrid>
      <w:tr w:rsidR="00DB2817" w14:paraId="0E622DC2" w14:textId="77777777" w:rsidTr="00DB2817">
        <w:tc>
          <w:tcPr>
            <w:tcW w:w="484" w:type="dxa"/>
          </w:tcPr>
          <w:p w14:paraId="09453568" w14:textId="57D19AA9" w:rsidR="00DB2817" w:rsidRPr="00DB2817" w:rsidRDefault="00DB2817" w:rsidP="00DB2817">
            <w:pPr>
              <w:pStyle w:val="a5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1892" w:type="dxa"/>
          </w:tcPr>
          <w:p w14:paraId="3F1E7EB8" w14:textId="31E2804E" w:rsidR="00DB2817" w:rsidRDefault="00DB2817" w:rsidP="00DB2817">
            <w:pPr>
              <w:pStyle w:val="a5"/>
              <w:ind w:firstLine="0"/>
            </w:pPr>
            <w:r w:rsidRPr="00DB2817">
              <w:t>Название</w:t>
            </w:r>
          </w:p>
        </w:tc>
        <w:tc>
          <w:tcPr>
            <w:tcW w:w="3455" w:type="dxa"/>
          </w:tcPr>
          <w:p w14:paraId="0FF02B91" w14:textId="186C2DE4" w:rsidR="00DB2817" w:rsidRDefault="00DB2817" w:rsidP="00DB2817">
            <w:pPr>
              <w:pStyle w:val="a5"/>
              <w:ind w:firstLine="0"/>
            </w:pPr>
            <w:r w:rsidRPr="00DB2817">
              <w:t>Назначение</w:t>
            </w:r>
          </w:p>
        </w:tc>
        <w:tc>
          <w:tcPr>
            <w:tcW w:w="1868" w:type="dxa"/>
          </w:tcPr>
          <w:p w14:paraId="0BC42189" w14:textId="10D0C4D6" w:rsidR="00DB2817" w:rsidRDefault="00DB2817" w:rsidP="00DB2817">
            <w:pPr>
              <w:pStyle w:val="a5"/>
              <w:ind w:firstLine="0"/>
            </w:pPr>
            <w:r w:rsidRPr="00DB2817">
              <w:t>Тип данных</w:t>
            </w:r>
          </w:p>
        </w:tc>
        <w:tc>
          <w:tcPr>
            <w:tcW w:w="1872" w:type="dxa"/>
          </w:tcPr>
          <w:p w14:paraId="7E473FA9" w14:textId="2BE44D07" w:rsidR="00DB2817" w:rsidRDefault="00DB2817" w:rsidP="00DB2817">
            <w:pPr>
              <w:pStyle w:val="a5"/>
              <w:ind w:firstLine="0"/>
            </w:pPr>
            <w:r w:rsidRPr="00DB2817">
              <w:t>Тип доступа</w:t>
            </w:r>
          </w:p>
        </w:tc>
      </w:tr>
      <w:tr w:rsidR="00DB2817" w14:paraId="361F1D9C" w14:textId="77777777" w:rsidTr="00DB2817">
        <w:tc>
          <w:tcPr>
            <w:tcW w:w="484" w:type="dxa"/>
          </w:tcPr>
          <w:p w14:paraId="67822C96" w14:textId="190DC0D0" w:rsidR="00DB2817" w:rsidRPr="00DB2817" w:rsidRDefault="00DB2817" w:rsidP="00DB2817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2" w:type="dxa"/>
          </w:tcPr>
          <w:p w14:paraId="07F570C7" w14:textId="02EEDB4C" w:rsidR="00DB2817" w:rsidRDefault="00DB2817" w:rsidP="00DB2817">
            <w:pPr>
              <w:pStyle w:val="a5"/>
              <w:ind w:firstLine="0"/>
            </w:pPr>
            <w:r w:rsidRPr="00DB2817">
              <w:t>name</w:t>
            </w:r>
          </w:p>
        </w:tc>
        <w:tc>
          <w:tcPr>
            <w:tcW w:w="3455" w:type="dxa"/>
          </w:tcPr>
          <w:p w14:paraId="6DF4468D" w14:textId="67700A04" w:rsidR="00DB2817" w:rsidRDefault="00DB2817" w:rsidP="00DB2817">
            <w:pPr>
              <w:pStyle w:val="a5"/>
              <w:ind w:firstLine="0"/>
            </w:pPr>
            <w:r>
              <w:t>Имя кадра</w:t>
            </w:r>
          </w:p>
        </w:tc>
        <w:tc>
          <w:tcPr>
            <w:tcW w:w="1868" w:type="dxa"/>
          </w:tcPr>
          <w:p w14:paraId="4F437B45" w14:textId="27D1323D" w:rsidR="00DB2817" w:rsidRDefault="00DB2817" w:rsidP="00DB2817">
            <w:pPr>
              <w:pStyle w:val="a5"/>
              <w:ind w:firstLine="0"/>
            </w:pPr>
            <w:r w:rsidRPr="00DB2817">
              <w:t>String</w:t>
            </w:r>
          </w:p>
        </w:tc>
        <w:tc>
          <w:tcPr>
            <w:tcW w:w="1872" w:type="dxa"/>
          </w:tcPr>
          <w:p w14:paraId="6ADCDD35" w14:textId="109A9879" w:rsidR="00DB2817" w:rsidRDefault="00DB2817" w:rsidP="00DB2817">
            <w:pPr>
              <w:pStyle w:val="a5"/>
              <w:ind w:firstLine="0"/>
            </w:pPr>
            <w:r w:rsidRPr="00DB2817">
              <w:t>private</w:t>
            </w:r>
          </w:p>
        </w:tc>
      </w:tr>
      <w:tr w:rsidR="00DB2817" w14:paraId="5405C1E8" w14:textId="77777777" w:rsidTr="00DB2817">
        <w:tc>
          <w:tcPr>
            <w:tcW w:w="484" w:type="dxa"/>
          </w:tcPr>
          <w:p w14:paraId="62BFBE1D" w14:textId="3FAAAB8D" w:rsidR="00DB2817" w:rsidRPr="00DB2817" w:rsidRDefault="00DB2817" w:rsidP="00DB2817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2" w:type="dxa"/>
          </w:tcPr>
          <w:p w14:paraId="70ED5392" w14:textId="271EC9A1" w:rsidR="00DB2817" w:rsidRDefault="00DB2817" w:rsidP="00DB2817">
            <w:pPr>
              <w:pStyle w:val="a5"/>
              <w:ind w:firstLine="0"/>
            </w:pPr>
            <w:r w:rsidRPr="00DB2817">
              <w:t>age</w:t>
            </w:r>
          </w:p>
        </w:tc>
        <w:tc>
          <w:tcPr>
            <w:tcW w:w="3455" w:type="dxa"/>
          </w:tcPr>
          <w:p w14:paraId="5BABFD9A" w14:textId="539D21F3" w:rsidR="00DB2817" w:rsidRDefault="00DB2817" w:rsidP="00DB2817">
            <w:pPr>
              <w:pStyle w:val="a5"/>
              <w:ind w:firstLine="0"/>
            </w:pPr>
            <w:r>
              <w:t>Возраст кадра</w:t>
            </w:r>
          </w:p>
        </w:tc>
        <w:tc>
          <w:tcPr>
            <w:tcW w:w="1868" w:type="dxa"/>
          </w:tcPr>
          <w:p w14:paraId="702CD6A2" w14:textId="7E047587" w:rsidR="00DB2817" w:rsidRPr="00DB2817" w:rsidRDefault="00DB2817" w:rsidP="00DB2817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2" w:type="dxa"/>
          </w:tcPr>
          <w:p w14:paraId="0332EEF4" w14:textId="158D87E7" w:rsidR="00DB2817" w:rsidRDefault="00DB2817" w:rsidP="00DB2817">
            <w:pPr>
              <w:pStyle w:val="a5"/>
              <w:ind w:firstLine="0"/>
            </w:pPr>
            <w:r w:rsidRPr="00DB2817">
              <w:t>private</w:t>
            </w:r>
          </w:p>
        </w:tc>
      </w:tr>
      <w:tr w:rsidR="00DB2817" w14:paraId="7E25D2C0" w14:textId="77777777" w:rsidTr="00DB2817">
        <w:tc>
          <w:tcPr>
            <w:tcW w:w="484" w:type="dxa"/>
          </w:tcPr>
          <w:p w14:paraId="640E0CB1" w14:textId="11841EB6" w:rsidR="00DB2817" w:rsidRPr="00DB2817" w:rsidRDefault="00DB2817" w:rsidP="00DB2817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92" w:type="dxa"/>
          </w:tcPr>
          <w:p w14:paraId="0A09CE5A" w14:textId="2F70E4FE" w:rsidR="00DB2817" w:rsidRPr="00DB2817" w:rsidRDefault="00DB2817" w:rsidP="00DB2817">
            <w:pPr>
              <w:pStyle w:val="a5"/>
              <w:ind w:firstLine="0"/>
            </w:pPr>
            <w:r w:rsidRPr="00DB2817">
              <w:t>profession</w:t>
            </w:r>
          </w:p>
        </w:tc>
        <w:tc>
          <w:tcPr>
            <w:tcW w:w="3455" w:type="dxa"/>
          </w:tcPr>
          <w:p w14:paraId="353E0353" w14:textId="56C985A4" w:rsidR="00DB2817" w:rsidRDefault="00DB2817" w:rsidP="00DB2817">
            <w:pPr>
              <w:pStyle w:val="a5"/>
              <w:ind w:firstLine="0"/>
            </w:pPr>
            <w:r>
              <w:t>Профессия кадра</w:t>
            </w:r>
          </w:p>
        </w:tc>
        <w:tc>
          <w:tcPr>
            <w:tcW w:w="1868" w:type="dxa"/>
          </w:tcPr>
          <w:p w14:paraId="27125C93" w14:textId="26BB6452" w:rsidR="00DB2817" w:rsidRDefault="00DB2817" w:rsidP="00DB2817">
            <w:pPr>
              <w:pStyle w:val="a5"/>
              <w:ind w:firstLine="0"/>
            </w:pPr>
            <w:r w:rsidRPr="00DB2817">
              <w:t>String</w:t>
            </w:r>
          </w:p>
        </w:tc>
        <w:tc>
          <w:tcPr>
            <w:tcW w:w="1872" w:type="dxa"/>
          </w:tcPr>
          <w:p w14:paraId="06762994" w14:textId="71A36AB4" w:rsidR="00DB2817" w:rsidRDefault="00DB2817" w:rsidP="00DB2817">
            <w:pPr>
              <w:pStyle w:val="a5"/>
              <w:ind w:firstLine="0"/>
            </w:pPr>
            <w:r w:rsidRPr="00DB2817">
              <w:t>private</w:t>
            </w:r>
          </w:p>
        </w:tc>
      </w:tr>
      <w:tr w:rsidR="00DD5004" w14:paraId="329E3BDA" w14:textId="77777777" w:rsidTr="00DB2817">
        <w:tc>
          <w:tcPr>
            <w:tcW w:w="484" w:type="dxa"/>
          </w:tcPr>
          <w:p w14:paraId="6761EE75" w14:textId="2DEF0B2F" w:rsidR="00DD5004" w:rsidRPr="00DD5004" w:rsidRDefault="00DD5004" w:rsidP="00DD5004">
            <w:pPr>
              <w:pStyle w:val="a5"/>
              <w:ind w:firstLine="0"/>
            </w:pPr>
            <w:r>
              <w:t>4</w:t>
            </w:r>
          </w:p>
        </w:tc>
        <w:tc>
          <w:tcPr>
            <w:tcW w:w="1892" w:type="dxa"/>
          </w:tcPr>
          <w:p w14:paraId="3305F9E9" w14:textId="603A8502" w:rsidR="00DD5004" w:rsidRPr="00DD5004" w:rsidRDefault="00DD5004" w:rsidP="00DD5004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Duty</w:t>
            </w:r>
          </w:p>
        </w:tc>
        <w:tc>
          <w:tcPr>
            <w:tcW w:w="3455" w:type="dxa"/>
          </w:tcPr>
          <w:p w14:paraId="07513FB5" w14:textId="25D54C0B" w:rsidR="00DD5004" w:rsidRDefault="00DD5004" w:rsidP="00DD5004">
            <w:pPr>
              <w:pStyle w:val="a5"/>
              <w:ind w:firstLine="0"/>
            </w:pPr>
            <w:r>
              <w:t>Обязанность</w:t>
            </w:r>
            <w:r>
              <w:t xml:space="preserve"> кадра</w:t>
            </w:r>
          </w:p>
        </w:tc>
        <w:tc>
          <w:tcPr>
            <w:tcW w:w="1868" w:type="dxa"/>
          </w:tcPr>
          <w:p w14:paraId="5305B0FC" w14:textId="075A09B5" w:rsidR="00DD5004" w:rsidRPr="00DB2817" w:rsidRDefault="00DD5004" w:rsidP="00DD5004">
            <w:pPr>
              <w:pStyle w:val="a5"/>
              <w:ind w:firstLine="0"/>
            </w:pPr>
            <w:r w:rsidRPr="00DB2817">
              <w:t>String</w:t>
            </w:r>
          </w:p>
        </w:tc>
        <w:tc>
          <w:tcPr>
            <w:tcW w:w="1872" w:type="dxa"/>
          </w:tcPr>
          <w:p w14:paraId="1C639029" w14:textId="24332A5D" w:rsidR="00DD5004" w:rsidRPr="00DB2817" w:rsidRDefault="00DD5004" w:rsidP="00DD5004">
            <w:pPr>
              <w:pStyle w:val="a5"/>
              <w:ind w:firstLine="0"/>
            </w:pPr>
            <w:r w:rsidRPr="00DB2817">
              <w:t>private</w:t>
            </w:r>
          </w:p>
        </w:tc>
      </w:tr>
    </w:tbl>
    <w:p w14:paraId="61DB3462" w14:textId="77777777" w:rsidR="00476C50" w:rsidRDefault="00476C50" w:rsidP="00476C50">
      <w:pPr>
        <w:pStyle w:val="a5"/>
        <w:ind w:firstLine="708"/>
      </w:pPr>
    </w:p>
    <w:p w14:paraId="7BF6F682" w14:textId="3CD980DB" w:rsidR="00DB2817" w:rsidRDefault="00476C50" w:rsidP="00476C50">
      <w:pPr>
        <w:pStyle w:val="a5"/>
        <w:ind w:firstLine="708"/>
      </w:pPr>
      <w:r>
        <w:t xml:space="preserve">Таблица 2 – Конструкторы абстрактного класса </w:t>
      </w:r>
      <w:r w:rsidR="00DC2E21">
        <w:rPr>
          <w:lang w:val="en-US"/>
        </w:rPr>
        <w:t>Staff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2940"/>
        <w:gridCol w:w="1914"/>
        <w:gridCol w:w="1915"/>
      </w:tblGrid>
      <w:tr w:rsidR="00476C50" w14:paraId="1CF03432" w14:textId="77777777" w:rsidTr="00476C50">
        <w:tc>
          <w:tcPr>
            <w:tcW w:w="534" w:type="dxa"/>
          </w:tcPr>
          <w:p w14:paraId="7399D422" w14:textId="78742802" w:rsidR="00476C50" w:rsidRDefault="00476C50" w:rsidP="00DB2817">
            <w:pPr>
              <w:pStyle w:val="a5"/>
              <w:ind w:firstLine="0"/>
            </w:pPr>
            <w:r>
              <w:t>№</w:t>
            </w:r>
          </w:p>
        </w:tc>
        <w:tc>
          <w:tcPr>
            <w:tcW w:w="2268" w:type="dxa"/>
          </w:tcPr>
          <w:p w14:paraId="6F6C00D4" w14:textId="48680EC5" w:rsidR="00476C50" w:rsidRDefault="00476C50" w:rsidP="00DB2817">
            <w:pPr>
              <w:pStyle w:val="a5"/>
              <w:ind w:firstLine="0"/>
            </w:pPr>
            <w:r>
              <w:t>Название</w:t>
            </w:r>
          </w:p>
        </w:tc>
        <w:tc>
          <w:tcPr>
            <w:tcW w:w="2940" w:type="dxa"/>
          </w:tcPr>
          <w:p w14:paraId="1D68B530" w14:textId="3CD36CF3" w:rsidR="00476C50" w:rsidRDefault="00476C50" w:rsidP="00DB2817">
            <w:pPr>
              <w:pStyle w:val="a5"/>
              <w:ind w:firstLine="0"/>
            </w:pPr>
            <w:r w:rsidRPr="00DB2817">
              <w:t>Назначение</w:t>
            </w:r>
          </w:p>
        </w:tc>
        <w:tc>
          <w:tcPr>
            <w:tcW w:w="1914" w:type="dxa"/>
          </w:tcPr>
          <w:p w14:paraId="54FBA2C4" w14:textId="2EA620F6" w:rsidR="00476C50" w:rsidRDefault="00476C50" w:rsidP="00DB2817">
            <w:pPr>
              <w:pStyle w:val="a5"/>
              <w:ind w:firstLine="0"/>
            </w:pPr>
            <w:r w:rsidRPr="00DB2817">
              <w:t>Тип доступа</w:t>
            </w:r>
          </w:p>
        </w:tc>
        <w:tc>
          <w:tcPr>
            <w:tcW w:w="1915" w:type="dxa"/>
          </w:tcPr>
          <w:p w14:paraId="54A0191C" w14:textId="7ABB5395" w:rsidR="00476C50" w:rsidRDefault="00476C50" w:rsidP="00DB2817">
            <w:pPr>
              <w:pStyle w:val="a5"/>
              <w:ind w:firstLine="0"/>
            </w:pPr>
            <w:r w:rsidRPr="00476C50">
              <w:t>Параметры</w:t>
            </w:r>
          </w:p>
        </w:tc>
      </w:tr>
      <w:tr w:rsidR="00476C50" w14:paraId="3967D915" w14:textId="77777777" w:rsidTr="00476C50">
        <w:tc>
          <w:tcPr>
            <w:tcW w:w="534" w:type="dxa"/>
            <w:vMerge w:val="restart"/>
          </w:tcPr>
          <w:p w14:paraId="460F20A7" w14:textId="7F827209" w:rsidR="00476C50" w:rsidRPr="00476C50" w:rsidRDefault="00476C50" w:rsidP="00476C5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vMerge w:val="restart"/>
          </w:tcPr>
          <w:p w14:paraId="4D64933D" w14:textId="263858B9" w:rsidR="00476C50" w:rsidRDefault="00476C50" w:rsidP="00DB2817">
            <w:pPr>
              <w:pStyle w:val="a5"/>
              <w:ind w:firstLine="0"/>
            </w:pPr>
            <w:r w:rsidRPr="00476C50">
              <w:t>Staff</w:t>
            </w:r>
          </w:p>
        </w:tc>
        <w:tc>
          <w:tcPr>
            <w:tcW w:w="2940" w:type="dxa"/>
            <w:vMerge w:val="restart"/>
          </w:tcPr>
          <w:p w14:paraId="26716C92" w14:textId="750D3B46" w:rsidR="00476C50" w:rsidRPr="00476C50" w:rsidRDefault="00476C50" w:rsidP="00476C50">
            <w:pPr>
              <w:pStyle w:val="a5"/>
              <w:ind w:firstLine="0"/>
            </w:pPr>
            <w:r>
              <w:t>Конструктор задания полей.</w:t>
            </w:r>
          </w:p>
        </w:tc>
        <w:tc>
          <w:tcPr>
            <w:tcW w:w="1914" w:type="dxa"/>
            <w:vMerge w:val="restart"/>
          </w:tcPr>
          <w:p w14:paraId="685ED59C" w14:textId="3DE32D1E" w:rsidR="00476C50" w:rsidRDefault="00476C50" w:rsidP="00DB2817">
            <w:pPr>
              <w:pStyle w:val="a5"/>
              <w:ind w:firstLine="0"/>
            </w:pPr>
            <w:r w:rsidRPr="00476C50">
              <w:t>public</w:t>
            </w:r>
          </w:p>
        </w:tc>
        <w:tc>
          <w:tcPr>
            <w:tcW w:w="1915" w:type="dxa"/>
          </w:tcPr>
          <w:p w14:paraId="1935A0D5" w14:textId="1E2FD89A" w:rsidR="00476C50" w:rsidRDefault="00476C50" w:rsidP="00DB2817">
            <w:pPr>
              <w:pStyle w:val="a5"/>
              <w:ind w:firstLine="0"/>
            </w:pPr>
            <w:r w:rsidRPr="00DB2817">
              <w:t>name</w:t>
            </w:r>
          </w:p>
        </w:tc>
      </w:tr>
      <w:tr w:rsidR="00476C50" w14:paraId="60B92579" w14:textId="77777777" w:rsidTr="00476C50">
        <w:tc>
          <w:tcPr>
            <w:tcW w:w="534" w:type="dxa"/>
            <w:vMerge/>
          </w:tcPr>
          <w:p w14:paraId="5FFFBBF7" w14:textId="77777777" w:rsidR="00476C50" w:rsidRDefault="00476C50" w:rsidP="00DB2817">
            <w:pPr>
              <w:pStyle w:val="a5"/>
              <w:ind w:firstLine="0"/>
            </w:pPr>
          </w:p>
        </w:tc>
        <w:tc>
          <w:tcPr>
            <w:tcW w:w="2268" w:type="dxa"/>
            <w:vMerge/>
          </w:tcPr>
          <w:p w14:paraId="70DADB8D" w14:textId="77777777" w:rsidR="00476C50" w:rsidRDefault="00476C50" w:rsidP="00DB2817">
            <w:pPr>
              <w:pStyle w:val="a5"/>
              <w:ind w:firstLine="0"/>
            </w:pPr>
          </w:p>
        </w:tc>
        <w:tc>
          <w:tcPr>
            <w:tcW w:w="2940" w:type="dxa"/>
            <w:vMerge/>
          </w:tcPr>
          <w:p w14:paraId="1725B4D9" w14:textId="77777777" w:rsidR="00476C50" w:rsidRDefault="00476C50" w:rsidP="00DB2817">
            <w:pPr>
              <w:pStyle w:val="a5"/>
              <w:ind w:firstLine="0"/>
            </w:pPr>
          </w:p>
        </w:tc>
        <w:tc>
          <w:tcPr>
            <w:tcW w:w="1914" w:type="dxa"/>
            <w:vMerge/>
          </w:tcPr>
          <w:p w14:paraId="1C97AFCB" w14:textId="77777777" w:rsidR="00476C50" w:rsidRDefault="00476C50" w:rsidP="00DB2817">
            <w:pPr>
              <w:pStyle w:val="a5"/>
              <w:ind w:firstLine="0"/>
            </w:pPr>
          </w:p>
        </w:tc>
        <w:tc>
          <w:tcPr>
            <w:tcW w:w="1915" w:type="dxa"/>
          </w:tcPr>
          <w:p w14:paraId="023FB2C0" w14:textId="4F1F56BE" w:rsidR="00476C50" w:rsidRDefault="00476C50" w:rsidP="00DB2817">
            <w:pPr>
              <w:pStyle w:val="a5"/>
              <w:ind w:firstLine="0"/>
            </w:pPr>
            <w:r w:rsidRPr="00DB2817">
              <w:t>age</w:t>
            </w:r>
          </w:p>
        </w:tc>
      </w:tr>
      <w:tr w:rsidR="00476C50" w14:paraId="6EF963D3" w14:textId="77777777" w:rsidTr="00476C50">
        <w:tc>
          <w:tcPr>
            <w:tcW w:w="534" w:type="dxa"/>
            <w:vMerge/>
          </w:tcPr>
          <w:p w14:paraId="39DF75DE" w14:textId="77777777" w:rsidR="00476C50" w:rsidRDefault="00476C50" w:rsidP="00DB2817">
            <w:pPr>
              <w:pStyle w:val="a5"/>
              <w:ind w:firstLine="0"/>
            </w:pPr>
          </w:p>
        </w:tc>
        <w:tc>
          <w:tcPr>
            <w:tcW w:w="2268" w:type="dxa"/>
            <w:vMerge/>
          </w:tcPr>
          <w:p w14:paraId="4CB98723" w14:textId="77777777" w:rsidR="00476C50" w:rsidRDefault="00476C50" w:rsidP="00DB2817">
            <w:pPr>
              <w:pStyle w:val="a5"/>
              <w:ind w:firstLine="0"/>
            </w:pPr>
          </w:p>
        </w:tc>
        <w:tc>
          <w:tcPr>
            <w:tcW w:w="2940" w:type="dxa"/>
            <w:vMerge/>
          </w:tcPr>
          <w:p w14:paraId="04821A1E" w14:textId="77777777" w:rsidR="00476C50" w:rsidRDefault="00476C50" w:rsidP="00DB2817">
            <w:pPr>
              <w:pStyle w:val="a5"/>
              <w:ind w:firstLine="0"/>
            </w:pPr>
          </w:p>
        </w:tc>
        <w:tc>
          <w:tcPr>
            <w:tcW w:w="1914" w:type="dxa"/>
            <w:vMerge/>
          </w:tcPr>
          <w:p w14:paraId="0E30A08E" w14:textId="77777777" w:rsidR="00476C50" w:rsidRDefault="00476C50" w:rsidP="00DB2817">
            <w:pPr>
              <w:pStyle w:val="a5"/>
              <w:ind w:firstLine="0"/>
            </w:pPr>
          </w:p>
        </w:tc>
        <w:tc>
          <w:tcPr>
            <w:tcW w:w="1915" w:type="dxa"/>
          </w:tcPr>
          <w:p w14:paraId="7A8C2F24" w14:textId="247881A8" w:rsidR="00476C50" w:rsidRDefault="00476C50" w:rsidP="00DB2817">
            <w:pPr>
              <w:pStyle w:val="a5"/>
              <w:ind w:firstLine="0"/>
            </w:pPr>
            <w:r w:rsidRPr="00DB2817">
              <w:t>profession</w:t>
            </w:r>
          </w:p>
        </w:tc>
      </w:tr>
    </w:tbl>
    <w:p w14:paraId="00EBBA1D" w14:textId="77777777" w:rsidR="00476C50" w:rsidRDefault="00476C50" w:rsidP="00DB2817">
      <w:pPr>
        <w:pStyle w:val="a5"/>
      </w:pPr>
    </w:p>
    <w:p w14:paraId="4C5BD23C" w14:textId="1C2F68FB" w:rsidR="00DB2817" w:rsidRDefault="00476C50" w:rsidP="00DB2817">
      <w:pPr>
        <w:pStyle w:val="a5"/>
      </w:pPr>
      <w:r>
        <w:t>Таблица 3 – Методы класса</w:t>
      </w:r>
    </w:p>
    <w:tbl>
      <w:tblPr>
        <w:tblStyle w:val="af8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1418"/>
        <w:gridCol w:w="1984"/>
        <w:gridCol w:w="1134"/>
        <w:gridCol w:w="1276"/>
        <w:gridCol w:w="2126"/>
        <w:gridCol w:w="1560"/>
      </w:tblGrid>
      <w:tr w:rsidR="00476C50" w14:paraId="0D060E67" w14:textId="77777777" w:rsidTr="004929AA">
        <w:tc>
          <w:tcPr>
            <w:tcW w:w="426" w:type="dxa"/>
          </w:tcPr>
          <w:p w14:paraId="6B079738" w14:textId="5BD11024" w:rsidR="00476C50" w:rsidRDefault="00476C50" w:rsidP="00476C50">
            <w:pPr>
              <w:pStyle w:val="a5"/>
              <w:ind w:firstLine="0"/>
            </w:pPr>
            <w:r>
              <w:t>№</w:t>
            </w:r>
          </w:p>
        </w:tc>
        <w:tc>
          <w:tcPr>
            <w:tcW w:w="1418" w:type="dxa"/>
          </w:tcPr>
          <w:p w14:paraId="1D412792" w14:textId="6F802FB3" w:rsidR="00476C50" w:rsidRDefault="00476C50" w:rsidP="00476C50">
            <w:pPr>
              <w:pStyle w:val="a5"/>
              <w:ind w:firstLine="0"/>
              <w:jc w:val="center"/>
            </w:pPr>
            <w:r>
              <w:t>Название</w:t>
            </w:r>
          </w:p>
        </w:tc>
        <w:tc>
          <w:tcPr>
            <w:tcW w:w="1984" w:type="dxa"/>
          </w:tcPr>
          <w:p w14:paraId="6797D8FD" w14:textId="3AE6734E" w:rsidR="00476C50" w:rsidRDefault="00476C50" w:rsidP="00476C50">
            <w:pPr>
              <w:pStyle w:val="a5"/>
              <w:ind w:firstLine="0"/>
              <w:jc w:val="center"/>
            </w:pPr>
            <w:r w:rsidRPr="00DB2817">
              <w:t>Назначение</w:t>
            </w:r>
          </w:p>
        </w:tc>
        <w:tc>
          <w:tcPr>
            <w:tcW w:w="1134" w:type="dxa"/>
          </w:tcPr>
          <w:p w14:paraId="476C50A7" w14:textId="0A4C89BF" w:rsidR="00476C50" w:rsidRDefault="00476C50" w:rsidP="00476C50">
            <w:pPr>
              <w:pStyle w:val="a5"/>
              <w:ind w:firstLine="0"/>
              <w:jc w:val="center"/>
            </w:pPr>
            <w:r w:rsidRPr="00DB2817">
              <w:t>Тип данных</w:t>
            </w:r>
          </w:p>
        </w:tc>
        <w:tc>
          <w:tcPr>
            <w:tcW w:w="1276" w:type="dxa"/>
          </w:tcPr>
          <w:p w14:paraId="215F0258" w14:textId="7434662C" w:rsidR="00476C50" w:rsidRDefault="00476C50" w:rsidP="00476C50">
            <w:pPr>
              <w:pStyle w:val="a5"/>
              <w:ind w:firstLine="0"/>
              <w:jc w:val="center"/>
            </w:pPr>
            <w:r>
              <w:t>Тип доступа</w:t>
            </w:r>
          </w:p>
        </w:tc>
        <w:tc>
          <w:tcPr>
            <w:tcW w:w="2126" w:type="dxa"/>
          </w:tcPr>
          <w:p w14:paraId="54E99E1E" w14:textId="776B4EA5" w:rsidR="00476C50" w:rsidRDefault="00476C50" w:rsidP="00476C50">
            <w:pPr>
              <w:pStyle w:val="a5"/>
              <w:ind w:firstLine="0"/>
              <w:jc w:val="center"/>
            </w:pPr>
            <w:r>
              <w:t xml:space="preserve">Абстрактный/ </w:t>
            </w:r>
            <w:r w:rsidR="004929AA">
              <w:t>неабстрактный</w:t>
            </w:r>
          </w:p>
        </w:tc>
        <w:tc>
          <w:tcPr>
            <w:tcW w:w="1560" w:type="dxa"/>
          </w:tcPr>
          <w:p w14:paraId="2163CEED" w14:textId="4666DD7F" w:rsidR="00476C50" w:rsidRDefault="00476C50" w:rsidP="00476C50">
            <w:pPr>
              <w:pStyle w:val="a5"/>
              <w:ind w:firstLine="0"/>
              <w:jc w:val="center"/>
            </w:pPr>
            <w:r>
              <w:t>Параметры</w:t>
            </w:r>
          </w:p>
        </w:tc>
      </w:tr>
      <w:tr w:rsidR="00476C50" w14:paraId="7AFFD900" w14:textId="77777777" w:rsidTr="004929AA">
        <w:tc>
          <w:tcPr>
            <w:tcW w:w="426" w:type="dxa"/>
          </w:tcPr>
          <w:p w14:paraId="2B2506AF" w14:textId="72DDBF30" w:rsidR="00476C50" w:rsidRPr="004929AA" w:rsidRDefault="004929AA" w:rsidP="00476C5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467E3832" w14:textId="1A6FED6A" w:rsidR="00476C50" w:rsidRDefault="00476C50" w:rsidP="00476C50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work</w:t>
            </w:r>
          </w:p>
        </w:tc>
        <w:tc>
          <w:tcPr>
            <w:tcW w:w="1984" w:type="dxa"/>
          </w:tcPr>
          <w:p w14:paraId="733EC115" w14:textId="4CE23CFC" w:rsidR="00476C50" w:rsidRPr="004929AA" w:rsidRDefault="004929AA" w:rsidP="00476C50">
            <w:pPr>
              <w:pStyle w:val="a5"/>
              <w:ind w:firstLine="0"/>
              <w:jc w:val="center"/>
            </w:pPr>
            <w:r>
              <w:t>Метод работы</w:t>
            </w:r>
          </w:p>
        </w:tc>
        <w:tc>
          <w:tcPr>
            <w:tcW w:w="1134" w:type="dxa"/>
          </w:tcPr>
          <w:p w14:paraId="49824A8C" w14:textId="1EFEA8A9" w:rsidR="00476C50" w:rsidRPr="004929AA" w:rsidRDefault="004929AA" w:rsidP="00476C50">
            <w:pPr>
              <w:pStyle w:val="a5"/>
              <w:ind w:firstLine="0"/>
              <w:jc w:val="center"/>
              <w:rPr>
                <w:lang w:val="en-US"/>
              </w:rPr>
            </w:pPr>
            <w:r w:rsidRPr="00DB2817">
              <w:t>String</w:t>
            </w:r>
          </w:p>
        </w:tc>
        <w:tc>
          <w:tcPr>
            <w:tcW w:w="1276" w:type="dxa"/>
          </w:tcPr>
          <w:p w14:paraId="2672C9E2" w14:textId="55DC94A2" w:rsidR="00476C50" w:rsidRDefault="004929AA" w:rsidP="00476C50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1CB7A198" w14:textId="2F99E7AD" w:rsidR="00476C50" w:rsidRDefault="00476C50" w:rsidP="00476C50">
            <w:pPr>
              <w:pStyle w:val="a5"/>
              <w:ind w:firstLine="0"/>
              <w:jc w:val="center"/>
            </w:pPr>
            <w:r>
              <w:t>Абстрактный</w:t>
            </w:r>
          </w:p>
        </w:tc>
        <w:tc>
          <w:tcPr>
            <w:tcW w:w="1560" w:type="dxa"/>
          </w:tcPr>
          <w:p w14:paraId="4BBF0A6D" w14:textId="77777777" w:rsidR="00476C50" w:rsidRDefault="00476C50" w:rsidP="00476C50">
            <w:pPr>
              <w:pStyle w:val="a5"/>
              <w:ind w:firstLine="0"/>
              <w:jc w:val="center"/>
            </w:pPr>
          </w:p>
        </w:tc>
      </w:tr>
      <w:tr w:rsidR="00476C50" w14:paraId="19524578" w14:textId="77777777" w:rsidTr="004929AA">
        <w:tc>
          <w:tcPr>
            <w:tcW w:w="426" w:type="dxa"/>
          </w:tcPr>
          <w:p w14:paraId="4434DA4C" w14:textId="1D2751AA" w:rsidR="00476C50" w:rsidRPr="004929AA" w:rsidRDefault="004929AA" w:rsidP="00476C5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3AA774D8" w14:textId="2C568D3A" w:rsidR="00476C50" w:rsidRDefault="00476C50" w:rsidP="00476C50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getInfo</w:t>
            </w:r>
          </w:p>
        </w:tc>
        <w:tc>
          <w:tcPr>
            <w:tcW w:w="1984" w:type="dxa"/>
          </w:tcPr>
          <w:p w14:paraId="453A5723" w14:textId="62109EAA" w:rsidR="00476C50" w:rsidRPr="004929AA" w:rsidRDefault="004929AA" w:rsidP="00476C50">
            <w:pPr>
              <w:pStyle w:val="a5"/>
              <w:ind w:firstLine="0"/>
              <w:jc w:val="center"/>
            </w:pPr>
            <w:r w:rsidRPr="000643E6">
              <w:rPr>
                <w:lang w:val="en-US"/>
              </w:rPr>
              <w:t>getter</w:t>
            </w:r>
            <w:r>
              <w:rPr>
                <w:lang w:val="en-US"/>
              </w:rPr>
              <w:t xml:space="preserve"> </w:t>
            </w:r>
            <w:r>
              <w:t>информации о кадре</w:t>
            </w:r>
          </w:p>
        </w:tc>
        <w:tc>
          <w:tcPr>
            <w:tcW w:w="1134" w:type="dxa"/>
          </w:tcPr>
          <w:p w14:paraId="6A2DBD4B" w14:textId="2A9915C4" w:rsidR="00476C50" w:rsidRDefault="004929AA" w:rsidP="00476C50">
            <w:pPr>
              <w:pStyle w:val="a5"/>
              <w:ind w:firstLine="0"/>
              <w:jc w:val="center"/>
            </w:pPr>
            <w:r w:rsidRPr="00DB2817">
              <w:t>String</w:t>
            </w:r>
          </w:p>
        </w:tc>
        <w:tc>
          <w:tcPr>
            <w:tcW w:w="1276" w:type="dxa"/>
          </w:tcPr>
          <w:p w14:paraId="77C3CF71" w14:textId="07F2EE31" w:rsidR="00476C50" w:rsidRDefault="004929AA" w:rsidP="00476C50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2DFA2327" w14:textId="751947BB" w:rsidR="00476C50" w:rsidRDefault="000643E6" w:rsidP="00476C50">
            <w:pPr>
              <w:pStyle w:val="a5"/>
              <w:ind w:firstLine="0"/>
              <w:jc w:val="center"/>
            </w:pPr>
            <w:r>
              <w:t>Абстрактный</w:t>
            </w:r>
          </w:p>
        </w:tc>
        <w:tc>
          <w:tcPr>
            <w:tcW w:w="1560" w:type="dxa"/>
          </w:tcPr>
          <w:p w14:paraId="702367CE" w14:textId="77777777" w:rsidR="00476C50" w:rsidRDefault="00476C50" w:rsidP="00476C50">
            <w:pPr>
              <w:pStyle w:val="a5"/>
              <w:ind w:firstLine="0"/>
              <w:jc w:val="center"/>
            </w:pPr>
          </w:p>
        </w:tc>
      </w:tr>
      <w:tr w:rsidR="00476C50" w14:paraId="04BA5CE5" w14:textId="77777777" w:rsidTr="004929AA">
        <w:tc>
          <w:tcPr>
            <w:tcW w:w="426" w:type="dxa"/>
          </w:tcPr>
          <w:p w14:paraId="043FDB59" w14:textId="7FD178FC" w:rsidR="00476C50" w:rsidRPr="004929AA" w:rsidRDefault="004929AA" w:rsidP="00476C5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20CE9523" w14:textId="42D23314" w:rsidR="00476C50" w:rsidRDefault="00476C50" w:rsidP="00476C50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getName</w:t>
            </w:r>
          </w:p>
        </w:tc>
        <w:tc>
          <w:tcPr>
            <w:tcW w:w="1984" w:type="dxa"/>
          </w:tcPr>
          <w:p w14:paraId="303C3536" w14:textId="70C11A82" w:rsidR="00476C50" w:rsidRPr="000643E6" w:rsidRDefault="000643E6" w:rsidP="00476C50">
            <w:pPr>
              <w:pStyle w:val="a5"/>
              <w:ind w:firstLine="0"/>
              <w:jc w:val="center"/>
              <w:rPr>
                <w:b/>
              </w:rPr>
            </w:pPr>
            <w:r w:rsidRPr="000643E6">
              <w:rPr>
                <w:lang w:val="en-US"/>
              </w:rPr>
              <w:t>getter</w:t>
            </w:r>
            <w:r>
              <w:t xml:space="preserve"> имени</w:t>
            </w:r>
          </w:p>
        </w:tc>
        <w:tc>
          <w:tcPr>
            <w:tcW w:w="1134" w:type="dxa"/>
          </w:tcPr>
          <w:p w14:paraId="10D215C3" w14:textId="734C88D8" w:rsidR="00476C50" w:rsidRDefault="004929AA" w:rsidP="00476C50">
            <w:pPr>
              <w:pStyle w:val="a5"/>
              <w:ind w:firstLine="0"/>
              <w:jc w:val="center"/>
            </w:pPr>
            <w:r w:rsidRPr="00DB2817">
              <w:t>String</w:t>
            </w:r>
          </w:p>
        </w:tc>
        <w:tc>
          <w:tcPr>
            <w:tcW w:w="1276" w:type="dxa"/>
          </w:tcPr>
          <w:p w14:paraId="669995B5" w14:textId="0DA8766A" w:rsidR="00476C50" w:rsidRDefault="004929AA" w:rsidP="00476C50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2D111F9D" w14:textId="1854F204" w:rsidR="00476C50" w:rsidRDefault="004929AA" w:rsidP="00476C50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04F6A23B" w14:textId="77777777" w:rsidR="00476C50" w:rsidRDefault="00476C50" w:rsidP="00476C50">
            <w:pPr>
              <w:pStyle w:val="a5"/>
              <w:ind w:firstLine="0"/>
              <w:jc w:val="center"/>
            </w:pPr>
          </w:p>
        </w:tc>
      </w:tr>
      <w:tr w:rsidR="00476C50" w14:paraId="5A624C67" w14:textId="77777777" w:rsidTr="004929AA">
        <w:tc>
          <w:tcPr>
            <w:tcW w:w="426" w:type="dxa"/>
          </w:tcPr>
          <w:p w14:paraId="7C8A7E27" w14:textId="10B52E64" w:rsidR="00476C50" w:rsidRPr="004929AA" w:rsidRDefault="004929AA" w:rsidP="00476C5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14:paraId="68168A83" w14:textId="5CBB6CE7" w:rsidR="00476C50" w:rsidRDefault="00476C50" w:rsidP="00476C50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setName</w:t>
            </w:r>
          </w:p>
        </w:tc>
        <w:tc>
          <w:tcPr>
            <w:tcW w:w="1984" w:type="dxa"/>
          </w:tcPr>
          <w:p w14:paraId="43CCB69B" w14:textId="57351BBC" w:rsidR="00476C50" w:rsidRPr="000643E6" w:rsidRDefault="000643E6" w:rsidP="00476C50">
            <w:pPr>
              <w:pStyle w:val="a5"/>
              <w:ind w:firstLine="0"/>
              <w:jc w:val="center"/>
            </w:pPr>
            <w:r>
              <w:rPr>
                <w:lang w:val="en-US"/>
              </w:rPr>
              <w:t xml:space="preserve">setter </w:t>
            </w:r>
            <w:r>
              <w:t>имени</w:t>
            </w:r>
          </w:p>
        </w:tc>
        <w:tc>
          <w:tcPr>
            <w:tcW w:w="1134" w:type="dxa"/>
          </w:tcPr>
          <w:p w14:paraId="1F862B2E" w14:textId="75B05E11" w:rsidR="00476C50" w:rsidRDefault="004929AA" w:rsidP="00476C50">
            <w:pPr>
              <w:pStyle w:val="a5"/>
              <w:ind w:firstLine="0"/>
              <w:jc w:val="center"/>
            </w:pPr>
            <w:r w:rsidRPr="00DB2817">
              <w:t>String</w:t>
            </w:r>
          </w:p>
        </w:tc>
        <w:tc>
          <w:tcPr>
            <w:tcW w:w="1276" w:type="dxa"/>
          </w:tcPr>
          <w:p w14:paraId="79335980" w14:textId="12D38538" w:rsidR="00476C50" w:rsidRDefault="004929AA" w:rsidP="00476C50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41FD82E1" w14:textId="6CB1A3B5" w:rsidR="00476C50" w:rsidRDefault="004929AA" w:rsidP="00476C50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3592C37C" w14:textId="6B3D2279" w:rsidR="00476C50" w:rsidRDefault="000643E6" w:rsidP="00476C50">
            <w:pPr>
              <w:pStyle w:val="a5"/>
              <w:ind w:firstLine="0"/>
              <w:jc w:val="center"/>
            </w:pPr>
            <w:r w:rsidRPr="00DB2817">
              <w:t>name</w:t>
            </w:r>
          </w:p>
        </w:tc>
      </w:tr>
      <w:tr w:rsidR="000643E6" w14:paraId="414D5899" w14:textId="77777777" w:rsidTr="004929AA">
        <w:tc>
          <w:tcPr>
            <w:tcW w:w="426" w:type="dxa"/>
          </w:tcPr>
          <w:p w14:paraId="0819FBE4" w14:textId="44EF700C" w:rsidR="000643E6" w:rsidRPr="004929AA" w:rsidRDefault="000643E6" w:rsidP="000643E6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14:paraId="67E0FF97" w14:textId="5AE52EEB" w:rsidR="000643E6" w:rsidRDefault="000643E6" w:rsidP="000643E6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getAge</w:t>
            </w:r>
          </w:p>
        </w:tc>
        <w:tc>
          <w:tcPr>
            <w:tcW w:w="1984" w:type="dxa"/>
          </w:tcPr>
          <w:p w14:paraId="3DBA32AD" w14:textId="0B548F6F" w:rsidR="000643E6" w:rsidRDefault="000643E6" w:rsidP="000643E6">
            <w:pPr>
              <w:pStyle w:val="a5"/>
              <w:ind w:firstLine="0"/>
              <w:jc w:val="center"/>
            </w:pPr>
            <w:r w:rsidRPr="000643E6">
              <w:rPr>
                <w:lang w:val="en-US"/>
              </w:rPr>
              <w:t>getter</w:t>
            </w:r>
            <w:r>
              <w:t xml:space="preserve"> возраста</w:t>
            </w:r>
          </w:p>
        </w:tc>
        <w:tc>
          <w:tcPr>
            <w:tcW w:w="1134" w:type="dxa"/>
          </w:tcPr>
          <w:p w14:paraId="2B36E320" w14:textId="0544B378" w:rsidR="000643E6" w:rsidRDefault="000643E6" w:rsidP="000643E6">
            <w:pPr>
              <w:pStyle w:val="a5"/>
              <w:ind w:firstLine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</w:tcPr>
          <w:p w14:paraId="73B41904" w14:textId="57AA7E79" w:rsidR="000643E6" w:rsidRDefault="000643E6" w:rsidP="000643E6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5F3098DA" w14:textId="75E2377C" w:rsidR="000643E6" w:rsidRDefault="000643E6" w:rsidP="000643E6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6664BA56" w14:textId="77777777" w:rsidR="000643E6" w:rsidRDefault="000643E6" w:rsidP="000643E6">
            <w:pPr>
              <w:pStyle w:val="a5"/>
              <w:ind w:firstLine="0"/>
              <w:jc w:val="center"/>
            </w:pPr>
          </w:p>
        </w:tc>
      </w:tr>
      <w:tr w:rsidR="000643E6" w14:paraId="59C638F4" w14:textId="77777777" w:rsidTr="004929AA">
        <w:tc>
          <w:tcPr>
            <w:tcW w:w="426" w:type="dxa"/>
          </w:tcPr>
          <w:p w14:paraId="4F4CB9E0" w14:textId="14857400" w:rsidR="000643E6" w:rsidRPr="004929AA" w:rsidRDefault="000643E6" w:rsidP="000643E6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8" w:type="dxa"/>
          </w:tcPr>
          <w:p w14:paraId="4D83AD7A" w14:textId="37BA8352" w:rsidR="000643E6" w:rsidRDefault="000643E6" w:rsidP="000643E6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setAge</w:t>
            </w:r>
          </w:p>
        </w:tc>
        <w:tc>
          <w:tcPr>
            <w:tcW w:w="1984" w:type="dxa"/>
          </w:tcPr>
          <w:p w14:paraId="4FA2F8C3" w14:textId="07CDB805" w:rsidR="000643E6" w:rsidRDefault="000643E6" w:rsidP="000643E6">
            <w:pPr>
              <w:pStyle w:val="a5"/>
              <w:ind w:firstLine="0"/>
              <w:jc w:val="center"/>
            </w:pPr>
            <w:r>
              <w:rPr>
                <w:lang w:val="en-US"/>
              </w:rPr>
              <w:t xml:space="preserve">setter </w:t>
            </w:r>
            <w:r>
              <w:t>возраста</w:t>
            </w:r>
          </w:p>
        </w:tc>
        <w:tc>
          <w:tcPr>
            <w:tcW w:w="1134" w:type="dxa"/>
          </w:tcPr>
          <w:p w14:paraId="3A2E29B5" w14:textId="37A5AE81" w:rsidR="000643E6" w:rsidRDefault="000643E6" w:rsidP="000643E6">
            <w:pPr>
              <w:pStyle w:val="a5"/>
              <w:ind w:firstLine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</w:tcPr>
          <w:p w14:paraId="1802C891" w14:textId="42C2CC96" w:rsidR="000643E6" w:rsidRDefault="000643E6" w:rsidP="000643E6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3DD524EA" w14:textId="02777D12" w:rsidR="000643E6" w:rsidRDefault="000643E6" w:rsidP="000643E6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34F5EE5D" w14:textId="606B7A1C" w:rsidR="000643E6" w:rsidRDefault="000643E6" w:rsidP="000643E6">
            <w:pPr>
              <w:pStyle w:val="a5"/>
              <w:ind w:firstLine="0"/>
              <w:jc w:val="center"/>
            </w:pPr>
            <w:r w:rsidRPr="00DB2817">
              <w:t>age</w:t>
            </w:r>
          </w:p>
        </w:tc>
      </w:tr>
      <w:tr w:rsidR="000643E6" w14:paraId="365CBB6A" w14:textId="77777777" w:rsidTr="004929AA">
        <w:tc>
          <w:tcPr>
            <w:tcW w:w="426" w:type="dxa"/>
          </w:tcPr>
          <w:p w14:paraId="2483DA4F" w14:textId="021BC517" w:rsidR="000643E6" w:rsidRPr="004929AA" w:rsidRDefault="000643E6" w:rsidP="000643E6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8" w:type="dxa"/>
          </w:tcPr>
          <w:p w14:paraId="715AD13A" w14:textId="6DD51DC9" w:rsidR="000643E6" w:rsidRDefault="000643E6" w:rsidP="000643E6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getProfession</w:t>
            </w:r>
          </w:p>
        </w:tc>
        <w:tc>
          <w:tcPr>
            <w:tcW w:w="1984" w:type="dxa"/>
          </w:tcPr>
          <w:p w14:paraId="441997AE" w14:textId="6E698FE7" w:rsidR="000643E6" w:rsidRPr="000643E6" w:rsidRDefault="000643E6" w:rsidP="000643E6">
            <w:pPr>
              <w:pStyle w:val="a5"/>
              <w:ind w:firstLine="0"/>
              <w:jc w:val="center"/>
            </w:pPr>
            <w:r w:rsidRPr="000643E6">
              <w:rPr>
                <w:lang w:val="en-US"/>
              </w:rPr>
              <w:t>getter</w:t>
            </w:r>
            <w:r>
              <w:t xml:space="preserve"> профессии </w:t>
            </w:r>
          </w:p>
        </w:tc>
        <w:tc>
          <w:tcPr>
            <w:tcW w:w="1134" w:type="dxa"/>
          </w:tcPr>
          <w:p w14:paraId="24DCC08F" w14:textId="0A15A724" w:rsidR="000643E6" w:rsidRDefault="000643E6" w:rsidP="000643E6">
            <w:pPr>
              <w:pStyle w:val="a5"/>
              <w:ind w:firstLine="0"/>
              <w:jc w:val="center"/>
            </w:pPr>
            <w:r w:rsidRPr="00DB2817">
              <w:t>String</w:t>
            </w:r>
          </w:p>
        </w:tc>
        <w:tc>
          <w:tcPr>
            <w:tcW w:w="1276" w:type="dxa"/>
          </w:tcPr>
          <w:p w14:paraId="43D3F954" w14:textId="462F6E29" w:rsidR="000643E6" w:rsidRDefault="000643E6" w:rsidP="000643E6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3610DB04" w14:textId="3D05DA1B" w:rsidR="000643E6" w:rsidRDefault="000643E6" w:rsidP="000643E6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3FAEF794" w14:textId="77777777" w:rsidR="000643E6" w:rsidRDefault="000643E6" w:rsidP="000643E6">
            <w:pPr>
              <w:pStyle w:val="a5"/>
              <w:ind w:firstLine="0"/>
              <w:jc w:val="center"/>
            </w:pPr>
          </w:p>
        </w:tc>
      </w:tr>
      <w:tr w:rsidR="000643E6" w14:paraId="2E588F87" w14:textId="77777777" w:rsidTr="004929AA">
        <w:tc>
          <w:tcPr>
            <w:tcW w:w="426" w:type="dxa"/>
          </w:tcPr>
          <w:p w14:paraId="1E8E9266" w14:textId="762CE0B0" w:rsidR="000643E6" w:rsidRPr="004929AA" w:rsidRDefault="000643E6" w:rsidP="000643E6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8" w:type="dxa"/>
          </w:tcPr>
          <w:p w14:paraId="5E931211" w14:textId="2C11A430" w:rsidR="000643E6" w:rsidRDefault="000643E6" w:rsidP="000643E6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setProfession</w:t>
            </w:r>
          </w:p>
        </w:tc>
        <w:tc>
          <w:tcPr>
            <w:tcW w:w="1984" w:type="dxa"/>
          </w:tcPr>
          <w:p w14:paraId="4B290D29" w14:textId="16EBDA5C" w:rsidR="000643E6" w:rsidRDefault="000643E6" w:rsidP="000643E6">
            <w:pPr>
              <w:pStyle w:val="a5"/>
              <w:ind w:firstLine="0"/>
              <w:jc w:val="center"/>
            </w:pPr>
            <w:r>
              <w:rPr>
                <w:lang w:val="en-US"/>
              </w:rPr>
              <w:t xml:space="preserve">setter </w:t>
            </w:r>
            <w:r>
              <w:t>профессии</w:t>
            </w:r>
          </w:p>
        </w:tc>
        <w:tc>
          <w:tcPr>
            <w:tcW w:w="1134" w:type="dxa"/>
          </w:tcPr>
          <w:p w14:paraId="00EAC8D2" w14:textId="1C14F836" w:rsidR="000643E6" w:rsidRDefault="000643E6" w:rsidP="000643E6">
            <w:pPr>
              <w:pStyle w:val="a5"/>
              <w:ind w:firstLine="0"/>
              <w:jc w:val="center"/>
            </w:pPr>
            <w:r w:rsidRPr="00DB2817">
              <w:t>String</w:t>
            </w:r>
          </w:p>
        </w:tc>
        <w:tc>
          <w:tcPr>
            <w:tcW w:w="1276" w:type="dxa"/>
          </w:tcPr>
          <w:p w14:paraId="4A26DB7B" w14:textId="24A1E24E" w:rsidR="000643E6" w:rsidRDefault="000643E6" w:rsidP="000643E6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4FBEEA8E" w14:textId="248D0AFD" w:rsidR="000643E6" w:rsidRDefault="000643E6" w:rsidP="000643E6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6A392BF7" w14:textId="77FFC39C" w:rsidR="000643E6" w:rsidRDefault="000643E6" w:rsidP="000643E6">
            <w:pPr>
              <w:pStyle w:val="a5"/>
              <w:ind w:firstLine="0"/>
              <w:jc w:val="center"/>
            </w:pPr>
            <w:r w:rsidRPr="00DB2817">
              <w:t>profession</w:t>
            </w:r>
          </w:p>
        </w:tc>
      </w:tr>
    </w:tbl>
    <w:p w14:paraId="799D2F1F" w14:textId="77777777" w:rsidR="00DB2817" w:rsidRDefault="00DB2817" w:rsidP="00DB2817">
      <w:pPr>
        <w:pStyle w:val="a5"/>
      </w:pPr>
    </w:p>
    <w:p w14:paraId="1FC028D4" w14:textId="3CA2649D" w:rsidR="000643E6" w:rsidRPr="000643E6" w:rsidRDefault="000643E6" w:rsidP="000643E6">
      <w:pPr>
        <w:pStyle w:val="11"/>
        <w:ind w:left="707"/>
        <w:rPr>
          <w:shd w:val="clear" w:color="auto" w:fill="FFFFFF"/>
          <w:lang w:val="en-US"/>
        </w:rPr>
      </w:pPr>
      <w:bookmarkStart w:id="7" w:name="_Toc58184135"/>
      <w:r w:rsidRPr="003D525C">
        <w:rPr>
          <w:shd w:val="clear" w:color="auto" w:fill="FFFFFF"/>
        </w:rPr>
        <w:t>4</w:t>
      </w:r>
      <w:r>
        <w:rPr>
          <w:shd w:val="clear" w:color="auto" w:fill="FFFFFF"/>
        </w:rPr>
        <w:t>.2</w:t>
      </w:r>
      <w:r w:rsidRPr="00185478">
        <w:rPr>
          <w:shd w:val="clear" w:color="auto" w:fill="FFFFFF"/>
        </w:rPr>
        <w:t xml:space="preserve"> </w:t>
      </w:r>
      <w:r>
        <w:t xml:space="preserve">Описание класса </w:t>
      </w:r>
      <w:r>
        <w:rPr>
          <w:lang w:val="en-US"/>
        </w:rPr>
        <w:t>Group</w:t>
      </w:r>
      <w:bookmarkEnd w:id="7"/>
    </w:p>
    <w:p w14:paraId="6A9ED0B6" w14:textId="547A7D6D" w:rsidR="00DC2E21" w:rsidRPr="00DC2E21" w:rsidRDefault="00DC2E21" w:rsidP="00DC2E21">
      <w:pPr>
        <w:pStyle w:val="a5"/>
      </w:pPr>
      <w:r>
        <w:t xml:space="preserve">Таблица </w:t>
      </w:r>
      <w:r w:rsidR="00266C51">
        <w:t>4</w:t>
      </w:r>
      <w:r>
        <w:t xml:space="preserve"> – Поля абстрактного класса </w:t>
      </w:r>
      <w:r>
        <w:rPr>
          <w:lang w:val="en-US"/>
        </w:rPr>
        <w:t>Group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84"/>
        <w:gridCol w:w="2165"/>
        <w:gridCol w:w="3303"/>
        <w:gridCol w:w="1806"/>
        <w:gridCol w:w="1813"/>
      </w:tblGrid>
      <w:tr w:rsidR="00DC2E21" w14:paraId="0EE99D87" w14:textId="77777777" w:rsidTr="00DC2E21">
        <w:tc>
          <w:tcPr>
            <w:tcW w:w="484" w:type="dxa"/>
          </w:tcPr>
          <w:p w14:paraId="69B9BE91" w14:textId="77777777" w:rsidR="00DC2E21" w:rsidRPr="00DB2817" w:rsidRDefault="00DC2E21" w:rsidP="001968AF">
            <w:pPr>
              <w:pStyle w:val="a5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2165" w:type="dxa"/>
          </w:tcPr>
          <w:p w14:paraId="15D0A276" w14:textId="77777777" w:rsidR="00DC2E21" w:rsidRDefault="00DC2E21" w:rsidP="001968AF">
            <w:pPr>
              <w:pStyle w:val="a5"/>
              <w:ind w:firstLine="0"/>
            </w:pPr>
            <w:r w:rsidRPr="00DB2817">
              <w:t>Название</w:t>
            </w:r>
          </w:p>
        </w:tc>
        <w:tc>
          <w:tcPr>
            <w:tcW w:w="3303" w:type="dxa"/>
          </w:tcPr>
          <w:p w14:paraId="7FF53DEA" w14:textId="77777777" w:rsidR="00DC2E21" w:rsidRDefault="00DC2E21" w:rsidP="001968AF">
            <w:pPr>
              <w:pStyle w:val="a5"/>
              <w:ind w:firstLine="0"/>
            </w:pPr>
            <w:r w:rsidRPr="00DB2817">
              <w:t>Назначение</w:t>
            </w:r>
          </w:p>
        </w:tc>
        <w:tc>
          <w:tcPr>
            <w:tcW w:w="1806" w:type="dxa"/>
          </w:tcPr>
          <w:p w14:paraId="7E552AEC" w14:textId="77777777" w:rsidR="00DC2E21" w:rsidRDefault="00DC2E21" w:rsidP="001968AF">
            <w:pPr>
              <w:pStyle w:val="a5"/>
              <w:ind w:firstLine="0"/>
            </w:pPr>
            <w:r w:rsidRPr="00DB2817">
              <w:t>Тип данных</w:t>
            </w:r>
          </w:p>
        </w:tc>
        <w:tc>
          <w:tcPr>
            <w:tcW w:w="1813" w:type="dxa"/>
          </w:tcPr>
          <w:p w14:paraId="245C95C0" w14:textId="77777777" w:rsidR="00DC2E21" w:rsidRDefault="00DC2E21" w:rsidP="001968AF">
            <w:pPr>
              <w:pStyle w:val="a5"/>
              <w:ind w:firstLine="0"/>
            </w:pPr>
            <w:r w:rsidRPr="00DB2817">
              <w:t>Тип доступа</w:t>
            </w:r>
          </w:p>
        </w:tc>
      </w:tr>
      <w:tr w:rsidR="00DC2E21" w14:paraId="6DA53EB4" w14:textId="77777777" w:rsidTr="00DC2E21">
        <w:tc>
          <w:tcPr>
            <w:tcW w:w="484" w:type="dxa"/>
          </w:tcPr>
          <w:p w14:paraId="334CEF0E" w14:textId="77777777" w:rsidR="00DC2E21" w:rsidRPr="00DB2817" w:rsidRDefault="00DC2E21" w:rsidP="001968AF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5" w:type="dxa"/>
          </w:tcPr>
          <w:p w14:paraId="297BA99B" w14:textId="56ED2637" w:rsidR="00DC2E21" w:rsidRDefault="00DC2E21" w:rsidP="001968AF">
            <w:pPr>
              <w:pStyle w:val="a5"/>
              <w:ind w:firstLine="0"/>
            </w:pPr>
            <w:r w:rsidRPr="00DC2E21">
              <w:t>ArrayList&lt;Staff&gt; staff</w:t>
            </w:r>
          </w:p>
        </w:tc>
        <w:tc>
          <w:tcPr>
            <w:tcW w:w="3303" w:type="dxa"/>
          </w:tcPr>
          <w:p w14:paraId="082657A9" w14:textId="4CA90929" w:rsidR="00DC2E21" w:rsidRPr="00DC2E21" w:rsidRDefault="00DC2E21" w:rsidP="001968AF">
            <w:pPr>
              <w:pStyle w:val="a5"/>
              <w:ind w:firstLine="0"/>
            </w:pPr>
            <w:r>
              <w:t>Лист объектов</w:t>
            </w:r>
          </w:p>
        </w:tc>
        <w:tc>
          <w:tcPr>
            <w:tcW w:w="1806" w:type="dxa"/>
          </w:tcPr>
          <w:p w14:paraId="41FD9249" w14:textId="67408B57" w:rsidR="00DC2E21" w:rsidRDefault="00DC2E21" w:rsidP="001968AF">
            <w:pPr>
              <w:pStyle w:val="a5"/>
              <w:ind w:firstLine="0"/>
            </w:pPr>
            <w:r w:rsidRPr="00DC2E21">
              <w:t>List</w:t>
            </w:r>
          </w:p>
        </w:tc>
        <w:tc>
          <w:tcPr>
            <w:tcW w:w="1813" w:type="dxa"/>
          </w:tcPr>
          <w:p w14:paraId="37E1D496" w14:textId="39A512BA" w:rsidR="00DC2E21" w:rsidRPr="00F95F42" w:rsidRDefault="00F95F42" w:rsidP="001968AF">
            <w:pPr>
              <w:pStyle w:val="a5"/>
              <w:ind w:firstLine="0"/>
              <w:rPr>
                <w:lang w:val="en-US"/>
              </w:rPr>
            </w:pPr>
            <w:r w:rsidRPr="006C5EEC">
              <w:rPr>
                <w:lang w:val="en-US"/>
              </w:rPr>
              <w:t>P</w:t>
            </w:r>
            <w:r w:rsidR="00DC2E21" w:rsidRPr="006C5EEC">
              <w:rPr>
                <w:lang w:val="en-US"/>
              </w:rPr>
              <w:t>ublic</w:t>
            </w:r>
            <w:r>
              <w:t xml:space="preserve"> </w:t>
            </w:r>
            <w:r>
              <w:rPr>
                <w:lang w:val="en-US"/>
              </w:rPr>
              <w:t>static</w:t>
            </w:r>
          </w:p>
        </w:tc>
      </w:tr>
      <w:tr w:rsidR="00F95F42" w14:paraId="055DC738" w14:textId="77777777" w:rsidTr="00DC2E21">
        <w:tc>
          <w:tcPr>
            <w:tcW w:w="484" w:type="dxa"/>
          </w:tcPr>
          <w:p w14:paraId="2872D9DE" w14:textId="10FDA75A" w:rsidR="00F95F42" w:rsidRDefault="00F95F42" w:rsidP="00F95F42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5" w:type="dxa"/>
          </w:tcPr>
          <w:p w14:paraId="591CDE0F" w14:textId="4D3DEB46" w:rsidR="00F95F42" w:rsidRPr="00F95F42" w:rsidRDefault="00F95F42" w:rsidP="00F95F42">
            <w:pPr>
              <w:pStyle w:val="a5"/>
              <w:ind w:firstLine="0"/>
            </w:pPr>
            <w:r w:rsidRPr="00DC2E21">
              <w:t>ArrayList&lt;Staff&gt; staff</w:t>
            </w:r>
            <w:r>
              <w:rPr>
                <w:lang w:val="en-US"/>
              </w:rPr>
              <w:t>Search</w:t>
            </w:r>
          </w:p>
        </w:tc>
        <w:tc>
          <w:tcPr>
            <w:tcW w:w="3303" w:type="dxa"/>
          </w:tcPr>
          <w:p w14:paraId="437FB912" w14:textId="0D631F0E" w:rsidR="00F95F42" w:rsidRDefault="00F95F42" w:rsidP="00F95F42">
            <w:pPr>
              <w:pStyle w:val="a5"/>
              <w:ind w:firstLine="0"/>
            </w:pPr>
            <w:r>
              <w:t>Лист объектов</w:t>
            </w:r>
          </w:p>
        </w:tc>
        <w:tc>
          <w:tcPr>
            <w:tcW w:w="1806" w:type="dxa"/>
          </w:tcPr>
          <w:p w14:paraId="15EBB64B" w14:textId="2EAB04C6" w:rsidR="00F95F42" w:rsidRPr="00DC2E21" w:rsidRDefault="00F95F42" w:rsidP="00F95F42">
            <w:pPr>
              <w:pStyle w:val="a5"/>
              <w:ind w:firstLine="0"/>
            </w:pPr>
            <w:r w:rsidRPr="00DC2E21">
              <w:t>List</w:t>
            </w:r>
          </w:p>
        </w:tc>
        <w:tc>
          <w:tcPr>
            <w:tcW w:w="1813" w:type="dxa"/>
          </w:tcPr>
          <w:p w14:paraId="0EBD0B0E" w14:textId="10BE4B6C" w:rsidR="00F95F42" w:rsidRPr="006C5EEC" w:rsidRDefault="00F95F42" w:rsidP="00F95F42">
            <w:pPr>
              <w:pStyle w:val="a5"/>
              <w:ind w:firstLine="0"/>
              <w:rPr>
                <w:lang w:val="en-US"/>
              </w:rPr>
            </w:pPr>
            <w:r w:rsidRPr="006C5EEC">
              <w:rPr>
                <w:lang w:val="en-US"/>
              </w:rPr>
              <w:t>Public</w:t>
            </w:r>
            <w:r>
              <w:rPr>
                <w:lang w:val="en-US"/>
              </w:rPr>
              <w:t xml:space="preserve"> static</w:t>
            </w:r>
          </w:p>
        </w:tc>
      </w:tr>
    </w:tbl>
    <w:p w14:paraId="44A5DE88" w14:textId="0A22FAA8" w:rsidR="00DC2E21" w:rsidRDefault="001968AF" w:rsidP="001968AF">
      <w:pPr>
        <w:pStyle w:val="a5"/>
        <w:tabs>
          <w:tab w:val="left" w:pos="1485"/>
        </w:tabs>
        <w:ind w:firstLine="0"/>
      </w:pPr>
      <w:r>
        <w:tab/>
      </w:r>
    </w:p>
    <w:p w14:paraId="3A89E670" w14:textId="77777777" w:rsidR="001B7C47" w:rsidRDefault="001B7C47" w:rsidP="00DC2E21">
      <w:pPr>
        <w:pStyle w:val="a5"/>
      </w:pPr>
    </w:p>
    <w:p w14:paraId="575A1B2C" w14:textId="77777777" w:rsidR="001B7C47" w:rsidRDefault="001B7C47" w:rsidP="00DC2E21">
      <w:pPr>
        <w:pStyle w:val="a5"/>
      </w:pPr>
    </w:p>
    <w:p w14:paraId="36D14193" w14:textId="77777777" w:rsidR="001B7C47" w:rsidRDefault="001B7C47" w:rsidP="00DC2E21">
      <w:pPr>
        <w:pStyle w:val="a5"/>
      </w:pPr>
    </w:p>
    <w:p w14:paraId="55CC79BF" w14:textId="77777777" w:rsidR="001B7C47" w:rsidRDefault="001B7C47" w:rsidP="00DD5004">
      <w:pPr>
        <w:pStyle w:val="a5"/>
        <w:ind w:firstLine="0"/>
      </w:pPr>
    </w:p>
    <w:p w14:paraId="2A56E059" w14:textId="510F7C60" w:rsidR="00DC2E21" w:rsidRDefault="00DC2E21" w:rsidP="00DC2E21">
      <w:pPr>
        <w:pStyle w:val="a5"/>
      </w:pPr>
      <w:r>
        <w:lastRenderedPageBreak/>
        <w:t xml:space="preserve">Таблица </w:t>
      </w:r>
      <w:r w:rsidR="00266C51">
        <w:t>5</w:t>
      </w:r>
      <w:r>
        <w:t xml:space="preserve"> – Методы класса</w:t>
      </w:r>
    </w:p>
    <w:tbl>
      <w:tblPr>
        <w:tblStyle w:val="af8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993"/>
        <w:gridCol w:w="2409"/>
        <w:gridCol w:w="1276"/>
        <w:gridCol w:w="1134"/>
        <w:gridCol w:w="2126"/>
        <w:gridCol w:w="1560"/>
      </w:tblGrid>
      <w:tr w:rsidR="00DC2E21" w14:paraId="2B941FAD" w14:textId="77777777" w:rsidTr="009B5676">
        <w:tc>
          <w:tcPr>
            <w:tcW w:w="426" w:type="dxa"/>
          </w:tcPr>
          <w:p w14:paraId="61E9811C" w14:textId="77777777" w:rsidR="00DC2E21" w:rsidRDefault="00DC2E21" w:rsidP="001968AF">
            <w:pPr>
              <w:pStyle w:val="a5"/>
              <w:ind w:firstLine="0"/>
            </w:pPr>
            <w:r>
              <w:t>№</w:t>
            </w:r>
          </w:p>
        </w:tc>
        <w:tc>
          <w:tcPr>
            <w:tcW w:w="993" w:type="dxa"/>
          </w:tcPr>
          <w:p w14:paraId="560AF3A6" w14:textId="77777777" w:rsidR="00DC2E21" w:rsidRDefault="00DC2E21" w:rsidP="001968AF">
            <w:pPr>
              <w:pStyle w:val="a5"/>
              <w:ind w:firstLine="0"/>
              <w:jc w:val="center"/>
            </w:pPr>
            <w:r>
              <w:t>Название</w:t>
            </w:r>
          </w:p>
        </w:tc>
        <w:tc>
          <w:tcPr>
            <w:tcW w:w="2409" w:type="dxa"/>
          </w:tcPr>
          <w:p w14:paraId="7D321765" w14:textId="77777777" w:rsidR="00DC2E21" w:rsidRDefault="00DC2E21" w:rsidP="001968AF">
            <w:pPr>
              <w:pStyle w:val="a5"/>
              <w:ind w:firstLine="0"/>
              <w:jc w:val="center"/>
            </w:pPr>
            <w:r w:rsidRPr="00DB2817">
              <w:t>Назначение</w:t>
            </w:r>
          </w:p>
        </w:tc>
        <w:tc>
          <w:tcPr>
            <w:tcW w:w="1276" w:type="dxa"/>
          </w:tcPr>
          <w:p w14:paraId="05B873B5" w14:textId="77777777" w:rsidR="00DC2E21" w:rsidRDefault="00DC2E21" w:rsidP="001968AF">
            <w:pPr>
              <w:pStyle w:val="a5"/>
              <w:ind w:firstLine="0"/>
              <w:jc w:val="center"/>
            </w:pPr>
            <w:r w:rsidRPr="00DB2817">
              <w:t>Тип данных</w:t>
            </w:r>
          </w:p>
        </w:tc>
        <w:tc>
          <w:tcPr>
            <w:tcW w:w="1134" w:type="dxa"/>
          </w:tcPr>
          <w:p w14:paraId="103B9D88" w14:textId="77777777" w:rsidR="00DC2E21" w:rsidRDefault="00DC2E21" w:rsidP="001968AF">
            <w:pPr>
              <w:pStyle w:val="a5"/>
              <w:ind w:firstLine="0"/>
              <w:jc w:val="center"/>
            </w:pPr>
            <w:r>
              <w:t>Тип доступа</w:t>
            </w:r>
          </w:p>
        </w:tc>
        <w:tc>
          <w:tcPr>
            <w:tcW w:w="2126" w:type="dxa"/>
          </w:tcPr>
          <w:p w14:paraId="5A17156A" w14:textId="77777777" w:rsidR="00DC2E21" w:rsidRDefault="00DC2E21" w:rsidP="001968AF">
            <w:pPr>
              <w:pStyle w:val="a5"/>
              <w:ind w:firstLine="0"/>
              <w:jc w:val="center"/>
            </w:pPr>
            <w:r>
              <w:t>Абстрактный/ неабстрактный</w:t>
            </w:r>
          </w:p>
        </w:tc>
        <w:tc>
          <w:tcPr>
            <w:tcW w:w="1560" w:type="dxa"/>
          </w:tcPr>
          <w:p w14:paraId="429D6763" w14:textId="77777777" w:rsidR="00DC2E21" w:rsidRDefault="00DC2E21" w:rsidP="001968AF">
            <w:pPr>
              <w:pStyle w:val="a5"/>
              <w:ind w:firstLine="0"/>
              <w:jc w:val="center"/>
            </w:pPr>
            <w:r>
              <w:t>Параметры</w:t>
            </w:r>
          </w:p>
        </w:tc>
      </w:tr>
      <w:tr w:rsidR="00DC2E21" w14:paraId="5766EF0E" w14:textId="77777777" w:rsidTr="009B5676">
        <w:tc>
          <w:tcPr>
            <w:tcW w:w="426" w:type="dxa"/>
          </w:tcPr>
          <w:p w14:paraId="6C8FFA19" w14:textId="77777777" w:rsidR="00DC2E21" w:rsidRPr="004929AA" w:rsidRDefault="00DC2E21" w:rsidP="001968AF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6A7A9182" w14:textId="637FBDBC" w:rsidR="00DC2E21" w:rsidRDefault="001B7C47" w:rsidP="001968AF">
            <w:pPr>
              <w:pStyle w:val="a5"/>
              <w:ind w:firstLine="0"/>
              <w:jc w:val="center"/>
            </w:pPr>
            <w:r w:rsidRPr="007F0A15">
              <w:rPr>
                <w:lang w:val="en-US"/>
              </w:rPr>
              <w:t>add</w:t>
            </w:r>
          </w:p>
        </w:tc>
        <w:tc>
          <w:tcPr>
            <w:tcW w:w="2409" w:type="dxa"/>
          </w:tcPr>
          <w:p w14:paraId="7B2D0EF3" w14:textId="279DC37C" w:rsidR="00DC2E21" w:rsidRPr="004929AA" w:rsidRDefault="001968AF" w:rsidP="001968AF">
            <w:pPr>
              <w:pStyle w:val="a5"/>
              <w:ind w:firstLine="0"/>
              <w:jc w:val="center"/>
            </w:pPr>
            <w:r>
              <w:t>Добавление</w:t>
            </w:r>
            <w:r w:rsidR="001B7C47">
              <w:t xml:space="preserve"> об</w:t>
            </w:r>
            <w:r>
              <w:t>ъекта</w:t>
            </w:r>
          </w:p>
        </w:tc>
        <w:tc>
          <w:tcPr>
            <w:tcW w:w="1276" w:type="dxa"/>
          </w:tcPr>
          <w:p w14:paraId="0AA3819B" w14:textId="77777777" w:rsidR="00DC2E21" w:rsidRPr="004929AA" w:rsidRDefault="00DC2E21" w:rsidP="001968AF">
            <w:pPr>
              <w:pStyle w:val="a5"/>
              <w:ind w:firstLine="0"/>
              <w:jc w:val="center"/>
              <w:rPr>
                <w:lang w:val="en-US"/>
              </w:rPr>
            </w:pPr>
            <w:r w:rsidRPr="00DB2817">
              <w:t>String</w:t>
            </w:r>
          </w:p>
        </w:tc>
        <w:tc>
          <w:tcPr>
            <w:tcW w:w="1134" w:type="dxa"/>
          </w:tcPr>
          <w:p w14:paraId="3DAFDE91" w14:textId="721E4D2E" w:rsidR="00DC2E21" w:rsidRDefault="001B7C47" w:rsidP="001968AF">
            <w:pPr>
              <w:pStyle w:val="a5"/>
              <w:ind w:firstLine="0"/>
              <w:jc w:val="center"/>
            </w:pPr>
            <w:r w:rsidRPr="001B7C47">
              <w:rPr>
                <w:lang w:val="en-US"/>
              </w:rPr>
              <w:t>public static</w:t>
            </w:r>
          </w:p>
        </w:tc>
        <w:tc>
          <w:tcPr>
            <w:tcW w:w="2126" w:type="dxa"/>
          </w:tcPr>
          <w:p w14:paraId="1EFA308D" w14:textId="784C257A" w:rsidR="00DC2E21" w:rsidRDefault="001B7C47" w:rsidP="001968AF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7F255CD2" w14:textId="1D0D82B0" w:rsidR="00DC2E21" w:rsidRDefault="00082448" w:rsidP="001968AF">
            <w:pPr>
              <w:pStyle w:val="a5"/>
              <w:ind w:firstLine="0"/>
              <w:jc w:val="center"/>
            </w:pPr>
            <w:r w:rsidRPr="00082448">
              <w:t>String[] list</w:t>
            </w:r>
          </w:p>
        </w:tc>
      </w:tr>
      <w:tr w:rsidR="00DC2E21" w14:paraId="53835929" w14:textId="77777777" w:rsidTr="009B5676">
        <w:tc>
          <w:tcPr>
            <w:tcW w:w="426" w:type="dxa"/>
          </w:tcPr>
          <w:p w14:paraId="22EDD536" w14:textId="77777777" w:rsidR="00DC2E21" w:rsidRPr="004929AA" w:rsidRDefault="00DC2E21" w:rsidP="001968AF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14:paraId="19194C64" w14:textId="5CEC334D" w:rsidR="00DC2E21" w:rsidRDefault="001B7C47" w:rsidP="001968AF">
            <w:pPr>
              <w:pStyle w:val="a5"/>
              <w:ind w:firstLine="0"/>
              <w:jc w:val="center"/>
            </w:pPr>
            <w:r w:rsidRPr="007F0A15">
              <w:rPr>
                <w:lang w:val="en-US"/>
              </w:rPr>
              <w:t>delete</w:t>
            </w:r>
          </w:p>
        </w:tc>
        <w:tc>
          <w:tcPr>
            <w:tcW w:w="2409" w:type="dxa"/>
          </w:tcPr>
          <w:p w14:paraId="7A944EA6" w14:textId="7D75332F" w:rsidR="00DC2E21" w:rsidRPr="001968AF" w:rsidRDefault="001968AF" w:rsidP="001968AF">
            <w:pPr>
              <w:pStyle w:val="a5"/>
              <w:ind w:firstLine="0"/>
              <w:jc w:val="center"/>
            </w:pPr>
            <w:r>
              <w:t>Удаление объекта</w:t>
            </w:r>
          </w:p>
        </w:tc>
        <w:tc>
          <w:tcPr>
            <w:tcW w:w="1276" w:type="dxa"/>
          </w:tcPr>
          <w:p w14:paraId="269A2A98" w14:textId="77777777" w:rsidR="00DC2E21" w:rsidRDefault="00DC2E21" w:rsidP="001968AF">
            <w:pPr>
              <w:pStyle w:val="a5"/>
              <w:ind w:firstLine="0"/>
              <w:jc w:val="center"/>
            </w:pPr>
            <w:r w:rsidRPr="00DB2817">
              <w:t>String</w:t>
            </w:r>
          </w:p>
        </w:tc>
        <w:tc>
          <w:tcPr>
            <w:tcW w:w="1134" w:type="dxa"/>
          </w:tcPr>
          <w:p w14:paraId="0360DF77" w14:textId="41CCB216" w:rsidR="00DC2E21" w:rsidRDefault="001B7C47" w:rsidP="001968AF">
            <w:pPr>
              <w:pStyle w:val="a5"/>
              <w:ind w:firstLine="0"/>
              <w:jc w:val="center"/>
            </w:pPr>
            <w:r w:rsidRPr="001B7C47">
              <w:rPr>
                <w:lang w:val="en-US"/>
              </w:rPr>
              <w:t>public static</w:t>
            </w:r>
          </w:p>
        </w:tc>
        <w:tc>
          <w:tcPr>
            <w:tcW w:w="2126" w:type="dxa"/>
          </w:tcPr>
          <w:p w14:paraId="36698E54" w14:textId="22019DB7" w:rsidR="00DC2E21" w:rsidRDefault="001B7C47" w:rsidP="001968AF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0A860BE7" w14:textId="6EBDCD4F" w:rsidR="00DC2E21" w:rsidRDefault="00082448" w:rsidP="001968AF">
            <w:pPr>
              <w:pStyle w:val="a5"/>
              <w:ind w:firstLine="0"/>
              <w:jc w:val="center"/>
            </w:pPr>
            <w:r w:rsidRPr="00082448">
              <w:t>String name</w:t>
            </w:r>
          </w:p>
        </w:tc>
      </w:tr>
      <w:tr w:rsidR="00DC2E21" w14:paraId="20D4181B" w14:textId="77777777" w:rsidTr="009B5676">
        <w:tc>
          <w:tcPr>
            <w:tcW w:w="426" w:type="dxa"/>
          </w:tcPr>
          <w:p w14:paraId="7100553B" w14:textId="77777777" w:rsidR="00DC2E21" w:rsidRPr="004929AA" w:rsidRDefault="00DC2E21" w:rsidP="001968AF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3" w:type="dxa"/>
          </w:tcPr>
          <w:p w14:paraId="34D2A262" w14:textId="43DAA9F5" w:rsidR="00DC2E21" w:rsidRPr="00F95F42" w:rsidRDefault="00F95F42" w:rsidP="001968AF">
            <w:pPr>
              <w:pStyle w:val="a5"/>
              <w:ind w:firstLine="0"/>
              <w:jc w:val="center"/>
              <w:rPr>
                <w:szCs w:val="28"/>
              </w:rPr>
            </w:pPr>
            <w:r w:rsidRPr="00F95F42">
              <w:rPr>
                <w:szCs w:val="28"/>
                <w:lang w:val="en-US"/>
              </w:rPr>
              <w:t>searchName</w:t>
            </w:r>
          </w:p>
        </w:tc>
        <w:tc>
          <w:tcPr>
            <w:tcW w:w="2409" w:type="dxa"/>
          </w:tcPr>
          <w:p w14:paraId="0FAC5D73" w14:textId="2B3915D7" w:rsidR="00DC2E21" w:rsidRPr="00F95F42" w:rsidRDefault="001968AF" w:rsidP="001968AF">
            <w:pPr>
              <w:pStyle w:val="a5"/>
              <w:ind w:firstLine="0"/>
              <w:jc w:val="center"/>
              <w:rPr>
                <w:b/>
                <w:lang w:val="en-US"/>
              </w:rPr>
            </w:pPr>
            <w:r>
              <w:t>Поиск</w:t>
            </w:r>
            <w:r w:rsidR="00F95F42">
              <w:t xml:space="preserve"> сотрудника по имени</w:t>
            </w:r>
            <w:r>
              <w:t xml:space="preserve"> </w:t>
            </w:r>
            <w:r w:rsidR="00F95F42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6289C211" w14:textId="63EF909A" w:rsidR="00DC2E21" w:rsidRDefault="00F95F42" w:rsidP="001968AF">
            <w:pPr>
              <w:pStyle w:val="a5"/>
              <w:ind w:firstLine="0"/>
              <w:jc w:val="center"/>
            </w:pPr>
            <w:r w:rsidRPr="00F95F42">
              <w:t>ArrayList&lt;Staff&gt;</w:t>
            </w:r>
          </w:p>
        </w:tc>
        <w:tc>
          <w:tcPr>
            <w:tcW w:w="1134" w:type="dxa"/>
          </w:tcPr>
          <w:p w14:paraId="59E6F658" w14:textId="6E369E34" w:rsidR="00DC2E21" w:rsidRDefault="001B7C47" w:rsidP="001968AF">
            <w:pPr>
              <w:pStyle w:val="a5"/>
              <w:ind w:firstLine="0"/>
              <w:jc w:val="center"/>
            </w:pPr>
            <w:r w:rsidRPr="001B7C47">
              <w:rPr>
                <w:lang w:val="en-US"/>
              </w:rPr>
              <w:t>public static</w:t>
            </w:r>
          </w:p>
        </w:tc>
        <w:tc>
          <w:tcPr>
            <w:tcW w:w="2126" w:type="dxa"/>
          </w:tcPr>
          <w:p w14:paraId="0C856497" w14:textId="77777777" w:rsidR="00DC2E21" w:rsidRDefault="00DC2E21" w:rsidP="001968AF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7470A76E" w14:textId="486A1E61" w:rsidR="00DC2E21" w:rsidRDefault="00082448" w:rsidP="001968AF">
            <w:pPr>
              <w:pStyle w:val="a5"/>
              <w:ind w:firstLine="0"/>
              <w:jc w:val="center"/>
            </w:pPr>
            <w:r w:rsidRPr="00082448">
              <w:t>String name</w:t>
            </w:r>
          </w:p>
        </w:tc>
      </w:tr>
      <w:tr w:rsidR="00F95F42" w14:paraId="3D4BC265" w14:textId="77777777" w:rsidTr="009B5676">
        <w:tc>
          <w:tcPr>
            <w:tcW w:w="426" w:type="dxa"/>
          </w:tcPr>
          <w:p w14:paraId="03AD8214" w14:textId="6F689970" w:rsidR="00F95F42" w:rsidRPr="009B5676" w:rsidRDefault="009B5676" w:rsidP="00F95F42">
            <w:pPr>
              <w:pStyle w:val="a5"/>
              <w:ind w:firstLine="0"/>
            </w:pPr>
            <w:r>
              <w:t>4</w:t>
            </w:r>
          </w:p>
        </w:tc>
        <w:tc>
          <w:tcPr>
            <w:tcW w:w="993" w:type="dxa"/>
          </w:tcPr>
          <w:p w14:paraId="3263EA92" w14:textId="6A60CA66" w:rsidR="00F95F42" w:rsidRDefault="00F95F42" w:rsidP="00F95F42">
            <w:pPr>
              <w:pStyle w:val="a5"/>
              <w:ind w:firstLine="0"/>
              <w:jc w:val="center"/>
            </w:pPr>
            <w:r w:rsidRPr="00F95F42">
              <w:rPr>
                <w:szCs w:val="28"/>
                <w:lang w:val="en-US"/>
              </w:rPr>
              <w:t>search</w:t>
            </w:r>
            <w:r>
              <w:rPr>
                <w:szCs w:val="28"/>
                <w:lang w:val="en-US"/>
              </w:rPr>
              <w:t>Proff</w:t>
            </w:r>
          </w:p>
        </w:tc>
        <w:tc>
          <w:tcPr>
            <w:tcW w:w="2409" w:type="dxa"/>
          </w:tcPr>
          <w:p w14:paraId="3E2AAA72" w14:textId="75148F0C" w:rsidR="00F95F42" w:rsidRPr="001968AF" w:rsidRDefault="00F95F42" w:rsidP="00F95F42">
            <w:pPr>
              <w:pStyle w:val="a5"/>
              <w:ind w:firstLine="0"/>
              <w:jc w:val="center"/>
            </w:pPr>
            <w:r>
              <w:t xml:space="preserve">Поиск сотрудника по профессии 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05D9B53A" w14:textId="7508A019" w:rsidR="00F95F42" w:rsidRDefault="00F95F42" w:rsidP="00F95F42">
            <w:pPr>
              <w:pStyle w:val="a5"/>
              <w:ind w:firstLine="0"/>
              <w:jc w:val="center"/>
            </w:pPr>
            <w:r w:rsidRPr="00F95F42">
              <w:t>ArrayList&lt;Staff&gt;</w:t>
            </w:r>
          </w:p>
        </w:tc>
        <w:tc>
          <w:tcPr>
            <w:tcW w:w="1134" w:type="dxa"/>
          </w:tcPr>
          <w:p w14:paraId="0C0A356F" w14:textId="6D5234B8" w:rsidR="00F95F42" w:rsidRDefault="00F95F42" w:rsidP="00F95F42">
            <w:pPr>
              <w:pStyle w:val="a5"/>
              <w:ind w:firstLine="0"/>
              <w:jc w:val="center"/>
            </w:pPr>
            <w:r w:rsidRPr="001B7C47">
              <w:rPr>
                <w:lang w:val="en-US"/>
              </w:rPr>
              <w:t>public static</w:t>
            </w:r>
          </w:p>
        </w:tc>
        <w:tc>
          <w:tcPr>
            <w:tcW w:w="2126" w:type="dxa"/>
          </w:tcPr>
          <w:p w14:paraId="7EB0A21C" w14:textId="4C9EC65F" w:rsidR="00F95F42" w:rsidRDefault="00F95F42" w:rsidP="00F95F42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5948149D" w14:textId="3299816A" w:rsidR="00F95F42" w:rsidRPr="00F95F42" w:rsidRDefault="00F95F42" w:rsidP="00F95F42">
            <w:pPr>
              <w:pStyle w:val="a5"/>
              <w:ind w:firstLine="0"/>
              <w:jc w:val="center"/>
              <w:rPr>
                <w:lang w:val="en-US"/>
              </w:rPr>
            </w:pPr>
            <w:r w:rsidRPr="00082448">
              <w:t xml:space="preserve">String </w:t>
            </w:r>
            <w:r>
              <w:rPr>
                <w:lang w:val="en-US"/>
              </w:rPr>
              <w:t>proff</w:t>
            </w:r>
          </w:p>
        </w:tc>
      </w:tr>
      <w:tr w:rsidR="00DC2E21" w14:paraId="3E9421A5" w14:textId="77777777" w:rsidTr="009B5676">
        <w:tc>
          <w:tcPr>
            <w:tcW w:w="426" w:type="dxa"/>
          </w:tcPr>
          <w:p w14:paraId="1E6D8418" w14:textId="77777777" w:rsidR="00DC2E21" w:rsidRPr="004929AA" w:rsidRDefault="00DC2E21" w:rsidP="001968AF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3" w:type="dxa"/>
          </w:tcPr>
          <w:p w14:paraId="6A7159AB" w14:textId="137F50DE" w:rsidR="00DC2E21" w:rsidRDefault="009B5676" w:rsidP="001968AF">
            <w:pPr>
              <w:pStyle w:val="a5"/>
              <w:ind w:firstLine="0"/>
              <w:jc w:val="center"/>
            </w:pPr>
            <w:r w:rsidRPr="009B5676">
              <w:rPr>
                <w:lang w:val="en-US"/>
              </w:rPr>
              <w:t>getStaff</w:t>
            </w:r>
          </w:p>
        </w:tc>
        <w:tc>
          <w:tcPr>
            <w:tcW w:w="2409" w:type="dxa"/>
          </w:tcPr>
          <w:p w14:paraId="1989E3DE" w14:textId="6D4C500F" w:rsidR="00DC2E21" w:rsidRPr="009B5676" w:rsidRDefault="009B5676" w:rsidP="001968AF">
            <w:pPr>
              <w:pStyle w:val="a5"/>
              <w:ind w:firstLine="0"/>
              <w:jc w:val="center"/>
            </w:pPr>
            <w:r>
              <w:t>Получение сотрудника по индексу</w:t>
            </w:r>
          </w:p>
        </w:tc>
        <w:tc>
          <w:tcPr>
            <w:tcW w:w="1276" w:type="dxa"/>
          </w:tcPr>
          <w:p w14:paraId="59F780F5" w14:textId="1AE78E91" w:rsidR="00DC2E21" w:rsidRDefault="009B5676" w:rsidP="001968AF">
            <w:pPr>
              <w:pStyle w:val="a5"/>
              <w:ind w:firstLine="0"/>
              <w:jc w:val="center"/>
            </w:pPr>
            <w:r w:rsidRPr="00F95F42">
              <w:t>Staff</w:t>
            </w:r>
          </w:p>
        </w:tc>
        <w:tc>
          <w:tcPr>
            <w:tcW w:w="1134" w:type="dxa"/>
          </w:tcPr>
          <w:p w14:paraId="071B1185" w14:textId="0569990A" w:rsidR="00DC2E21" w:rsidRDefault="001B7C47" w:rsidP="001968AF">
            <w:pPr>
              <w:pStyle w:val="a5"/>
              <w:ind w:firstLine="0"/>
              <w:jc w:val="center"/>
            </w:pPr>
            <w:r w:rsidRPr="001B7C47">
              <w:rPr>
                <w:lang w:val="en-US"/>
              </w:rPr>
              <w:t>public static</w:t>
            </w:r>
          </w:p>
        </w:tc>
        <w:tc>
          <w:tcPr>
            <w:tcW w:w="2126" w:type="dxa"/>
          </w:tcPr>
          <w:p w14:paraId="347BDEFA" w14:textId="7DE9EF1C" w:rsidR="00266C51" w:rsidRDefault="00DC2E21" w:rsidP="001968AF">
            <w:pPr>
              <w:pStyle w:val="a5"/>
              <w:ind w:firstLine="0"/>
              <w:jc w:val="center"/>
            </w:pPr>
            <w:r>
              <w:t>неабстрактный</w:t>
            </w:r>
          </w:p>
          <w:p w14:paraId="128705C0" w14:textId="77777777" w:rsidR="00DC2E21" w:rsidRPr="00266C51" w:rsidRDefault="00DC2E21" w:rsidP="00266C51">
            <w:pPr>
              <w:jc w:val="center"/>
            </w:pPr>
          </w:p>
        </w:tc>
        <w:tc>
          <w:tcPr>
            <w:tcW w:w="1560" w:type="dxa"/>
          </w:tcPr>
          <w:p w14:paraId="0F25F77D" w14:textId="56BEA196" w:rsidR="00DC2E21" w:rsidRDefault="00082448" w:rsidP="001968AF">
            <w:pPr>
              <w:pStyle w:val="a5"/>
              <w:ind w:firstLine="0"/>
              <w:jc w:val="center"/>
            </w:pPr>
            <w:r w:rsidRPr="00082448">
              <w:t>String name</w:t>
            </w:r>
          </w:p>
        </w:tc>
      </w:tr>
      <w:tr w:rsidR="009B5676" w14:paraId="0B903571" w14:textId="77777777" w:rsidTr="009B5676">
        <w:tc>
          <w:tcPr>
            <w:tcW w:w="426" w:type="dxa"/>
          </w:tcPr>
          <w:p w14:paraId="4AB5FAD6" w14:textId="1AD35F3E" w:rsidR="009B5676" w:rsidRPr="009B5676" w:rsidRDefault="009B5676" w:rsidP="009B5676">
            <w:pPr>
              <w:pStyle w:val="a5"/>
              <w:ind w:firstLine="0"/>
            </w:pPr>
            <w:r>
              <w:t>6</w:t>
            </w:r>
          </w:p>
        </w:tc>
        <w:tc>
          <w:tcPr>
            <w:tcW w:w="993" w:type="dxa"/>
          </w:tcPr>
          <w:p w14:paraId="4264CA05" w14:textId="1AE05344" w:rsidR="009B5676" w:rsidRPr="009B5676" w:rsidRDefault="009B5676" w:rsidP="009B5676">
            <w:pPr>
              <w:pStyle w:val="a5"/>
              <w:ind w:firstLine="0"/>
              <w:jc w:val="center"/>
              <w:rPr>
                <w:lang w:val="en-US"/>
              </w:rPr>
            </w:pPr>
            <w:r w:rsidRPr="009B5676">
              <w:rPr>
                <w:lang w:val="en-US"/>
              </w:rPr>
              <w:t>getSize</w:t>
            </w:r>
          </w:p>
        </w:tc>
        <w:tc>
          <w:tcPr>
            <w:tcW w:w="2409" w:type="dxa"/>
          </w:tcPr>
          <w:p w14:paraId="2FA6F955" w14:textId="38E6BEFC" w:rsidR="009B5676" w:rsidRPr="009B5676" w:rsidRDefault="009B5676" w:rsidP="009B5676">
            <w:pPr>
              <w:pStyle w:val="a5"/>
              <w:ind w:firstLine="0"/>
              <w:jc w:val="center"/>
              <w:rPr>
                <w:lang w:val="en-US"/>
              </w:rPr>
            </w:pPr>
            <w:r>
              <w:t xml:space="preserve">Получение размера </w:t>
            </w:r>
            <w:r>
              <w:rPr>
                <w:lang w:val="en-US"/>
              </w:rPr>
              <w:t>staff</w:t>
            </w:r>
          </w:p>
        </w:tc>
        <w:tc>
          <w:tcPr>
            <w:tcW w:w="1276" w:type="dxa"/>
          </w:tcPr>
          <w:p w14:paraId="33B811B7" w14:textId="1034FC01" w:rsidR="009B5676" w:rsidRPr="00F95F42" w:rsidRDefault="009B5676" w:rsidP="009B5676">
            <w:pPr>
              <w:pStyle w:val="a5"/>
              <w:ind w:firstLine="0"/>
              <w:jc w:val="center"/>
            </w:pPr>
            <w:r w:rsidRPr="00F95F42">
              <w:t>Staff</w:t>
            </w:r>
          </w:p>
        </w:tc>
        <w:tc>
          <w:tcPr>
            <w:tcW w:w="1134" w:type="dxa"/>
          </w:tcPr>
          <w:p w14:paraId="378C592C" w14:textId="4663BF7C" w:rsidR="009B5676" w:rsidRPr="001B7C47" w:rsidRDefault="009B5676" w:rsidP="009B5676">
            <w:pPr>
              <w:pStyle w:val="a5"/>
              <w:ind w:firstLine="0"/>
              <w:jc w:val="center"/>
              <w:rPr>
                <w:lang w:val="en-US"/>
              </w:rPr>
            </w:pPr>
            <w:r w:rsidRPr="001B7C47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3409CB63" w14:textId="77777777" w:rsidR="009B5676" w:rsidRDefault="009B5676" w:rsidP="009B5676">
            <w:pPr>
              <w:pStyle w:val="a5"/>
              <w:ind w:firstLine="0"/>
              <w:jc w:val="center"/>
            </w:pPr>
            <w:r>
              <w:t>неабстрактный</w:t>
            </w:r>
          </w:p>
          <w:p w14:paraId="1E45AF99" w14:textId="77777777" w:rsidR="009B5676" w:rsidRDefault="009B5676" w:rsidP="009B5676">
            <w:pPr>
              <w:pStyle w:val="a5"/>
              <w:ind w:firstLine="0"/>
              <w:jc w:val="center"/>
            </w:pPr>
          </w:p>
        </w:tc>
        <w:tc>
          <w:tcPr>
            <w:tcW w:w="1560" w:type="dxa"/>
          </w:tcPr>
          <w:p w14:paraId="726E466A" w14:textId="7BB5DC5F" w:rsidR="009B5676" w:rsidRPr="00082448" w:rsidRDefault="009B5676" w:rsidP="009B5676">
            <w:pPr>
              <w:pStyle w:val="a5"/>
              <w:ind w:firstLine="0"/>
              <w:jc w:val="center"/>
            </w:pPr>
          </w:p>
        </w:tc>
      </w:tr>
    </w:tbl>
    <w:p w14:paraId="2094A996" w14:textId="6A1D31F8" w:rsidR="00754511" w:rsidRPr="0075200B" w:rsidRDefault="0075200B" w:rsidP="0075200B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76DBCBCB" w14:textId="5CF88890" w:rsidR="005C35BA" w:rsidRDefault="00705234" w:rsidP="007E0F49">
      <w:pPr>
        <w:pStyle w:val="11"/>
        <w:tabs>
          <w:tab w:val="center" w:pos="5032"/>
        </w:tabs>
        <w:jc w:val="both"/>
        <w:rPr>
          <w:shd w:val="clear" w:color="auto" w:fill="FFFFFF"/>
        </w:rPr>
      </w:pPr>
      <w:bookmarkStart w:id="8" w:name="_Toc58184139"/>
      <w:r w:rsidRPr="005D1593">
        <w:rPr>
          <w:shd w:val="clear" w:color="auto" w:fill="FFFFFF"/>
        </w:rPr>
        <w:lastRenderedPageBreak/>
        <w:t>5</w:t>
      </w:r>
      <w:r w:rsidR="005C35BA" w:rsidRPr="00A2124D">
        <w:rPr>
          <w:shd w:val="clear" w:color="auto" w:fill="FFFFFF"/>
        </w:rPr>
        <w:t xml:space="preserve"> </w:t>
      </w:r>
      <w:r w:rsidR="00F503A1">
        <w:rPr>
          <w:shd w:val="clear" w:color="auto" w:fill="FFFFFF"/>
        </w:rPr>
        <w:t>Разработка</w:t>
      </w:r>
      <w:r w:rsidR="005C35BA" w:rsidRPr="00A2124D">
        <w:rPr>
          <w:shd w:val="clear" w:color="auto" w:fill="FFFFFF"/>
        </w:rPr>
        <w:t xml:space="preserve"> тестов</w:t>
      </w:r>
      <w:bookmarkEnd w:id="8"/>
      <w:r w:rsidR="007E0F49">
        <w:rPr>
          <w:shd w:val="clear" w:color="auto" w:fill="FFFFFF"/>
        </w:rPr>
        <w:tab/>
      </w:r>
    </w:p>
    <w:p w14:paraId="7F9EBD7F" w14:textId="31397C4C" w:rsidR="005C35BA" w:rsidRPr="00266C51" w:rsidRDefault="005C35BA" w:rsidP="007E0F49">
      <w:pPr>
        <w:pStyle w:val="a5"/>
        <w:tabs>
          <w:tab w:val="center" w:pos="5032"/>
        </w:tabs>
      </w:pPr>
      <w:r w:rsidRPr="00A2124D">
        <w:t xml:space="preserve">Таблица </w:t>
      </w:r>
      <w:r w:rsidR="00266C51">
        <w:t>15</w:t>
      </w:r>
      <w:r w:rsidRPr="00A2124D">
        <w:t xml:space="preserve"> – Таблица тестов</w:t>
      </w:r>
      <w:r w:rsidR="007E0F49">
        <w:tab/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45"/>
        <w:gridCol w:w="3065"/>
        <w:gridCol w:w="6061"/>
      </w:tblGrid>
      <w:tr w:rsidR="00266C51" w14:paraId="70D06854" w14:textId="77777777" w:rsidTr="00BF42FE">
        <w:tc>
          <w:tcPr>
            <w:tcW w:w="445" w:type="dxa"/>
          </w:tcPr>
          <w:p w14:paraId="3CBB61BD" w14:textId="69E88CBF" w:rsidR="00266C51" w:rsidRDefault="00266C5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t>№</w:t>
            </w:r>
          </w:p>
        </w:tc>
        <w:tc>
          <w:tcPr>
            <w:tcW w:w="3065" w:type="dxa"/>
          </w:tcPr>
          <w:p w14:paraId="7BA15664" w14:textId="002E27A1" w:rsidR="00266C51" w:rsidRDefault="00266C5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 w:rsidRPr="00266C51">
              <w:rPr>
                <w:rFonts w:eastAsiaTheme="minorEastAsia"/>
                <w:noProof/>
                <w:sz w:val="28"/>
                <w:szCs w:val="28"/>
              </w:rPr>
              <w:t>Действие</w:t>
            </w:r>
          </w:p>
        </w:tc>
        <w:tc>
          <w:tcPr>
            <w:tcW w:w="6061" w:type="dxa"/>
          </w:tcPr>
          <w:p w14:paraId="777C2626" w14:textId="61ABDA15" w:rsidR="00266C51" w:rsidRDefault="00266C5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 w:rsidRPr="00266C51">
              <w:rPr>
                <w:rFonts w:eastAsiaTheme="minorEastAsia"/>
                <w:noProof/>
                <w:sz w:val="28"/>
                <w:szCs w:val="28"/>
              </w:rPr>
              <w:t>Результат действия</w:t>
            </w:r>
          </w:p>
        </w:tc>
      </w:tr>
      <w:tr w:rsidR="00266C51" w14:paraId="12567FD3" w14:textId="77777777" w:rsidTr="00BF42FE">
        <w:tc>
          <w:tcPr>
            <w:tcW w:w="445" w:type="dxa"/>
          </w:tcPr>
          <w:p w14:paraId="063F4758" w14:textId="15790990" w:rsidR="00266C51" w:rsidRDefault="00266C5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1</w:t>
            </w:r>
          </w:p>
        </w:tc>
        <w:tc>
          <w:tcPr>
            <w:tcW w:w="3065" w:type="dxa"/>
          </w:tcPr>
          <w:p w14:paraId="44A0B2F1" w14:textId="061F83CD" w:rsidR="00266C51" w:rsidRPr="00DD5004" w:rsidRDefault="00266C51" w:rsidP="00BF42FE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 w:rsidRPr="00BF42FE">
              <w:rPr>
                <w:rFonts w:eastAsiaTheme="minorEastAsia"/>
                <w:noProof/>
                <w:sz w:val="28"/>
                <w:szCs w:val="28"/>
              </w:rPr>
              <w:t>Первоначальный запуск программы</w:t>
            </w:r>
            <w:r w:rsidR="00DD5004">
              <w:rPr>
                <w:rFonts w:eastAsiaTheme="minorEastAsia"/>
                <w:noProof/>
                <w:sz w:val="28"/>
                <w:szCs w:val="28"/>
              </w:rPr>
              <w:t xml:space="preserve"> и п</w:t>
            </w:r>
            <w:r w:rsidR="00DD5004" w:rsidRPr="00DD5004">
              <w:rPr>
                <w:rFonts w:eastAsiaTheme="minorEastAsia"/>
                <w:noProof/>
                <w:sz w:val="28"/>
                <w:szCs w:val="28"/>
              </w:rPr>
              <w:t>одключение БД</w:t>
            </w:r>
          </w:p>
        </w:tc>
        <w:tc>
          <w:tcPr>
            <w:tcW w:w="6061" w:type="dxa"/>
          </w:tcPr>
          <w:p w14:paraId="642065DF" w14:textId="77777777" w:rsidR="009B5676" w:rsidRPr="009B5676" w:rsidRDefault="009B5676" w:rsidP="009B5676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 w:rsidRPr="009B5676">
              <w:rPr>
                <w:rFonts w:eastAsiaTheme="minorEastAsia"/>
                <w:noProof/>
                <w:sz w:val="28"/>
                <w:szCs w:val="28"/>
              </w:rPr>
              <w:t>При старте программы появляется главная</w:t>
            </w:r>
          </w:p>
          <w:p w14:paraId="63FD9553" w14:textId="51689EA3" w:rsidR="00266C51" w:rsidRPr="009B5676" w:rsidRDefault="009B5676" w:rsidP="009B5676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 w:rsidRPr="009B5676">
              <w:rPr>
                <w:rFonts w:eastAsiaTheme="minorEastAsia"/>
                <w:noProof/>
                <w:sz w:val="28"/>
                <w:szCs w:val="28"/>
              </w:rPr>
              <w:t>Форма</w:t>
            </w:r>
            <w:r w:rsidRPr="002A2E9F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noProof/>
                <w:sz w:val="28"/>
                <w:szCs w:val="28"/>
              </w:rPr>
              <w:t>«Отдел кадров»</w:t>
            </w:r>
          </w:p>
        </w:tc>
      </w:tr>
      <w:tr w:rsidR="00266C51" w14:paraId="3F57BAA5" w14:textId="77777777" w:rsidTr="00BF42FE">
        <w:trPr>
          <w:trHeight w:val="818"/>
        </w:trPr>
        <w:tc>
          <w:tcPr>
            <w:tcW w:w="445" w:type="dxa"/>
          </w:tcPr>
          <w:p w14:paraId="1B727FFF" w14:textId="5F709EC5" w:rsidR="00266C51" w:rsidRDefault="00266C5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2</w:t>
            </w:r>
          </w:p>
        </w:tc>
        <w:tc>
          <w:tcPr>
            <w:tcW w:w="3065" w:type="dxa"/>
          </w:tcPr>
          <w:p w14:paraId="12A511E9" w14:textId="1A0AE28D" w:rsidR="00266C51" w:rsidRPr="00BF42FE" w:rsidRDefault="00266C51" w:rsidP="00BF42FE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 w:rsidRPr="00BF42FE">
              <w:rPr>
                <w:sz w:val="28"/>
                <w:szCs w:val="28"/>
              </w:rPr>
              <w:t>Создание нового кадра</w:t>
            </w:r>
          </w:p>
        </w:tc>
        <w:tc>
          <w:tcPr>
            <w:tcW w:w="6061" w:type="dxa"/>
          </w:tcPr>
          <w:p w14:paraId="61ACDAEE" w14:textId="1D657FAD" w:rsidR="00266C51" w:rsidRPr="009B5676" w:rsidRDefault="00BF42FE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 xml:space="preserve">Создания </w:t>
            </w:r>
            <w:r w:rsidR="009B5676">
              <w:rPr>
                <w:rFonts w:eastAsiaTheme="minorEastAsia"/>
                <w:noProof/>
                <w:sz w:val="28"/>
                <w:szCs w:val="28"/>
              </w:rPr>
              <w:t>окна (кнопка «Новый сотрудник»)</w:t>
            </w:r>
            <w:r>
              <w:rPr>
                <w:rFonts w:eastAsiaTheme="minorEastAsia"/>
                <w:noProof/>
                <w:sz w:val="28"/>
                <w:szCs w:val="28"/>
              </w:rPr>
              <w:t xml:space="preserve">, ввод имени, возвраста, и </w:t>
            </w:r>
            <w:r w:rsidR="009B5676">
              <w:rPr>
                <w:rFonts w:eastAsiaTheme="minorEastAsia"/>
                <w:noProof/>
                <w:sz w:val="28"/>
                <w:szCs w:val="28"/>
              </w:rPr>
              <w:t xml:space="preserve">выбор </w:t>
            </w:r>
            <w:r>
              <w:rPr>
                <w:rFonts w:eastAsiaTheme="minorEastAsia"/>
                <w:noProof/>
                <w:sz w:val="28"/>
                <w:szCs w:val="28"/>
              </w:rPr>
              <w:t xml:space="preserve">профессии. </w:t>
            </w:r>
            <w:r w:rsidR="009B5676">
              <w:rPr>
                <w:rFonts w:eastAsiaTheme="minorEastAsia"/>
                <w:noProof/>
                <w:sz w:val="28"/>
                <w:szCs w:val="28"/>
              </w:rPr>
              <w:t>Добавление сотрудника кнопкой «Добавить»</w:t>
            </w:r>
            <w:r w:rsidRPr="009B5676">
              <w:rPr>
                <w:rFonts w:eastAsiaTheme="minorEastAsia"/>
                <w:noProof/>
                <w:sz w:val="28"/>
                <w:szCs w:val="28"/>
              </w:rPr>
              <w:t>.</w:t>
            </w:r>
          </w:p>
        </w:tc>
      </w:tr>
      <w:tr w:rsidR="00266C51" w14:paraId="49D9E9F6" w14:textId="77777777" w:rsidTr="00BF42FE">
        <w:tc>
          <w:tcPr>
            <w:tcW w:w="445" w:type="dxa"/>
          </w:tcPr>
          <w:p w14:paraId="23A03225" w14:textId="7E87D403" w:rsidR="00266C51" w:rsidRDefault="00266C5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3</w:t>
            </w:r>
          </w:p>
        </w:tc>
        <w:tc>
          <w:tcPr>
            <w:tcW w:w="3065" w:type="dxa"/>
          </w:tcPr>
          <w:p w14:paraId="53B085FD" w14:textId="1980A043" w:rsidR="00266C51" w:rsidRPr="00BF42FE" w:rsidRDefault="0094430C" w:rsidP="00BF42FE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Удаление</w:t>
            </w:r>
            <w:r w:rsidR="00266C51" w:rsidRPr="00BF42FE">
              <w:rPr>
                <w:rFonts w:eastAsiaTheme="minorEastAsia"/>
                <w:noProof/>
                <w:sz w:val="28"/>
                <w:szCs w:val="28"/>
              </w:rPr>
              <w:t xml:space="preserve"> кадра</w:t>
            </w:r>
          </w:p>
        </w:tc>
        <w:tc>
          <w:tcPr>
            <w:tcW w:w="6061" w:type="dxa"/>
          </w:tcPr>
          <w:p w14:paraId="36111EDE" w14:textId="3F093722" w:rsidR="00266C51" w:rsidRPr="0094430C" w:rsidRDefault="0094430C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 xml:space="preserve">Создания окна (кнопка «Удалить сотрудника»), Удаление </w:t>
            </w:r>
            <w:r w:rsidR="00BF42FE">
              <w:rPr>
                <w:rFonts w:eastAsiaTheme="minorEastAsia"/>
                <w:noProof/>
                <w:sz w:val="28"/>
                <w:szCs w:val="28"/>
              </w:rPr>
              <w:t xml:space="preserve">кадра в списке по имени. </w:t>
            </w:r>
            <w:r>
              <w:rPr>
                <w:rFonts w:eastAsiaTheme="minorEastAsia"/>
                <w:noProof/>
                <w:sz w:val="28"/>
                <w:szCs w:val="28"/>
              </w:rPr>
              <w:t>Удаление сотрудника кнопкой «Добавить»</w:t>
            </w:r>
            <w:r w:rsidRPr="009B5676">
              <w:rPr>
                <w:rFonts w:eastAsiaTheme="minorEastAsia"/>
                <w:noProof/>
                <w:sz w:val="28"/>
                <w:szCs w:val="28"/>
              </w:rPr>
              <w:t>.</w:t>
            </w:r>
          </w:p>
        </w:tc>
      </w:tr>
      <w:tr w:rsidR="00266C51" w14:paraId="7ED6731F" w14:textId="77777777" w:rsidTr="00BF42FE">
        <w:tc>
          <w:tcPr>
            <w:tcW w:w="445" w:type="dxa"/>
          </w:tcPr>
          <w:p w14:paraId="47F16EDD" w14:textId="3BDD7F3C" w:rsidR="00266C51" w:rsidRDefault="00266C5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4</w:t>
            </w:r>
          </w:p>
        </w:tc>
        <w:tc>
          <w:tcPr>
            <w:tcW w:w="3065" w:type="dxa"/>
          </w:tcPr>
          <w:p w14:paraId="1436EEBA" w14:textId="673F3BAD" w:rsidR="00266C51" w:rsidRPr="00BF42FE" w:rsidRDefault="0094430C" w:rsidP="00BF42FE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сотрудника</w:t>
            </w:r>
          </w:p>
        </w:tc>
        <w:tc>
          <w:tcPr>
            <w:tcW w:w="6061" w:type="dxa"/>
          </w:tcPr>
          <w:p w14:paraId="1A711244" w14:textId="0B62EFB9" w:rsidR="00266C51" w:rsidRPr="007E0F49" w:rsidRDefault="0094430C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Создания окна (кнопка «Найти сотрудника»), Поиск кадра в списке по имени. Поиск по должности или имени, кнопкой «Поиск»</w:t>
            </w:r>
            <w:r w:rsidRPr="009B5676">
              <w:rPr>
                <w:rFonts w:eastAsiaTheme="minorEastAsia"/>
                <w:noProof/>
                <w:sz w:val="28"/>
                <w:szCs w:val="28"/>
              </w:rPr>
              <w:t>.</w:t>
            </w:r>
          </w:p>
        </w:tc>
      </w:tr>
      <w:tr w:rsidR="0094430C" w14:paraId="55F04A9B" w14:textId="77777777" w:rsidTr="00BF42FE">
        <w:tc>
          <w:tcPr>
            <w:tcW w:w="445" w:type="dxa"/>
          </w:tcPr>
          <w:p w14:paraId="040B63DA" w14:textId="3B66FC49" w:rsidR="0094430C" w:rsidRDefault="0094430C" w:rsidP="0094430C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5</w:t>
            </w:r>
          </w:p>
        </w:tc>
        <w:tc>
          <w:tcPr>
            <w:tcW w:w="3065" w:type="dxa"/>
          </w:tcPr>
          <w:p w14:paraId="440251C6" w14:textId="2ADC8F91" w:rsidR="0094430C" w:rsidRPr="00BF42FE" w:rsidRDefault="0094430C" w:rsidP="0094430C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 w:rsidRPr="00BF42FE">
              <w:rPr>
                <w:rFonts w:eastAsiaTheme="minorEastAsia"/>
                <w:noProof/>
                <w:sz w:val="28"/>
                <w:szCs w:val="28"/>
              </w:rPr>
              <w:t>Действие кадра</w:t>
            </w:r>
          </w:p>
        </w:tc>
        <w:tc>
          <w:tcPr>
            <w:tcW w:w="6061" w:type="dxa"/>
          </w:tcPr>
          <w:p w14:paraId="2807FFE2" w14:textId="427991E4" w:rsidR="0094430C" w:rsidRPr="007E0F49" w:rsidRDefault="0094430C" w:rsidP="0094430C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Вывод сообщения о действии кадра при выбранном в таблице сотрудника. Команда «Заставить работать»</w:t>
            </w:r>
            <w:r w:rsidRPr="00241AD2">
              <w:rPr>
                <w:rFonts w:eastAsiaTheme="minorEastAsia"/>
                <w:noProof/>
                <w:sz w:val="28"/>
                <w:szCs w:val="28"/>
              </w:rPr>
              <w:t>.</w:t>
            </w:r>
          </w:p>
        </w:tc>
      </w:tr>
      <w:tr w:rsidR="00266C51" w14:paraId="1D02E0F9" w14:textId="77777777" w:rsidTr="00BF42FE">
        <w:tc>
          <w:tcPr>
            <w:tcW w:w="445" w:type="dxa"/>
          </w:tcPr>
          <w:p w14:paraId="37A89268" w14:textId="2F1FD405" w:rsidR="00266C51" w:rsidRDefault="00FF2060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6</w:t>
            </w:r>
          </w:p>
        </w:tc>
        <w:tc>
          <w:tcPr>
            <w:tcW w:w="3065" w:type="dxa"/>
          </w:tcPr>
          <w:p w14:paraId="59056850" w14:textId="79FCA052" w:rsidR="00266C51" w:rsidRPr="00FF2060" w:rsidRDefault="00FF2060" w:rsidP="00FF2060">
            <w:pPr>
              <w:pStyle w:val="a5"/>
              <w:ind w:firstLine="0"/>
              <w:jc w:val="left"/>
            </w:pPr>
            <w:r>
              <w:t>Предупреждения при добавлении сотрудника</w:t>
            </w:r>
          </w:p>
        </w:tc>
        <w:tc>
          <w:tcPr>
            <w:tcW w:w="6061" w:type="dxa"/>
          </w:tcPr>
          <w:p w14:paraId="3F7F984F" w14:textId="6B9F6318" w:rsidR="00266C51" w:rsidRPr="00FF2060" w:rsidRDefault="00FF2060" w:rsidP="00FF2060">
            <w:pPr>
              <w:pStyle w:val="a5"/>
              <w:ind w:firstLine="0"/>
              <w:jc w:val="left"/>
            </w:pPr>
            <w:r>
              <w:t>Сообщения обработки корректности ввода добавлении сотрудника</w:t>
            </w:r>
          </w:p>
        </w:tc>
      </w:tr>
      <w:tr w:rsidR="00754511" w14:paraId="236867C4" w14:textId="77777777" w:rsidTr="00BF42FE">
        <w:tc>
          <w:tcPr>
            <w:tcW w:w="445" w:type="dxa"/>
          </w:tcPr>
          <w:p w14:paraId="45F37059" w14:textId="1EFAAB75" w:rsidR="00754511" w:rsidRPr="00FF2060" w:rsidRDefault="00FF2060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7</w:t>
            </w:r>
          </w:p>
        </w:tc>
        <w:tc>
          <w:tcPr>
            <w:tcW w:w="3065" w:type="dxa"/>
          </w:tcPr>
          <w:p w14:paraId="2729CD7A" w14:textId="34B1B5B5" w:rsidR="00754511" w:rsidRPr="00754511" w:rsidRDefault="00754511" w:rsidP="00BF42FE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Предупреждения при отсутсвие кадров</w:t>
            </w:r>
          </w:p>
        </w:tc>
        <w:tc>
          <w:tcPr>
            <w:tcW w:w="6061" w:type="dxa"/>
          </w:tcPr>
          <w:p w14:paraId="09BC99E4" w14:textId="1F55610A" w:rsidR="00754511" w:rsidRDefault="0075451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Вывод предупреждения</w:t>
            </w:r>
          </w:p>
        </w:tc>
      </w:tr>
      <w:tr w:rsidR="00754511" w14:paraId="7300247F" w14:textId="77777777" w:rsidTr="00BF42FE">
        <w:tc>
          <w:tcPr>
            <w:tcW w:w="445" w:type="dxa"/>
          </w:tcPr>
          <w:p w14:paraId="77619CEC" w14:textId="6A9A59DF" w:rsidR="00754511" w:rsidRDefault="00FF2060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8</w:t>
            </w:r>
          </w:p>
        </w:tc>
        <w:tc>
          <w:tcPr>
            <w:tcW w:w="3065" w:type="dxa"/>
          </w:tcPr>
          <w:p w14:paraId="76CDF7F3" w14:textId="215E3E33" w:rsidR="00754511" w:rsidRPr="00BF42FE" w:rsidRDefault="00FF2060" w:rsidP="00BF42FE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Отсутстве выбора сотрудника</w:t>
            </w:r>
          </w:p>
        </w:tc>
        <w:tc>
          <w:tcPr>
            <w:tcW w:w="6061" w:type="dxa"/>
          </w:tcPr>
          <w:p w14:paraId="56AE2CF9" w14:textId="2AF3FB29" w:rsidR="00754511" w:rsidRPr="00754511" w:rsidRDefault="0075451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Вывод предупреждения</w:t>
            </w:r>
          </w:p>
        </w:tc>
      </w:tr>
    </w:tbl>
    <w:p w14:paraId="2B8A491E" w14:textId="77777777" w:rsidR="007E0F49" w:rsidRDefault="007E0F49" w:rsidP="007E0F49">
      <w:pPr>
        <w:pStyle w:val="a5"/>
        <w:tabs>
          <w:tab w:val="center" w:pos="5032"/>
        </w:tabs>
      </w:pPr>
    </w:p>
    <w:p w14:paraId="26B26F97" w14:textId="0F58DA21" w:rsidR="006468D1" w:rsidRPr="00496B57" w:rsidRDefault="00496B57" w:rsidP="00496B57">
      <w:pPr>
        <w:spacing w:after="200" w:line="276" w:lineRule="auto"/>
        <w:rPr>
          <w:color w:val="000000" w:themeColor="text1"/>
          <w:sz w:val="28"/>
          <w:lang w:val="en-US"/>
        </w:rPr>
      </w:pPr>
      <w:r>
        <w:br w:type="page"/>
      </w:r>
    </w:p>
    <w:p w14:paraId="7323DAAA" w14:textId="05DEDA2A" w:rsidR="007E0F49" w:rsidRDefault="008F502B" w:rsidP="008F502B">
      <w:pPr>
        <w:pStyle w:val="11"/>
      </w:pPr>
      <w:bookmarkStart w:id="9" w:name="_Toc58184140"/>
      <w:r w:rsidRPr="003D525C">
        <w:lastRenderedPageBreak/>
        <w:t>6</w:t>
      </w:r>
      <w:r>
        <w:t xml:space="preserve"> Результаты тестирования</w:t>
      </w:r>
      <w:bookmarkEnd w:id="9"/>
    </w:p>
    <w:p w14:paraId="59D1032A" w14:textId="77777777" w:rsidR="007E0F49" w:rsidRDefault="007E0F49" w:rsidP="007E0F49">
      <w:pPr>
        <w:pStyle w:val="a5"/>
        <w:tabs>
          <w:tab w:val="center" w:pos="5032"/>
        </w:tabs>
        <w:jc w:val="center"/>
        <w:rPr>
          <w:noProof/>
        </w:rPr>
      </w:pPr>
    </w:p>
    <w:p w14:paraId="55AD7481" w14:textId="28924FC9" w:rsidR="007E0F49" w:rsidRDefault="00FF2060" w:rsidP="007E0F49">
      <w:pPr>
        <w:pStyle w:val="a5"/>
        <w:tabs>
          <w:tab w:val="center" w:pos="5032"/>
        </w:tabs>
        <w:jc w:val="center"/>
      </w:pPr>
      <w:r>
        <w:rPr>
          <w:noProof/>
        </w:rPr>
        <w:drawing>
          <wp:inline distT="0" distB="0" distL="0" distR="0" wp14:anchorId="1E421ECF" wp14:editId="69A4BD3E">
            <wp:extent cx="5791200" cy="4333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E7C7" w14:textId="21D35044" w:rsidR="007E0F49" w:rsidRDefault="007E0F49" w:rsidP="007E0F49">
      <w:pPr>
        <w:pStyle w:val="a5"/>
        <w:tabs>
          <w:tab w:val="center" w:pos="5032"/>
        </w:tabs>
        <w:jc w:val="center"/>
      </w:pPr>
      <w:r>
        <w:t xml:space="preserve">Рисунок </w:t>
      </w:r>
      <w:r w:rsidR="00927416">
        <w:t>8</w:t>
      </w:r>
      <w:r>
        <w:t xml:space="preserve"> – Главное меню программы.</w:t>
      </w:r>
    </w:p>
    <w:p w14:paraId="67C40271" w14:textId="77777777" w:rsidR="007E0F49" w:rsidRDefault="007E0F49" w:rsidP="007E0F49">
      <w:pPr>
        <w:pStyle w:val="a5"/>
        <w:tabs>
          <w:tab w:val="center" w:pos="5032"/>
        </w:tabs>
        <w:jc w:val="center"/>
        <w:rPr>
          <w:noProof/>
        </w:rPr>
      </w:pPr>
    </w:p>
    <w:p w14:paraId="26CEFB36" w14:textId="7468001B" w:rsidR="007E0F49" w:rsidRPr="007E0F49" w:rsidRDefault="00FF2060" w:rsidP="007E0F49">
      <w:pPr>
        <w:pStyle w:val="a5"/>
        <w:tabs>
          <w:tab w:val="center" w:pos="5032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7F3BA8" wp14:editId="592069BB">
            <wp:extent cx="2724150" cy="2314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19B4" w14:textId="1B3EA2FA" w:rsidR="007E0F49" w:rsidRDefault="007E0F49" w:rsidP="007E0F49">
      <w:pPr>
        <w:pStyle w:val="a5"/>
        <w:tabs>
          <w:tab w:val="center" w:pos="5032"/>
        </w:tabs>
        <w:jc w:val="center"/>
        <w:rPr>
          <w:szCs w:val="28"/>
        </w:rPr>
      </w:pPr>
      <w:r>
        <w:t xml:space="preserve">Рисунок </w:t>
      </w:r>
      <w:r w:rsidR="00927416">
        <w:t>9</w:t>
      </w:r>
      <w:r>
        <w:t xml:space="preserve"> – </w:t>
      </w:r>
      <w:r w:rsidRPr="00BF42FE">
        <w:rPr>
          <w:szCs w:val="28"/>
        </w:rPr>
        <w:t>Создание нового кадра</w:t>
      </w:r>
      <w:r>
        <w:rPr>
          <w:szCs w:val="28"/>
        </w:rPr>
        <w:t>.</w:t>
      </w:r>
    </w:p>
    <w:p w14:paraId="51708374" w14:textId="77777777" w:rsidR="007E0F49" w:rsidRDefault="007E0F49" w:rsidP="007E0F49">
      <w:pPr>
        <w:pStyle w:val="a5"/>
        <w:tabs>
          <w:tab w:val="center" w:pos="5032"/>
        </w:tabs>
        <w:jc w:val="center"/>
        <w:rPr>
          <w:noProof/>
        </w:rPr>
      </w:pPr>
    </w:p>
    <w:p w14:paraId="63C8EA93" w14:textId="0D7889CF" w:rsidR="007E0F49" w:rsidRDefault="00FF2060" w:rsidP="007E0F49">
      <w:pPr>
        <w:pStyle w:val="a5"/>
        <w:tabs>
          <w:tab w:val="center" w:pos="5032"/>
        </w:tabs>
        <w:jc w:val="center"/>
      </w:pPr>
      <w:r>
        <w:rPr>
          <w:noProof/>
        </w:rPr>
        <w:lastRenderedPageBreak/>
        <w:drawing>
          <wp:inline distT="0" distB="0" distL="0" distR="0" wp14:anchorId="03E5D05A" wp14:editId="2276B948">
            <wp:extent cx="1771650" cy="1362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38F2" w14:textId="6FAC700A" w:rsidR="00FF2060" w:rsidRDefault="00FF2060" w:rsidP="00FF2060">
      <w:pPr>
        <w:pStyle w:val="a5"/>
        <w:tabs>
          <w:tab w:val="center" w:pos="5032"/>
        </w:tabs>
        <w:jc w:val="center"/>
        <w:rPr>
          <w:szCs w:val="28"/>
        </w:rPr>
      </w:pPr>
      <w:r>
        <w:t xml:space="preserve">Рисунок </w:t>
      </w:r>
      <w:r w:rsidR="00927416">
        <w:t>10</w:t>
      </w:r>
      <w:r>
        <w:t xml:space="preserve"> – </w:t>
      </w:r>
      <w:r w:rsidRPr="00BF42FE">
        <w:rPr>
          <w:szCs w:val="28"/>
        </w:rPr>
        <w:t>Удаление кадра</w:t>
      </w:r>
      <w:r>
        <w:rPr>
          <w:szCs w:val="28"/>
        </w:rPr>
        <w:t>.</w:t>
      </w:r>
    </w:p>
    <w:p w14:paraId="45DE24A5" w14:textId="77777777" w:rsidR="00754511" w:rsidRDefault="00754511" w:rsidP="00FF2060">
      <w:pPr>
        <w:pStyle w:val="a5"/>
        <w:tabs>
          <w:tab w:val="center" w:pos="5032"/>
        </w:tabs>
        <w:ind w:firstLine="0"/>
        <w:rPr>
          <w:noProof/>
        </w:rPr>
      </w:pPr>
    </w:p>
    <w:p w14:paraId="6D8386B1" w14:textId="17EC5CAF" w:rsidR="007E0F49" w:rsidRDefault="00FF2060" w:rsidP="007E0F49">
      <w:pPr>
        <w:pStyle w:val="a5"/>
        <w:tabs>
          <w:tab w:val="center" w:pos="5032"/>
        </w:tabs>
        <w:jc w:val="center"/>
      </w:pPr>
      <w:r>
        <w:rPr>
          <w:noProof/>
        </w:rPr>
        <w:drawing>
          <wp:inline distT="0" distB="0" distL="0" distR="0" wp14:anchorId="73C8ABB9" wp14:editId="7470C214">
            <wp:extent cx="2724150" cy="23145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044E0" wp14:editId="353EED3D">
            <wp:extent cx="2724150" cy="2314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3680" w14:textId="0BB88A23" w:rsidR="00FF2060" w:rsidRDefault="00FF2060" w:rsidP="00FF2060">
      <w:pPr>
        <w:pStyle w:val="a5"/>
        <w:tabs>
          <w:tab w:val="center" w:pos="5032"/>
        </w:tabs>
        <w:jc w:val="center"/>
        <w:rPr>
          <w:szCs w:val="28"/>
        </w:rPr>
      </w:pPr>
      <w:r>
        <w:t xml:space="preserve">Рисунок </w:t>
      </w:r>
      <w:r w:rsidR="00927416">
        <w:t>11</w:t>
      </w:r>
      <w:r>
        <w:t xml:space="preserve"> – </w:t>
      </w:r>
      <w:r w:rsidRPr="00BF42FE">
        <w:rPr>
          <w:rFonts w:eastAsiaTheme="minorEastAsia"/>
          <w:noProof/>
          <w:szCs w:val="28"/>
        </w:rPr>
        <w:t>Поиск заданного кадра</w:t>
      </w:r>
      <w:r>
        <w:rPr>
          <w:szCs w:val="28"/>
        </w:rPr>
        <w:t>.</w:t>
      </w:r>
    </w:p>
    <w:p w14:paraId="5FD7E04E" w14:textId="77777777" w:rsidR="00754511" w:rsidRDefault="00754511" w:rsidP="007E0F49">
      <w:pPr>
        <w:pStyle w:val="a5"/>
        <w:tabs>
          <w:tab w:val="center" w:pos="5032"/>
        </w:tabs>
        <w:jc w:val="center"/>
        <w:rPr>
          <w:noProof/>
        </w:rPr>
      </w:pPr>
    </w:p>
    <w:p w14:paraId="7C1441A4" w14:textId="040997B2" w:rsidR="00754511" w:rsidRDefault="00FF2060" w:rsidP="007E0F49">
      <w:pPr>
        <w:pStyle w:val="a5"/>
        <w:tabs>
          <w:tab w:val="center" w:pos="5032"/>
        </w:tabs>
        <w:jc w:val="center"/>
        <w:rPr>
          <w:szCs w:val="28"/>
        </w:rPr>
      </w:pPr>
      <w:r>
        <w:rPr>
          <w:noProof/>
        </w:rPr>
        <w:drawing>
          <wp:inline distT="0" distB="0" distL="0" distR="0" wp14:anchorId="7F0D2D59" wp14:editId="3791BD8C">
            <wp:extent cx="3133725" cy="12668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ED3D" w14:textId="4C57E12F" w:rsidR="00754511" w:rsidRDefault="00754511" w:rsidP="00754511">
      <w:pPr>
        <w:pStyle w:val="a5"/>
        <w:tabs>
          <w:tab w:val="center" w:pos="5032"/>
        </w:tabs>
        <w:jc w:val="center"/>
        <w:rPr>
          <w:szCs w:val="28"/>
        </w:rPr>
      </w:pPr>
      <w:r>
        <w:t xml:space="preserve">Рисунок </w:t>
      </w:r>
      <w:r w:rsidR="00927416">
        <w:t>12</w:t>
      </w:r>
      <w:r>
        <w:t xml:space="preserve"> – </w:t>
      </w:r>
      <w:r w:rsidRPr="00BF42FE">
        <w:rPr>
          <w:rFonts w:eastAsiaTheme="minorEastAsia"/>
          <w:noProof/>
          <w:szCs w:val="28"/>
        </w:rPr>
        <w:t>Действие кадра</w:t>
      </w:r>
      <w:r>
        <w:rPr>
          <w:szCs w:val="28"/>
        </w:rPr>
        <w:t>.</w:t>
      </w:r>
    </w:p>
    <w:p w14:paraId="6B7F418D" w14:textId="77777777" w:rsidR="00FF2060" w:rsidRDefault="00FF2060" w:rsidP="00754511">
      <w:pPr>
        <w:pStyle w:val="a5"/>
        <w:tabs>
          <w:tab w:val="center" w:pos="5032"/>
        </w:tabs>
        <w:jc w:val="center"/>
        <w:rPr>
          <w:szCs w:val="28"/>
        </w:rPr>
      </w:pPr>
    </w:p>
    <w:p w14:paraId="26B37084" w14:textId="77777777" w:rsidR="00FF2060" w:rsidRDefault="00FF2060" w:rsidP="00FF2060">
      <w:pPr>
        <w:pStyle w:val="a5"/>
        <w:ind w:firstLine="0"/>
        <w:jc w:val="left"/>
      </w:pPr>
      <w:r>
        <w:rPr>
          <w:noProof/>
        </w:rPr>
        <w:drawing>
          <wp:inline distT="0" distB="0" distL="0" distR="0" wp14:anchorId="4CF02D14" wp14:editId="34FE29CA">
            <wp:extent cx="2514600" cy="1419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F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95F5D7" wp14:editId="3504E936">
            <wp:extent cx="3238500" cy="15716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98C0" w14:textId="2622F8E7" w:rsidR="00754511" w:rsidRDefault="00754511" w:rsidP="00754511">
      <w:pPr>
        <w:pStyle w:val="a5"/>
        <w:tabs>
          <w:tab w:val="center" w:pos="5032"/>
        </w:tabs>
        <w:jc w:val="left"/>
        <w:rPr>
          <w:szCs w:val="28"/>
        </w:rPr>
      </w:pPr>
    </w:p>
    <w:p w14:paraId="1752398F" w14:textId="647C2EFD" w:rsidR="00754511" w:rsidRDefault="00754511" w:rsidP="00754511">
      <w:pPr>
        <w:pStyle w:val="a5"/>
        <w:tabs>
          <w:tab w:val="center" w:pos="5032"/>
        </w:tabs>
        <w:jc w:val="center"/>
        <w:rPr>
          <w:szCs w:val="28"/>
        </w:rPr>
      </w:pPr>
      <w:r>
        <w:t xml:space="preserve">Рисунок </w:t>
      </w:r>
      <w:r w:rsidR="00927416">
        <w:t>13</w:t>
      </w:r>
      <w:r>
        <w:t xml:space="preserve"> – </w:t>
      </w:r>
      <w:r w:rsidR="00FF2060">
        <w:t>Предупреждения при добавлении сотрудника</w:t>
      </w:r>
      <w:r>
        <w:rPr>
          <w:szCs w:val="28"/>
        </w:rPr>
        <w:t>.</w:t>
      </w:r>
    </w:p>
    <w:p w14:paraId="0D7BE1D3" w14:textId="77777777" w:rsidR="00754511" w:rsidRDefault="00754511" w:rsidP="00754511">
      <w:pPr>
        <w:pStyle w:val="a5"/>
        <w:tabs>
          <w:tab w:val="center" w:pos="5032"/>
        </w:tabs>
        <w:jc w:val="center"/>
        <w:rPr>
          <w:noProof/>
        </w:rPr>
      </w:pPr>
    </w:p>
    <w:p w14:paraId="5F371EA1" w14:textId="02F02D74" w:rsidR="00754511" w:rsidRPr="00FF2060" w:rsidRDefault="00FF2060" w:rsidP="00754511">
      <w:pPr>
        <w:pStyle w:val="a5"/>
        <w:tabs>
          <w:tab w:val="center" w:pos="5032"/>
        </w:tabs>
        <w:jc w:val="center"/>
      </w:pPr>
      <w:r>
        <w:rPr>
          <w:noProof/>
        </w:rPr>
        <w:lastRenderedPageBreak/>
        <w:drawing>
          <wp:inline distT="0" distB="0" distL="0" distR="0" wp14:anchorId="530C7E80" wp14:editId="215DD9A8">
            <wp:extent cx="2514600" cy="14192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D88" w14:textId="420049D5" w:rsidR="00754511" w:rsidRPr="00266C51" w:rsidRDefault="00754511" w:rsidP="00754511">
      <w:pPr>
        <w:pStyle w:val="a5"/>
        <w:tabs>
          <w:tab w:val="center" w:pos="5032"/>
        </w:tabs>
        <w:jc w:val="center"/>
      </w:pPr>
      <w:r>
        <w:t xml:space="preserve">Рисунок </w:t>
      </w:r>
      <w:r w:rsidR="00927416">
        <w:t>14</w:t>
      </w:r>
      <w:r>
        <w:t xml:space="preserve"> – </w:t>
      </w:r>
      <w:r w:rsidR="00FF2060">
        <w:rPr>
          <w:rFonts w:eastAsiaTheme="minorEastAsia"/>
          <w:noProof/>
          <w:szCs w:val="28"/>
        </w:rPr>
        <w:t>Предупреждения при отсутсвие кадров</w:t>
      </w:r>
      <w:r>
        <w:rPr>
          <w:szCs w:val="28"/>
        </w:rPr>
        <w:t>.</w:t>
      </w:r>
    </w:p>
    <w:p w14:paraId="79BC8AF9" w14:textId="320F2585" w:rsidR="00754511" w:rsidRDefault="00754511" w:rsidP="00754511">
      <w:pPr>
        <w:pStyle w:val="a5"/>
        <w:tabs>
          <w:tab w:val="center" w:pos="5032"/>
          <w:tab w:val="left" w:pos="5505"/>
        </w:tabs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24F583C9" w14:textId="08434A6B" w:rsidR="00754511" w:rsidRPr="00266C51" w:rsidRDefault="00FF2060" w:rsidP="00754511">
      <w:pPr>
        <w:pStyle w:val="a5"/>
        <w:tabs>
          <w:tab w:val="center" w:pos="5032"/>
        </w:tabs>
        <w:jc w:val="center"/>
      </w:pPr>
      <w:r>
        <w:rPr>
          <w:noProof/>
        </w:rPr>
        <w:drawing>
          <wp:inline distT="0" distB="0" distL="0" distR="0" wp14:anchorId="188A9C2D" wp14:editId="189631C2">
            <wp:extent cx="2514600" cy="14192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1C1A" w14:textId="2E661397" w:rsidR="00754511" w:rsidRDefault="00754511" w:rsidP="00754511">
      <w:pPr>
        <w:pStyle w:val="a5"/>
        <w:tabs>
          <w:tab w:val="center" w:pos="5032"/>
          <w:tab w:val="left" w:pos="5490"/>
        </w:tabs>
        <w:jc w:val="left"/>
        <w:rPr>
          <w:szCs w:val="28"/>
        </w:rPr>
      </w:pPr>
      <w:r>
        <w:tab/>
        <w:t xml:space="preserve">Рисунок </w:t>
      </w:r>
      <w:r w:rsidR="00927416">
        <w:t>15</w:t>
      </w:r>
      <w:r>
        <w:t xml:space="preserve"> – </w:t>
      </w:r>
      <w:r w:rsidR="00FF2060">
        <w:rPr>
          <w:rFonts w:eastAsiaTheme="minorEastAsia"/>
          <w:noProof/>
          <w:szCs w:val="28"/>
        </w:rPr>
        <w:t>Отсутстве выбора сотрудника</w:t>
      </w:r>
      <w:r>
        <w:rPr>
          <w:szCs w:val="28"/>
        </w:rPr>
        <w:t>.</w:t>
      </w:r>
    </w:p>
    <w:p w14:paraId="56F417C8" w14:textId="77777777" w:rsidR="008F502B" w:rsidRDefault="008F502B" w:rsidP="00754511">
      <w:pPr>
        <w:pStyle w:val="a5"/>
        <w:tabs>
          <w:tab w:val="center" w:pos="5032"/>
          <w:tab w:val="left" w:pos="5490"/>
        </w:tabs>
        <w:jc w:val="center"/>
        <w:rPr>
          <w:noProof/>
        </w:rPr>
      </w:pPr>
    </w:p>
    <w:p w14:paraId="49B1C77A" w14:textId="71BB14AD" w:rsidR="006468D1" w:rsidRPr="0075200B" w:rsidRDefault="0075200B" w:rsidP="0075200B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0202F4B6" w14:textId="09166BD9" w:rsidR="00744138" w:rsidRPr="008F502B" w:rsidRDefault="00705234" w:rsidP="00744138">
      <w:pPr>
        <w:pStyle w:val="11"/>
      </w:pPr>
      <w:bookmarkStart w:id="10" w:name="_Toc58184141"/>
      <w:r w:rsidRPr="008F502B">
        <w:lastRenderedPageBreak/>
        <w:t>7</w:t>
      </w:r>
      <w:r w:rsidR="008F502B" w:rsidRPr="008F502B">
        <w:t>.</w:t>
      </w:r>
      <w:r w:rsidR="00744138" w:rsidRPr="008F502B">
        <w:t xml:space="preserve"> </w:t>
      </w:r>
      <w:r w:rsidR="00744138">
        <w:t>Листинг</w:t>
      </w:r>
      <w:r w:rsidR="00744138" w:rsidRPr="008F502B">
        <w:t xml:space="preserve"> </w:t>
      </w:r>
      <w:r w:rsidR="00744138">
        <w:t>исходного</w:t>
      </w:r>
      <w:r w:rsidR="00744138" w:rsidRPr="008F502B">
        <w:t xml:space="preserve"> </w:t>
      </w:r>
      <w:r w:rsidR="00744138">
        <w:t>кода</w:t>
      </w:r>
      <w:bookmarkEnd w:id="10"/>
    </w:p>
    <w:p w14:paraId="6F13DF0F" w14:textId="4DDCC025" w:rsidR="00C243D5" w:rsidRPr="00241AD2" w:rsidRDefault="00045258" w:rsidP="00433BE6">
      <w:pPr>
        <w:spacing w:before="80" w:after="80"/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241AD2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Main</w:t>
      </w:r>
    </w:p>
    <w:p w14:paraId="79CE6259" w14:textId="77777777" w:rsidR="00927416" w:rsidRPr="00927416" w:rsidRDefault="00C243D5" w:rsidP="00927416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8F502B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="00927416" w:rsidRPr="00927416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Menu_GUI GUI = new Menu_GUI();</w:t>
      </w:r>
    </w:p>
    <w:p w14:paraId="7EFCDCEC" w14:textId="279BA459" w:rsidR="00927416" w:rsidRPr="00927416" w:rsidRDefault="00927416" w:rsidP="00927416">
      <w:pPr>
        <w:rPr>
          <w:rFonts w:ascii="Courier New" w:eastAsiaTheme="majorEastAsia" w:hAnsi="Courier New" w:cs="Courier New"/>
          <w:b/>
          <w:bCs/>
          <w:noProof/>
          <w:color w:val="000000" w:themeColor="text1"/>
          <w:sz w:val="20"/>
          <w:szCs w:val="20"/>
          <w:lang w:val="en-US"/>
        </w:rPr>
      </w:pPr>
      <w:r w:rsidRPr="00927416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GUI.setVisible(true);</w:t>
      </w:r>
      <w:r w:rsidRPr="00927416">
        <w:rPr>
          <w:rFonts w:ascii="Courier New" w:eastAsiaTheme="majorEastAsia" w:hAnsi="Courier New" w:cs="Courier New"/>
          <w:b/>
          <w:bCs/>
          <w:noProof/>
          <w:color w:val="000000" w:themeColor="text1"/>
          <w:sz w:val="20"/>
          <w:szCs w:val="20"/>
          <w:lang w:val="en-US"/>
        </w:rPr>
        <w:t xml:space="preserve"> </w:t>
      </w:r>
    </w:p>
    <w:p w14:paraId="06754D9A" w14:textId="4367C4FC" w:rsidR="00C243D5" w:rsidRPr="00177843" w:rsidRDefault="00C7198C" w:rsidP="00927416">
      <w:pP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C7198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 w:rsidR="008F502B" w:rsidRPr="008F502B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Menu_control</w:t>
      </w:r>
    </w:p>
    <w:p w14:paraId="1D68D27E" w14:textId="77777777" w:rsidR="0060797D" w:rsidRPr="0060797D" w:rsidRDefault="00C243D5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177843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="0060797D"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static boolean staffName (String name) {</w:t>
      </w:r>
    </w:p>
    <w:p w14:paraId="595FF7E6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2A2E9F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if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(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name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matches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("^[\\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{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L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 ]+")) { //Содержание букв и пробел</w:t>
      </w:r>
    </w:p>
    <w:p w14:paraId="51B6215F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        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return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true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;</w:t>
      </w:r>
    </w:p>
    <w:p w14:paraId="532B2C27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    }</w:t>
      </w:r>
    </w:p>
    <w:p w14:paraId="3A49AA90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    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else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{</w:t>
      </w:r>
    </w:p>
    <w:p w14:paraId="37211A59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        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Menu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_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GUI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infoBox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("&lt;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&gt;Неправильно введено имя&lt;/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&gt;");</w:t>
      </w:r>
    </w:p>
    <w:p w14:paraId="0BFC9F7A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    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}</w:t>
      </w:r>
    </w:p>
    <w:p w14:paraId="757EC84F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1BD7795C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34577F3C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1BB8FF36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public static boolean staffAge (String age) {</w:t>
      </w:r>
    </w:p>
    <w:p w14:paraId="23236900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(age.matches("-?\\d+(\\d+)?") ) {</w:t>
      </w:r>
    </w:p>
    <w:p w14:paraId="207FE930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if (Integer.parseInt(age) &gt; 0 &amp;&amp; Integer.parseInt(age) &lt; 150 ){return true;}</w:t>
      </w:r>
    </w:p>
    <w:p w14:paraId="66219527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else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{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Menu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_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GUI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infoBox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("&lt;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&gt;Неправильно введен возраст&lt;/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&gt;&lt;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&gt;Возраст должен быть больше 0 и меньше 150.&lt;/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&gt;");}</w:t>
      </w:r>
    </w:p>
    <w:p w14:paraId="3163D448" w14:textId="77777777" w:rsidR="0060797D" w:rsidRPr="002A2E9F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    </w:t>
      </w:r>
      <w:r w:rsidRPr="002A2E9F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5DD3A333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2A2E9F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    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else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{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Menu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_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GUI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infoBox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("&lt;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&gt;Неправильно введен возраст&lt;/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&gt;&lt;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&gt;Возраст должен быть больше 0 и меньше 150.&lt;/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&gt;");}</w:t>
      </w:r>
    </w:p>
    <w:p w14:paraId="1B28BB97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    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return false;</w:t>
      </w:r>
    </w:p>
    <w:p w14:paraId="7E6F0610" w14:textId="42949B45" w:rsidR="0060797D" w:rsidRDefault="0060797D" w:rsidP="0060797D">
      <w:pPr>
        <w:rPr>
          <w:rFonts w:ascii="Courier New" w:eastAsiaTheme="majorEastAsia" w:hAnsi="Courier New" w:cs="Courier New"/>
          <w:b/>
          <w:bCs/>
          <w:noProof/>
          <w:color w:val="000000" w:themeColor="text1"/>
          <w:sz w:val="20"/>
          <w:szCs w:val="20"/>
          <w:lang w:val="en-US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  <w:r w:rsidRPr="0060797D">
        <w:rPr>
          <w:rFonts w:ascii="Courier New" w:eastAsiaTheme="majorEastAsia" w:hAnsi="Courier New" w:cs="Courier New"/>
          <w:b/>
          <w:bCs/>
          <w:noProof/>
          <w:color w:val="000000" w:themeColor="text1"/>
          <w:sz w:val="20"/>
          <w:szCs w:val="20"/>
          <w:lang w:val="en-US"/>
        </w:rPr>
        <w:t xml:space="preserve"> </w:t>
      </w:r>
    </w:p>
    <w:p w14:paraId="5A158440" w14:textId="77777777" w:rsidR="0060797D" w:rsidRDefault="0060797D" w:rsidP="0060797D">
      <w:pPr>
        <w:rPr>
          <w:rFonts w:ascii="Courier New" w:eastAsiaTheme="majorEastAsia" w:hAnsi="Courier New" w:cs="Courier New"/>
          <w:b/>
          <w:bCs/>
          <w:noProof/>
          <w:color w:val="000000" w:themeColor="text1"/>
          <w:sz w:val="20"/>
          <w:szCs w:val="20"/>
          <w:lang w:val="en-US"/>
        </w:rPr>
      </w:pPr>
    </w:p>
    <w:p w14:paraId="01FADD67" w14:textId="21E23745" w:rsidR="008F502B" w:rsidRDefault="008F502B" w:rsidP="0060797D">
      <w:pP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8F502B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Staff</w:t>
      </w:r>
    </w:p>
    <w:p w14:paraId="7E60BD52" w14:textId="77777777" w:rsidR="00DD5004" w:rsidRPr="00DD5004" w:rsidRDefault="008F502B" w:rsidP="00DD500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D5004" w:rsidRPr="00DD5004">
        <w:rPr>
          <w:rFonts w:ascii="Courier New" w:hAnsi="Courier New" w:cs="Courier New"/>
          <w:sz w:val="20"/>
          <w:szCs w:val="20"/>
          <w:lang w:val="en-US"/>
        </w:rPr>
        <w:t xml:space="preserve"> private String name;</w:t>
      </w:r>
    </w:p>
    <w:p w14:paraId="604BE12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int age;</w:t>
      </w:r>
    </w:p>
    <w:p w14:paraId="5A09AAC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String profession;</w:t>
      </w:r>
    </w:p>
    <w:p w14:paraId="3FEA4A3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String work;</w:t>
      </w:r>
    </w:p>
    <w:p w14:paraId="1A2D443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559DF87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Staff(String name, int age, String profession, String work) {</w:t>
      </w:r>
    </w:p>
    <w:p w14:paraId="285115C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49BDC13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this.age = age;</w:t>
      </w:r>
    </w:p>
    <w:p w14:paraId="0FA97AB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this.profession = profession;</w:t>
      </w:r>
    </w:p>
    <w:p w14:paraId="73D4EF3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this.work = work;</w:t>
      </w:r>
    </w:p>
    <w:p w14:paraId="33DD12B2" w14:textId="4AE99759" w:rsidR="008F502B" w:rsidRPr="008F502B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2304D0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public void getInfo () {</w:t>
      </w:r>
    </w:p>
    <w:p w14:paraId="317C8AB6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System.out.printf("Имя: %s%n", name);</w:t>
      </w:r>
    </w:p>
    <w:p w14:paraId="11E23838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System.out.printf("Возраст: %d%n", age);</w:t>
      </w:r>
    </w:p>
    <w:p w14:paraId="2E93767D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System.out.printf("Профессия: %s%n", profession);</w:t>
      </w:r>
    </w:p>
    <w:p w14:paraId="6A357173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4E3307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16085CC0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public String getName() {</w:t>
      </w:r>
    </w:p>
    <w:p w14:paraId="59DAF6FC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return name;</w:t>
      </w:r>
    </w:p>
    <w:p w14:paraId="4041F518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646180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4EFD45CA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public void setName(String name) {</w:t>
      </w:r>
    </w:p>
    <w:p w14:paraId="656B2B80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5B70B486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CA6F85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2A24F7F1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public int getAge() {</w:t>
      </w:r>
    </w:p>
    <w:p w14:paraId="67489BFC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return age;</w:t>
      </w:r>
    </w:p>
    <w:p w14:paraId="6794FEAB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FAC414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04412AEE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public void setAge(int age) {</w:t>
      </w:r>
    </w:p>
    <w:p w14:paraId="5318A302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this.age = age;</w:t>
      </w:r>
    </w:p>
    <w:p w14:paraId="7332668E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9545D3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4CA4B3C0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String getProfession() {</w:t>
      </w:r>
    </w:p>
    <w:p w14:paraId="6590AF94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return profession;</w:t>
      </w:r>
    </w:p>
    <w:p w14:paraId="7AACB101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0F7750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42610CF5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public void setProfession(String profession) {</w:t>
      </w:r>
    </w:p>
    <w:p w14:paraId="203AE521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this.profession = profession;</w:t>
      </w:r>
    </w:p>
    <w:p w14:paraId="6C1845AB" w14:textId="0E74D977" w:rsid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8039CA" w14:textId="77777777" w:rsid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3D441623" w14:textId="1CB00857" w:rsidR="008F502B" w:rsidRDefault="008F502B" w:rsidP="008F502B">
      <w:pP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8F502B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Group</w:t>
      </w:r>
    </w:p>
    <w:p w14:paraId="173E8DDD" w14:textId="77777777" w:rsid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76DC01BD" w14:textId="61A055A3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public static ArrayList&lt;Staff&gt; staff = new ArrayList&lt;Staff&gt;();</w:t>
      </w:r>
    </w:p>
    <w:p w14:paraId="713BAC43" w14:textId="5F023923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public static ArrayList&lt;Staff&gt; staffSearch = new ArrayList&lt;Staff&gt;();</w:t>
      </w:r>
    </w:p>
    <w:p w14:paraId="194C893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2839CF9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// Метод добавления сотрудника</w:t>
      </w:r>
    </w:p>
    <w:p w14:paraId="4CDD92F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void add (String[] list) throws SQLException {</w:t>
      </w:r>
    </w:p>
    <w:p w14:paraId="6B5B258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DBWorker.addStudent(new Staff(list[1],Integer.parseInt(list[2]),list[0],list[3]));</w:t>
      </w:r>
    </w:p>
    <w:p w14:paraId="22BAACA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7ED7B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1325644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// Метод удаление сотрудника</w:t>
      </w:r>
    </w:p>
    <w:p w14:paraId="1C852D5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void delete(String name) throws SQLException {</w:t>
      </w:r>
    </w:p>
    <w:p w14:paraId="3C29673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int i = -1;</w:t>
      </w:r>
    </w:p>
    <w:p w14:paraId="1B6A093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if ((staff.removeIf(nextStaff -&gt; nextStaff.getName().equals(name))) &amp;&amp; DBWorker.deleteStudent(name)){</w:t>
      </w:r>
    </w:p>
    <w:p w14:paraId="4DF15BF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i</w:t>
      </w:r>
      <w:r w:rsidRPr="00DD5004">
        <w:rPr>
          <w:rFonts w:ascii="Courier New" w:hAnsi="Courier New" w:cs="Courier New"/>
          <w:sz w:val="20"/>
          <w:szCs w:val="20"/>
        </w:rPr>
        <w:t>++;</w:t>
      </w:r>
    </w:p>
    <w:p w14:paraId="3F615D9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}</w:t>
      </w:r>
    </w:p>
    <w:p w14:paraId="1550E57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if</w:t>
      </w:r>
      <w:r w:rsidRPr="00DD5004">
        <w:rPr>
          <w:rFonts w:ascii="Courier New" w:hAnsi="Courier New" w:cs="Courier New"/>
          <w:sz w:val="20"/>
          <w:szCs w:val="20"/>
        </w:rPr>
        <w:t xml:space="preserve"> (</w:t>
      </w:r>
      <w:r w:rsidRPr="00DD5004">
        <w:rPr>
          <w:rFonts w:ascii="Courier New" w:hAnsi="Courier New" w:cs="Courier New"/>
          <w:sz w:val="20"/>
          <w:szCs w:val="20"/>
          <w:lang w:val="en-US"/>
        </w:rPr>
        <w:t>i</w:t>
      </w:r>
      <w:r w:rsidRPr="00DD5004">
        <w:rPr>
          <w:rFonts w:ascii="Courier New" w:hAnsi="Courier New" w:cs="Courier New"/>
          <w:sz w:val="20"/>
          <w:szCs w:val="20"/>
        </w:rPr>
        <w:t xml:space="preserve"> == -1) {</w:t>
      </w:r>
    </w:p>
    <w:p w14:paraId="5B7FDE1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Menu</w:t>
      </w:r>
      <w:r w:rsidRPr="00DD5004">
        <w:rPr>
          <w:rFonts w:ascii="Courier New" w:hAnsi="Courier New" w:cs="Courier New"/>
          <w:sz w:val="20"/>
          <w:szCs w:val="20"/>
        </w:rPr>
        <w:t>_</w:t>
      </w:r>
      <w:r w:rsidRPr="00DD5004">
        <w:rPr>
          <w:rFonts w:ascii="Courier New" w:hAnsi="Courier New" w:cs="Courier New"/>
          <w:sz w:val="20"/>
          <w:szCs w:val="20"/>
          <w:lang w:val="en-US"/>
        </w:rPr>
        <w:t>GUI</w:t>
      </w:r>
      <w:r w:rsidRPr="00DD5004">
        <w:rPr>
          <w:rFonts w:ascii="Courier New" w:hAnsi="Courier New" w:cs="Courier New"/>
          <w:sz w:val="20"/>
          <w:szCs w:val="20"/>
        </w:rPr>
        <w:t>.</w:t>
      </w:r>
      <w:r w:rsidRPr="00DD5004">
        <w:rPr>
          <w:rFonts w:ascii="Courier New" w:hAnsi="Courier New" w:cs="Courier New"/>
          <w:sz w:val="20"/>
          <w:szCs w:val="20"/>
          <w:lang w:val="en-US"/>
        </w:rPr>
        <w:t>infoBox</w:t>
      </w:r>
      <w:r w:rsidRPr="00DD5004">
        <w:rPr>
          <w:rFonts w:ascii="Courier New" w:hAnsi="Courier New" w:cs="Courier New"/>
          <w:sz w:val="20"/>
          <w:szCs w:val="20"/>
        </w:rPr>
        <w:t>("Сотрудник не найден");</w:t>
      </w:r>
    </w:p>
    <w:p w14:paraId="5379279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F003D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D086A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55CB9BC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// Метод поиска сотрудника</w:t>
      </w:r>
    </w:p>
    <w:p w14:paraId="7F24D21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ArrayList&lt;Staff&gt; searchName (String name) {</w:t>
      </w:r>
    </w:p>
    <w:p w14:paraId="429D05F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int check = 0;</w:t>
      </w:r>
    </w:p>
    <w:p w14:paraId="1CFB8CF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staffSearch.clear();</w:t>
      </w:r>
    </w:p>
    <w:p w14:paraId="795B68D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for (Staff stf : staff) {</w:t>
      </w:r>
    </w:p>
    <w:p w14:paraId="42D312F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if (name.equals(stf.getName())) {</w:t>
      </w:r>
    </w:p>
    <w:p w14:paraId="368C8E5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staffSearch.add(stf);</w:t>
      </w:r>
    </w:p>
    <w:p w14:paraId="493D60F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check++;</w:t>
      </w:r>
    </w:p>
    <w:p w14:paraId="52BCE66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DECF2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BD388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if (check == 0) {Menu_GUI.infoBox("Сотрудник не найден"); return null;}</w:t>
      </w:r>
    </w:p>
    <w:p w14:paraId="472E391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5351A52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return staffSearch;</w:t>
      </w:r>
    </w:p>
    <w:p w14:paraId="7E3911D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6F6FE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24CD4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52E501D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ArrayList&lt;Staff&gt; searchProff (String proff) {</w:t>
      </w:r>
    </w:p>
    <w:p w14:paraId="3683E95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int check = 0;</w:t>
      </w:r>
    </w:p>
    <w:p w14:paraId="7D9BD22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staffSearch.clear();</w:t>
      </w:r>
    </w:p>
    <w:p w14:paraId="5DDACFD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for (Staff stf : staff) {</w:t>
      </w:r>
    </w:p>
    <w:p w14:paraId="2E63DCF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if (proff.equals(stf.getProfession())) {</w:t>
      </w:r>
    </w:p>
    <w:p w14:paraId="481FFD1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staffSearch.add(stf);</w:t>
      </w:r>
    </w:p>
    <w:p w14:paraId="0E3D38A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check++;</w:t>
      </w:r>
    </w:p>
    <w:p w14:paraId="5DB2CAE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F1E421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DABEE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if (check == 0) {Menu_GUI.infoBox("Сотрудник не найден"); return null;}</w:t>
      </w:r>
    </w:p>
    <w:p w14:paraId="00DA8D7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5B72F1F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return staffSearch;</w:t>
      </w:r>
    </w:p>
    <w:p w14:paraId="63BA613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031167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367FC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23D1053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String[] getWorkStaff(Staff staff) throws SQLException {</w:t>
      </w:r>
    </w:p>
    <w:p w14:paraId="24C28E1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int workId = DBWorker.getWorkID(staff);</w:t>
      </w:r>
    </w:p>
    <w:p w14:paraId="56D2B4A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return DBWorker.getDuty(workId);</w:t>
      </w:r>
    </w:p>
    <w:p w14:paraId="6C69DE8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8BF70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788FC04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3DD102C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int getSize(){</w:t>
      </w:r>
    </w:p>
    <w:p w14:paraId="16640D6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return staff.size();</w:t>
      </w:r>
    </w:p>
    <w:p w14:paraId="1763912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C4190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3B00DA3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Staff getStaff(int index){</w:t>
      </w:r>
    </w:p>
    <w:p w14:paraId="2ABF499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return staff.get(index);</w:t>
      </w:r>
    </w:p>
    <w:p w14:paraId="0631473F" w14:textId="77777777" w:rsid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375421" w14:textId="7510A263" w:rsidR="00DD5004" w:rsidRDefault="00DD5004" w:rsidP="00744138">
      <w:pPr>
        <w:rPr>
          <w:rFonts w:eastAsiaTheme="majorEastAsia"/>
          <w:b/>
          <w:bCs/>
          <w:noProof/>
          <w:color w:val="000000" w:themeColor="text1"/>
          <w:sz w:val="28"/>
          <w:szCs w:val="28"/>
        </w:rPr>
      </w:pPr>
    </w:p>
    <w:p w14:paraId="1A32B20B" w14:textId="7B334AF0" w:rsidR="00DD5004" w:rsidRDefault="00DD5004" w:rsidP="00744138">
      <w:pPr>
        <w:rPr>
          <w:b/>
          <w:bCs/>
          <w:sz w:val="28"/>
          <w:szCs w:val="28"/>
        </w:rPr>
      </w:pPr>
      <w:r w:rsidRPr="00DD5004">
        <w:rPr>
          <w:rFonts w:eastAsiaTheme="majorEastAsia"/>
          <w:b/>
          <w:bCs/>
          <w:noProof/>
          <w:color w:val="000000" w:themeColor="text1"/>
          <w:sz w:val="28"/>
          <w:szCs w:val="28"/>
        </w:rPr>
        <w:t xml:space="preserve">Класс </w:t>
      </w:r>
      <w:r w:rsidRPr="00DD5004">
        <w:rPr>
          <w:rFonts w:eastAsiaTheme="majorEastAsia"/>
          <w:b/>
          <w:bCs/>
          <w:noProof/>
          <w:color w:val="000000" w:themeColor="text1"/>
          <w:sz w:val="28"/>
          <w:szCs w:val="28"/>
        </w:rPr>
        <w:t xml:space="preserve"> </w:t>
      </w:r>
      <w:r w:rsidRPr="00DD5004">
        <w:rPr>
          <w:b/>
          <w:bCs/>
          <w:sz w:val="28"/>
          <w:szCs w:val="28"/>
        </w:rPr>
        <w:t>DBWorker</w:t>
      </w:r>
    </w:p>
    <w:p w14:paraId="79CEDC02" w14:textId="0FDB3EA0" w:rsidR="00DD5004" w:rsidRDefault="00DD5004" w:rsidP="00744138">
      <w:pPr>
        <w:rPr>
          <w:b/>
          <w:bCs/>
          <w:sz w:val="28"/>
          <w:szCs w:val="28"/>
        </w:rPr>
      </w:pPr>
    </w:p>
    <w:p w14:paraId="68FE4A60" w14:textId="2601CB53" w:rsidR="00DD5004" w:rsidRDefault="00DD5004" w:rsidP="00744138">
      <w:pPr>
        <w:rPr>
          <w:b/>
          <w:bCs/>
          <w:sz w:val="28"/>
          <w:szCs w:val="28"/>
        </w:rPr>
      </w:pPr>
    </w:p>
    <w:p w14:paraId="7353C58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final String PATH_TO_DB_FILE = "database.db";</w:t>
      </w:r>
    </w:p>
    <w:p w14:paraId="6FCD7BF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final String URL = "jdbc:sqlite:" + PATH_TO_DB_FILE;</w:t>
      </w:r>
    </w:p>
    <w:p w14:paraId="391AC91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Connection conn;</w:t>
      </w:r>
    </w:p>
    <w:p w14:paraId="53A06C8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4C6FC78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void initDB() {</w:t>
      </w:r>
    </w:p>
    <w:p w14:paraId="7746CCD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722CB6B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conn = DriverManager.getConnection(URL);</w:t>
      </w:r>
    </w:p>
    <w:p w14:paraId="386B1C5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if (conn != null) {</w:t>
      </w:r>
    </w:p>
    <w:p w14:paraId="002B31E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DatabaseMetaData meta = conn.getMetaData();</w:t>
      </w:r>
    </w:p>
    <w:p w14:paraId="14269E9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System.out.println("Драйвер: " + meta.getDriverName());</w:t>
      </w:r>
    </w:p>
    <w:p w14:paraId="289F1D1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//createDB();</w:t>
      </w:r>
    </w:p>
    <w:p w14:paraId="7B2BC47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DBWorker.getAllStudents();</w:t>
      </w:r>
    </w:p>
    <w:p w14:paraId="591CF5B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0BBB0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 catch (SQLException ex) {</w:t>
      </w:r>
    </w:p>
    <w:p w14:paraId="28121EC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System</w:t>
      </w:r>
      <w:r w:rsidRPr="00DD5004">
        <w:rPr>
          <w:rFonts w:ascii="Courier New" w:hAnsi="Courier New" w:cs="Courier New"/>
          <w:sz w:val="20"/>
          <w:szCs w:val="20"/>
        </w:rPr>
        <w:t>.</w:t>
      </w:r>
      <w:r w:rsidRPr="00DD5004">
        <w:rPr>
          <w:rFonts w:ascii="Courier New" w:hAnsi="Courier New" w:cs="Courier New"/>
          <w:sz w:val="20"/>
          <w:szCs w:val="20"/>
          <w:lang w:val="en-US"/>
        </w:rPr>
        <w:t>out</w:t>
      </w:r>
      <w:r w:rsidRPr="00DD5004">
        <w:rPr>
          <w:rFonts w:ascii="Courier New" w:hAnsi="Courier New" w:cs="Courier New"/>
          <w:sz w:val="20"/>
          <w:szCs w:val="20"/>
        </w:rPr>
        <w:t>.</w:t>
      </w:r>
      <w:r w:rsidRPr="00DD5004">
        <w:rPr>
          <w:rFonts w:ascii="Courier New" w:hAnsi="Courier New" w:cs="Courier New"/>
          <w:sz w:val="20"/>
          <w:szCs w:val="20"/>
          <w:lang w:val="en-US"/>
        </w:rPr>
        <w:t>println</w:t>
      </w:r>
      <w:r w:rsidRPr="00DD5004">
        <w:rPr>
          <w:rFonts w:ascii="Courier New" w:hAnsi="Courier New" w:cs="Courier New"/>
          <w:sz w:val="20"/>
          <w:szCs w:val="20"/>
        </w:rPr>
        <w:t xml:space="preserve">("Ошибка подключения к БД: " + </w:t>
      </w:r>
      <w:r w:rsidRPr="00DD5004">
        <w:rPr>
          <w:rFonts w:ascii="Courier New" w:hAnsi="Courier New" w:cs="Courier New"/>
          <w:sz w:val="20"/>
          <w:szCs w:val="20"/>
          <w:lang w:val="en-US"/>
        </w:rPr>
        <w:t>ex</w:t>
      </w:r>
      <w:r w:rsidRPr="00DD5004">
        <w:rPr>
          <w:rFonts w:ascii="Courier New" w:hAnsi="Courier New" w:cs="Courier New"/>
          <w:sz w:val="20"/>
          <w:szCs w:val="20"/>
        </w:rPr>
        <w:t>);</w:t>
      </w:r>
    </w:p>
    <w:p w14:paraId="5A33BD7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F7694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8E785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5FACBB7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void closeConnection() throws SQLException {</w:t>
      </w:r>
    </w:p>
    <w:p w14:paraId="00A08DB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if (conn != null) {</w:t>
      </w:r>
    </w:p>
    <w:p w14:paraId="2A6A466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conn.close();</w:t>
      </w:r>
    </w:p>
    <w:p w14:paraId="4A1BC6D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6A8214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106F1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6081985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void createDB() throws SQLException {</w:t>
      </w:r>
    </w:p>
    <w:p w14:paraId="66BE588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 statmt = conn.createStatement();</w:t>
      </w:r>
    </w:p>
    <w:p w14:paraId="2F566CB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statmt.execute("CREATE TABLE if not exists 'Profession' ('id' INTEGER PRIMARY KEY AUTOINCREMENT, 'title' text);");</w:t>
      </w:r>
    </w:p>
    <w:p w14:paraId="2194604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System</w:t>
      </w:r>
      <w:r w:rsidRPr="00DD5004">
        <w:rPr>
          <w:rFonts w:ascii="Courier New" w:hAnsi="Courier New" w:cs="Courier New"/>
          <w:sz w:val="20"/>
          <w:szCs w:val="20"/>
        </w:rPr>
        <w:t>.</w:t>
      </w:r>
      <w:r w:rsidRPr="00DD5004">
        <w:rPr>
          <w:rFonts w:ascii="Courier New" w:hAnsi="Courier New" w:cs="Courier New"/>
          <w:sz w:val="20"/>
          <w:szCs w:val="20"/>
          <w:lang w:val="en-US"/>
        </w:rPr>
        <w:t>out</w:t>
      </w:r>
      <w:r w:rsidRPr="00DD5004">
        <w:rPr>
          <w:rFonts w:ascii="Courier New" w:hAnsi="Courier New" w:cs="Courier New"/>
          <w:sz w:val="20"/>
          <w:szCs w:val="20"/>
        </w:rPr>
        <w:t>.</w:t>
      </w:r>
      <w:r w:rsidRPr="00DD5004">
        <w:rPr>
          <w:rFonts w:ascii="Courier New" w:hAnsi="Courier New" w:cs="Courier New"/>
          <w:sz w:val="20"/>
          <w:szCs w:val="20"/>
          <w:lang w:val="en-US"/>
        </w:rPr>
        <w:t>println</w:t>
      </w:r>
      <w:r w:rsidRPr="00DD5004">
        <w:rPr>
          <w:rFonts w:ascii="Courier New" w:hAnsi="Courier New" w:cs="Courier New"/>
          <w:sz w:val="20"/>
          <w:szCs w:val="20"/>
        </w:rPr>
        <w:t>("Таблица создана или уже существует.");</w:t>
      </w:r>
    </w:p>
    <w:p w14:paraId="543E2A1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statmt.execute("CREATE TABLE if not exists 'Duty' ('id' INTEGER PRIMARY KEY AUTOINCREMENT, 'title' text, 'rate' text);");</w:t>
      </w:r>
    </w:p>
    <w:p w14:paraId="6FE13A7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System</w:t>
      </w:r>
      <w:r w:rsidRPr="00DD5004">
        <w:rPr>
          <w:rFonts w:ascii="Courier New" w:hAnsi="Courier New" w:cs="Courier New"/>
          <w:sz w:val="20"/>
          <w:szCs w:val="20"/>
        </w:rPr>
        <w:t>.</w:t>
      </w:r>
      <w:r w:rsidRPr="00DD5004">
        <w:rPr>
          <w:rFonts w:ascii="Courier New" w:hAnsi="Courier New" w:cs="Courier New"/>
          <w:sz w:val="20"/>
          <w:szCs w:val="20"/>
          <w:lang w:val="en-US"/>
        </w:rPr>
        <w:t>out</w:t>
      </w:r>
      <w:r w:rsidRPr="00DD5004">
        <w:rPr>
          <w:rFonts w:ascii="Courier New" w:hAnsi="Courier New" w:cs="Courier New"/>
          <w:sz w:val="20"/>
          <w:szCs w:val="20"/>
        </w:rPr>
        <w:t>.</w:t>
      </w:r>
      <w:r w:rsidRPr="00DD5004">
        <w:rPr>
          <w:rFonts w:ascii="Courier New" w:hAnsi="Courier New" w:cs="Courier New"/>
          <w:sz w:val="20"/>
          <w:szCs w:val="20"/>
          <w:lang w:val="en-US"/>
        </w:rPr>
        <w:t>println</w:t>
      </w:r>
      <w:r w:rsidRPr="00DD5004">
        <w:rPr>
          <w:rFonts w:ascii="Courier New" w:hAnsi="Courier New" w:cs="Courier New"/>
          <w:sz w:val="20"/>
          <w:szCs w:val="20"/>
        </w:rPr>
        <w:t>("Таблица создана или уже существует.");</w:t>
      </w:r>
    </w:p>
    <w:p w14:paraId="2E8E164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statmt.execute("CREATE TABLE if not exists 'Staff' ('id' INTEGER PRIMARY KEY AUTOINCREMENT, 'name' text, 'age' INTEGER, 'Profession_id' INTEGER NOT NULL, 'Duty_id' INTEGER NOT NULL, FOREIGN KEY (Profession_id) REFERENCES Profession (id), FOREIGN KEY (Duty_id) REFERENCES Duty (id));");</w:t>
      </w:r>
    </w:p>
    <w:p w14:paraId="1BFA145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System</w:t>
      </w:r>
      <w:r w:rsidRPr="00DD5004">
        <w:rPr>
          <w:rFonts w:ascii="Courier New" w:hAnsi="Courier New" w:cs="Courier New"/>
          <w:sz w:val="20"/>
          <w:szCs w:val="20"/>
        </w:rPr>
        <w:t>.</w:t>
      </w:r>
      <w:r w:rsidRPr="00DD5004">
        <w:rPr>
          <w:rFonts w:ascii="Courier New" w:hAnsi="Courier New" w:cs="Courier New"/>
          <w:sz w:val="20"/>
          <w:szCs w:val="20"/>
          <w:lang w:val="en-US"/>
        </w:rPr>
        <w:t>out</w:t>
      </w:r>
      <w:r w:rsidRPr="00DD5004">
        <w:rPr>
          <w:rFonts w:ascii="Courier New" w:hAnsi="Courier New" w:cs="Courier New"/>
          <w:sz w:val="20"/>
          <w:szCs w:val="20"/>
        </w:rPr>
        <w:t>.</w:t>
      </w:r>
      <w:r w:rsidRPr="00DD5004">
        <w:rPr>
          <w:rFonts w:ascii="Courier New" w:hAnsi="Courier New" w:cs="Courier New"/>
          <w:sz w:val="20"/>
          <w:szCs w:val="20"/>
          <w:lang w:val="en-US"/>
        </w:rPr>
        <w:t>println</w:t>
      </w:r>
      <w:r w:rsidRPr="00DD5004">
        <w:rPr>
          <w:rFonts w:ascii="Courier New" w:hAnsi="Courier New" w:cs="Courier New"/>
          <w:sz w:val="20"/>
          <w:szCs w:val="20"/>
        </w:rPr>
        <w:t>("Таблица создана или уже существует.");</w:t>
      </w:r>
    </w:p>
    <w:p w14:paraId="63EAFFF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6A363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0AAFB30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void addProfession(String title) throws SQLException {</w:t>
      </w:r>
    </w:p>
    <w:p w14:paraId="1172F5F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PreparedStatement statement = conn.prepareStatement(</w:t>
      </w:r>
    </w:p>
    <w:p w14:paraId="0253055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"INSERT INTO Profession(`title`) " +</w:t>
      </w:r>
    </w:p>
    <w:p w14:paraId="45FF75D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 "VALUES(?)");</w:t>
      </w:r>
    </w:p>
    <w:p w14:paraId="7458F0F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statement.setString(1, title);</w:t>
      </w:r>
    </w:p>
    <w:p w14:paraId="1321B44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statement.execute();</w:t>
      </w:r>
    </w:p>
    <w:p w14:paraId="0F0E2BF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statement.close();</w:t>
      </w:r>
    </w:p>
    <w:p w14:paraId="2DB9553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07A29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51F5FCE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ArrayList&lt;String&gt; getAllProfession() throws SQLException {</w:t>
      </w:r>
    </w:p>
    <w:p w14:paraId="64F43FF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ArrayList&lt;String&gt; allProfession = new ArrayList&lt;String&gt;();</w:t>
      </w:r>
    </w:p>
    <w:p w14:paraId="0948132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 statement = conn.createStatement();</w:t>
      </w:r>
    </w:p>
    <w:p w14:paraId="2D144A4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ResultSet resultSet = statement.executeQuery("SELECT id, title FROM Profession");</w:t>
      </w:r>
    </w:p>
    <w:p w14:paraId="7E72C16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while (resultSet.next()) {</w:t>
      </w:r>
    </w:p>
    <w:p w14:paraId="1372D2C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allProfession.add(resultSet.getString("title"));</w:t>
      </w:r>
    </w:p>
    <w:p w14:paraId="370C087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System.out.println(resultSet.getInt("id") + " " + resultSet.getString("title"));</w:t>
      </w:r>
    </w:p>
    <w:p w14:paraId="63AD623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9EDA6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resultSet.close();</w:t>
      </w:r>
    </w:p>
    <w:p w14:paraId="222CD71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statement.close();</w:t>
      </w:r>
    </w:p>
    <w:p w14:paraId="2D44600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return allProfession;</w:t>
      </w:r>
    </w:p>
    <w:p w14:paraId="3323C74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9FC7A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52BA3C1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int getProfessionId(String profTitle) throws SQLException {</w:t>
      </w:r>
    </w:p>
    <w:p w14:paraId="4DA0E91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 statement = conn.createStatement();</w:t>
      </w:r>
    </w:p>
    <w:p w14:paraId="311B1F4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ResultSet resultSet = statement.executeQuery("SELECT id FROM Profession WHERE Profession.title ='"+profTitle+"'");</w:t>
      </w:r>
    </w:p>
    <w:p w14:paraId="788BAD4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int profId = -1;</w:t>
      </w:r>
    </w:p>
    <w:p w14:paraId="218439E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profId = resultSet.getInt(1);</w:t>
      </w:r>
    </w:p>
    <w:p w14:paraId="68ADAE4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resultSet.close();</w:t>
      </w:r>
    </w:p>
    <w:p w14:paraId="6A03BA7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statement.close();</w:t>
      </w:r>
    </w:p>
    <w:p w14:paraId="2C14B3C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return profId;</w:t>
      </w:r>
    </w:p>
    <w:p w14:paraId="3140D51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3CD03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7B0CB28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String getProfessionName(int profId) throws SQLException {</w:t>
      </w:r>
    </w:p>
    <w:p w14:paraId="312A027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String profTitle = "";</w:t>
      </w:r>
    </w:p>
    <w:p w14:paraId="33AD813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 statement = conn.createStatement();</w:t>
      </w:r>
    </w:p>
    <w:p w14:paraId="22423F9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ResultSet resultSet = statement.executeQuery("SELECT title FROM Profession WHERE Profession.id ='"+profId+"'");</w:t>
      </w:r>
    </w:p>
    <w:p w14:paraId="628D86C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profTitle = resultSet.getString(1);</w:t>
      </w:r>
    </w:p>
    <w:p w14:paraId="6A793A3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resultSet.close();</w:t>
      </w:r>
    </w:p>
    <w:p w14:paraId="47BC393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statement.close();</w:t>
      </w:r>
    </w:p>
    <w:p w14:paraId="1AEB9A8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return profTitle;</w:t>
      </w:r>
    </w:p>
    <w:p w14:paraId="5B949CB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4DDB1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18DC13A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void addDuty(String title, String rate) throws SQLException {</w:t>
      </w:r>
    </w:p>
    <w:p w14:paraId="4DEA839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PreparedStatement statement = conn.prepareStatement(</w:t>
      </w:r>
    </w:p>
    <w:p w14:paraId="38C84D1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"INSERT INTO Duty(title,rate) " +</w:t>
      </w:r>
    </w:p>
    <w:p w14:paraId="77416B0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 "VALUES(?,?)");</w:t>
      </w:r>
    </w:p>
    <w:p w14:paraId="23B2D96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statement.setString(1, title);</w:t>
      </w:r>
    </w:p>
    <w:p w14:paraId="1F4C49A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statement.setString(2, rate);</w:t>
      </w:r>
    </w:p>
    <w:p w14:paraId="4CB316D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statement.execute();</w:t>
      </w:r>
    </w:p>
    <w:p w14:paraId="0D80EBC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statement.close();</w:t>
      </w:r>
    </w:p>
    <w:p w14:paraId="25E24D2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B6571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6F37CE3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int getDutyId(String dutyTitle) throws SQLException {</w:t>
      </w:r>
    </w:p>
    <w:p w14:paraId="4AF0060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 statement = conn.createStatement();</w:t>
      </w:r>
    </w:p>
    <w:p w14:paraId="7524FF5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ResultSet resultSet = statement.executeQuery("SELECT id FROM Duty WHERE Duty.title ='"+dutyTitle+"'");</w:t>
      </w:r>
    </w:p>
    <w:p w14:paraId="27652FB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int dutyId = -1;</w:t>
      </w:r>
    </w:p>
    <w:p w14:paraId="6FE4111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dutyId = resultSet.getInt(1);</w:t>
      </w:r>
    </w:p>
    <w:p w14:paraId="1B706D2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resultSet.close();</w:t>
      </w:r>
    </w:p>
    <w:p w14:paraId="431779C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statement.close();</w:t>
      </w:r>
    </w:p>
    <w:p w14:paraId="76A8C67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return dutyId;</w:t>
      </w:r>
    </w:p>
    <w:p w14:paraId="43D30CB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9B8C9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746D5AF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static String getDutyName(int dutyId) throws SQLException {</w:t>
      </w:r>
    </w:p>
    <w:p w14:paraId="224794F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String dutyTitle = "";</w:t>
      </w:r>
    </w:p>
    <w:p w14:paraId="2F2A9C7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 statement = conn.createStatement();</w:t>
      </w:r>
    </w:p>
    <w:p w14:paraId="10C1B88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ResultSet resultSet = statement.executeQuery("SELECT title FROM Duty WHERE Duty.id ='"+dutyId+"'");</w:t>
      </w:r>
    </w:p>
    <w:p w14:paraId="72D011F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dutyTitle = resultSet.getString(1);</w:t>
      </w:r>
    </w:p>
    <w:p w14:paraId="334D25A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resultSet.close();</w:t>
      </w:r>
    </w:p>
    <w:p w14:paraId="31AABFC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statement.close();</w:t>
      </w:r>
    </w:p>
    <w:p w14:paraId="7E8CFB8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return dutyTitle;</w:t>
      </w:r>
    </w:p>
    <w:p w14:paraId="019A650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218DB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String[] getDuty(int dutyId) throws SQLException {</w:t>
      </w:r>
    </w:p>
    <w:p w14:paraId="714566D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String[] dutyTitle = new String[2];</w:t>
      </w:r>
    </w:p>
    <w:p w14:paraId="0E880E0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 statement = conn.createStatement();</w:t>
      </w:r>
    </w:p>
    <w:p w14:paraId="148F0DC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ResultSet resultSet = statement.executeQuery("SELECT title, rate FROM Duty WHERE Duty.id ='"+dutyId+"'");</w:t>
      </w:r>
    </w:p>
    <w:p w14:paraId="4F0FEF4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dutyTitle[0] = resultSet.getString(1);</w:t>
      </w:r>
    </w:p>
    <w:p w14:paraId="315B067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dutyTitle[1] = resultSet.getString(2);</w:t>
      </w:r>
    </w:p>
    <w:p w14:paraId="0C13688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resultSet.close();</w:t>
      </w:r>
    </w:p>
    <w:p w14:paraId="5F9EF65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statement.close();</w:t>
      </w:r>
    </w:p>
    <w:p w14:paraId="705C360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return dutyTitle;</w:t>
      </w:r>
    </w:p>
    <w:p w14:paraId="1C9171A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C1D5A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312F4F0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int getWorkID(Staff staff) throws SQLException {</w:t>
      </w:r>
    </w:p>
    <w:p w14:paraId="7EF778B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 statement = conn.createStatement();</w:t>
      </w:r>
    </w:p>
    <w:p w14:paraId="76DECEA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ResultSet resultSet = statement.executeQuery("SELECT Duty_id FROM Staff WHERE Staff.name ='"+staff.getName()+"' AND Staff.age ='"+staff.getAge()+"'");</w:t>
      </w:r>
    </w:p>
    <w:p w14:paraId="5CAAFCA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int workId = resultSet.getInt(1);</w:t>
      </w:r>
    </w:p>
    <w:p w14:paraId="26AAF1E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resultSet.close();</w:t>
      </w:r>
    </w:p>
    <w:p w14:paraId="070FDC7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statement.close();</w:t>
      </w:r>
    </w:p>
    <w:p w14:paraId="068A03D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return workId;</w:t>
      </w:r>
    </w:p>
    <w:p w14:paraId="77C15E6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4FDB2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22974E7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ArrayList&lt;String&gt; getAllDuty() throws SQLException {</w:t>
      </w:r>
    </w:p>
    <w:p w14:paraId="21AB241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ArrayList&lt;String&gt; allWork = new ArrayList&lt;String&gt;();</w:t>
      </w:r>
    </w:p>
    <w:p w14:paraId="3D9585C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 statement = conn.createStatement();</w:t>
      </w:r>
    </w:p>
    <w:p w14:paraId="2C39752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ResultSet resultSet = statement.executeQuery("SELECT id, title, rate FROM Duty");</w:t>
      </w:r>
    </w:p>
    <w:p w14:paraId="334F9DC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while (resultSet.next()) {</w:t>
      </w:r>
    </w:p>
    <w:p w14:paraId="1063A70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allWork.add(resultSet.getString("title"));</w:t>
      </w:r>
    </w:p>
    <w:p w14:paraId="5A0B1D3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6DB6B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resultSet.close();</w:t>
      </w:r>
    </w:p>
    <w:p w14:paraId="4707EA4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statement.close();</w:t>
      </w:r>
    </w:p>
    <w:p w14:paraId="15B4084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return allWork;</w:t>
      </w:r>
    </w:p>
    <w:p w14:paraId="36AF4FA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8ED5A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48A6BB9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void addStudent(Staff staff) throws SQLException {</w:t>
      </w:r>
    </w:p>
    <w:p w14:paraId="3F78310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PreparedStatement statement = conn.prepareStatement(</w:t>
      </w:r>
    </w:p>
    <w:p w14:paraId="00FCCB5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"INSERT INTO Staff(name,age,Profession_id,Duty_id) " +</w:t>
      </w:r>
    </w:p>
    <w:p w14:paraId="7D1138C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 "VALUES(?,?,?,?)");</w:t>
      </w:r>
    </w:p>
    <w:p w14:paraId="18BCB77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statement.setObject(1, staff.getName());</w:t>
      </w:r>
    </w:p>
    <w:p w14:paraId="1AD6141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statement.setObject(2, staff.getAge());</w:t>
      </w:r>
    </w:p>
    <w:p w14:paraId="21CD660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statement.setObject(3, getProfessionId(staff.getProfession()));</w:t>
      </w:r>
    </w:p>
    <w:p w14:paraId="5FCF48A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statement.setObject(4, getDutyId(staff.getWork()));</w:t>
      </w:r>
    </w:p>
    <w:p w14:paraId="2E22CDB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statement.execute();</w:t>
      </w:r>
    </w:p>
    <w:p w14:paraId="0839BA6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statement.close();</w:t>
      </w:r>
    </w:p>
    <w:p w14:paraId="29B180C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A606F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1166262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void getAllStudents() throws SQLException {</w:t>
      </w:r>
    </w:p>
    <w:p w14:paraId="16D323C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try (Statement statement = conn.createStatement()) {</w:t>
      </w:r>
    </w:p>
    <w:p w14:paraId="3D1143B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ResultSet resultSet = statement.executeQuery("SELECT Staff.name, Staff.age, Staff.Profession_id, Staff.Duty_id, Profession.title, Duty.title, </w:t>
      </w:r>
      <w:r w:rsidRPr="00DD5004">
        <w:rPr>
          <w:rFonts w:ascii="Courier New" w:hAnsi="Courier New" w:cs="Courier New"/>
          <w:sz w:val="20"/>
          <w:szCs w:val="20"/>
          <w:lang w:val="en-US"/>
        </w:rPr>
        <w:lastRenderedPageBreak/>
        <w:t>Duty.rate FROM Staff JOIN Profession,Duty ON Profession.id = Staff.Profession_id AND Duty.id = Staff.Duty_id");</w:t>
      </w:r>
    </w:p>
    <w:p w14:paraId="5A5EBD6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Group.staff.clear();</w:t>
      </w:r>
    </w:p>
    <w:p w14:paraId="7F9626E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while (resultSet.next()) {</w:t>
      </w:r>
    </w:p>
    <w:p w14:paraId="3E5EAAF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Group.staff.add(new Staff(resultSet.getString("name"), resultSet.getInt("age"), getProfessionName(resultSet.getInt("Profession_id")), getDutyName(resultSet.getInt("Duty_id")) ));</w:t>
      </w:r>
    </w:p>
    <w:p w14:paraId="50D1406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6A0D9F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resultSet.close();</w:t>
      </w:r>
    </w:p>
    <w:p w14:paraId="63D64F5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 catch (SQLException e) {</w:t>
      </w:r>
    </w:p>
    <w:p w14:paraId="2FAF87F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e</w:t>
      </w:r>
      <w:r w:rsidRPr="00DD5004">
        <w:rPr>
          <w:rFonts w:ascii="Courier New" w:hAnsi="Courier New" w:cs="Courier New"/>
          <w:sz w:val="20"/>
          <w:szCs w:val="20"/>
        </w:rPr>
        <w:t>.</w:t>
      </w:r>
      <w:r w:rsidRPr="00DD5004">
        <w:rPr>
          <w:rFonts w:ascii="Courier New" w:hAnsi="Courier New" w:cs="Courier New"/>
          <w:sz w:val="20"/>
          <w:szCs w:val="20"/>
          <w:lang w:val="en-US"/>
        </w:rPr>
        <w:t>printStackTrace</w:t>
      </w:r>
      <w:r w:rsidRPr="00DD5004">
        <w:rPr>
          <w:rFonts w:ascii="Courier New" w:hAnsi="Courier New" w:cs="Courier New"/>
          <w:sz w:val="20"/>
          <w:szCs w:val="20"/>
        </w:rPr>
        <w:t>();</w:t>
      </w:r>
    </w:p>
    <w:p w14:paraId="7BFEE44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    // Если произошла ошибка - возвращаем пустую коллекцию</w:t>
      </w:r>
    </w:p>
    <w:p w14:paraId="7C87FBF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DAF95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9C761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6B6C2BD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boolean deleteStudent(String name) throws SQLException {</w:t>
      </w:r>
    </w:p>
    <w:p w14:paraId="2FDBF53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 statement = conn.createStatement();</w:t>
      </w:r>
    </w:p>
    <w:p w14:paraId="245BD5F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statement.execute("DELETE FROM Staff WHERE Staff.name ='"+name+"'");</w:t>
      </w:r>
    </w:p>
    <w:p w14:paraId="722B3B8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statement.close();</w:t>
      </w:r>
    </w:p>
    <w:p w14:paraId="7F9817C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2DE20579" w14:textId="0BDF63F2" w:rsid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09FA15" w14:textId="5DCBAFD3" w:rsid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2B89E330" w14:textId="17CD0F57" w:rsidR="00DD5004" w:rsidRDefault="00DD5004" w:rsidP="00DD5004">
      <w:pPr>
        <w:rPr>
          <w:b/>
          <w:bCs/>
          <w:sz w:val="28"/>
          <w:szCs w:val="28"/>
        </w:rPr>
      </w:pPr>
      <w:r w:rsidRPr="00DD5004">
        <w:rPr>
          <w:rFonts w:eastAsiaTheme="majorEastAsia"/>
          <w:b/>
          <w:bCs/>
          <w:noProof/>
          <w:color w:val="000000" w:themeColor="text1"/>
          <w:sz w:val="28"/>
          <w:szCs w:val="28"/>
        </w:rPr>
        <w:t xml:space="preserve">Класс  </w:t>
      </w:r>
      <w:r w:rsidRPr="00DD5004">
        <w:rPr>
          <w:b/>
          <w:bCs/>
          <w:sz w:val="28"/>
          <w:szCs w:val="28"/>
        </w:rPr>
        <w:t>Menu_GUI</w:t>
      </w:r>
    </w:p>
    <w:p w14:paraId="6A25145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2637B73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>private MyTableModel tableModel;</w:t>
      </w:r>
    </w:p>
    <w:p w14:paraId="427BA8E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DefaultTableModel tableModelSearch;</w:t>
      </w:r>
    </w:p>
    <w:p w14:paraId="1D0B27B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JTable table1;</w:t>
      </w:r>
    </w:p>
    <w:p w14:paraId="4FFF7F1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JTable tableSearch;</w:t>
      </w:r>
    </w:p>
    <w:p w14:paraId="17BC10A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JDialog popupNew = new JDialog(this, "Новый сотрудник", true);</w:t>
      </w:r>
    </w:p>
    <w:p w14:paraId="24D82C2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JDialog popupSearch = new JDialog(this, "Поиск сотрудника", true);</w:t>
      </w:r>
    </w:p>
    <w:p w14:paraId="1422278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JDialog popupDelete = new JDialog(this, "Удалить сотрудника", true);</w:t>
      </w:r>
    </w:p>
    <w:p w14:paraId="7D529C8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JDialog popupTableSearch = new JDialog(this, "Таблица поиска", true);</w:t>
      </w:r>
    </w:p>
    <w:p w14:paraId="654C2CB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365BD5D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JPanel buttonsPanel = new JPanel();</w:t>
      </w:r>
    </w:p>
    <w:p w14:paraId="7C26D0B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JButton newStaff = new JButton("Новый сотрудник");</w:t>
      </w:r>
    </w:p>
    <w:p w14:paraId="7822379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JButton deleteStaff = new JButton("Удалить сотрудника");</w:t>
      </w:r>
    </w:p>
    <w:p w14:paraId="53BAF1A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JButton searchStaff = new JButton("Найти сотрудника");</w:t>
      </w:r>
    </w:p>
    <w:p w14:paraId="45D6234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JButton workStaff = new JButton("Заставить работать");</w:t>
      </w:r>
    </w:p>
    <w:p w14:paraId="43146C2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0185FCB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Object[] columnsHeader = new String[] {"Должность", "Имя",</w:t>
      </w:r>
    </w:p>
    <w:p w14:paraId="0C3BFB0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"Возраст"};</w:t>
      </w:r>
    </w:p>
    <w:p w14:paraId="741AF90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49CFE4E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Menu_GUI() {</w:t>
      </w:r>
    </w:p>
    <w:p w14:paraId="478C8CD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super("Отдел кадров");</w:t>
      </w:r>
    </w:p>
    <w:p w14:paraId="7603ECA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this.setBounds(300, 500, 550, 600);</w:t>
      </w:r>
    </w:p>
    <w:p w14:paraId="0F9B50C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this.setDefaultCloseOperation(JFrame.EXIT_ON_CLOSE);</w:t>
      </w:r>
    </w:p>
    <w:p w14:paraId="547701D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748D7DB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DBWorker.initDB();</w:t>
      </w:r>
    </w:p>
    <w:p w14:paraId="731E0BE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this.addWindowListener(new WindowAdapter() {</w:t>
      </w:r>
    </w:p>
    <w:p w14:paraId="62BAD4E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3486D99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public void windowClosing(WindowEvent e) {</w:t>
      </w:r>
    </w:p>
    <w:p w14:paraId="3455713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4CE5D14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DBWorker.closeConnection();</w:t>
      </w:r>
    </w:p>
    <w:p w14:paraId="279B744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} catch (SQLException ex) {</w:t>
      </w:r>
    </w:p>
    <w:p w14:paraId="11C7B01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ex.printStackTrace();</w:t>
      </w:r>
    </w:p>
    <w:p w14:paraId="34BA367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6C87F9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4D2E60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9D0245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610DF59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tableModel = new MyTableModel(new Group());</w:t>
      </w:r>
    </w:p>
    <w:p w14:paraId="6F947F1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table</w:t>
      </w:r>
      <w:r w:rsidRPr="00DD5004">
        <w:rPr>
          <w:rFonts w:ascii="Courier New" w:hAnsi="Courier New" w:cs="Courier New"/>
          <w:sz w:val="20"/>
          <w:szCs w:val="20"/>
        </w:rPr>
        <w:t xml:space="preserve">1 = </w:t>
      </w:r>
      <w:r w:rsidRPr="00DD5004">
        <w:rPr>
          <w:rFonts w:ascii="Courier New" w:hAnsi="Courier New" w:cs="Courier New"/>
          <w:sz w:val="20"/>
          <w:szCs w:val="20"/>
          <w:lang w:val="en-US"/>
        </w:rPr>
        <w:t>new</w:t>
      </w:r>
      <w:r w:rsidRPr="00DD5004">
        <w:rPr>
          <w:rFonts w:ascii="Courier New" w:hAnsi="Courier New" w:cs="Courier New"/>
          <w:sz w:val="20"/>
          <w:szCs w:val="20"/>
        </w:rPr>
        <w:t xml:space="preserve"> </w:t>
      </w:r>
      <w:r w:rsidRPr="00DD5004">
        <w:rPr>
          <w:rFonts w:ascii="Courier New" w:hAnsi="Courier New" w:cs="Courier New"/>
          <w:sz w:val="20"/>
          <w:szCs w:val="20"/>
          <w:lang w:val="en-US"/>
        </w:rPr>
        <w:t>JTable</w:t>
      </w:r>
      <w:r w:rsidRPr="00DD5004">
        <w:rPr>
          <w:rFonts w:ascii="Courier New" w:hAnsi="Courier New" w:cs="Courier New"/>
          <w:sz w:val="20"/>
          <w:szCs w:val="20"/>
        </w:rPr>
        <w:t>(</w:t>
      </w:r>
      <w:r w:rsidRPr="00DD5004">
        <w:rPr>
          <w:rFonts w:ascii="Courier New" w:hAnsi="Courier New" w:cs="Courier New"/>
          <w:sz w:val="20"/>
          <w:szCs w:val="20"/>
          <w:lang w:val="en-US"/>
        </w:rPr>
        <w:t>tableModel</w:t>
      </w:r>
      <w:r w:rsidRPr="00DD5004">
        <w:rPr>
          <w:rFonts w:ascii="Courier New" w:hAnsi="Courier New" w:cs="Courier New"/>
          <w:sz w:val="20"/>
          <w:szCs w:val="20"/>
        </w:rPr>
        <w:t>);</w:t>
      </w:r>
    </w:p>
    <w:p w14:paraId="2EDCAD9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</w:p>
    <w:p w14:paraId="62FD171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</w:p>
    <w:p w14:paraId="226C540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// Создание кнопки добавления сотрудника</w:t>
      </w:r>
    </w:p>
    <w:p w14:paraId="30E1707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newStaff.addActionListener(new ActionListener() {</w:t>
      </w:r>
    </w:p>
    <w:p w14:paraId="53A4FEE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7BD3535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actionPerformed(ActionEvent e) {</w:t>
      </w:r>
    </w:p>
    <w:p w14:paraId="7531C4C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1157679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AddButtonEventListener addButtonEventListener=new AddButtonEventListener();</w:t>
      </w:r>
    </w:p>
    <w:p w14:paraId="612E604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} catch (SQLException throwables) {</w:t>
      </w:r>
    </w:p>
    <w:p w14:paraId="4B305BC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throwables.printStackTrace();</w:t>
      </w:r>
    </w:p>
    <w:p w14:paraId="193D04C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4EC53C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957CAB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807E5B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3205135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// Создание кнопки удаления сотрудника</w:t>
      </w:r>
    </w:p>
    <w:p w14:paraId="07C3093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deleteStaff.addActionListener(new ActionListener() {</w:t>
      </w:r>
    </w:p>
    <w:p w14:paraId="6044F69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50B5E65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actionPerformed(ActionEvent e) {</w:t>
      </w:r>
    </w:p>
    <w:p w14:paraId="6D5344E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DeleteButtonEventListener DeleteButtonEventListener=new DeleteButtonEventListener();</w:t>
      </w:r>
    </w:p>
    <w:p w14:paraId="2E86C72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39210D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59C9F0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348DE61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// Поиск сотрудника</w:t>
      </w:r>
    </w:p>
    <w:p w14:paraId="42C03D8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searchStaff.addActionListener(new ActionListener() {</w:t>
      </w:r>
    </w:p>
    <w:p w14:paraId="6404F04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2C81DEC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actionPerformed(ActionEvent e) {</w:t>
      </w:r>
    </w:p>
    <w:p w14:paraId="0D4B769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23116EF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SearchButtonEventListener SearchButtonEventListener=new SearchButtonEventListener();</w:t>
      </w:r>
    </w:p>
    <w:p w14:paraId="6EDA2FE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} catch (SQLException throwables) {</w:t>
      </w:r>
    </w:p>
    <w:p w14:paraId="436D742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throwables.printStackTrace();</w:t>
      </w:r>
    </w:p>
    <w:p w14:paraId="590E137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C0CF25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BA3CC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EBADFE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122CAEE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// Заставить сотрудника работать</w:t>
      </w:r>
    </w:p>
    <w:p w14:paraId="573EDC3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workStaff.addActionListener(new ActionListener() {</w:t>
      </w:r>
    </w:p>
    <w:p w14:paraId="2192ECF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1C99A86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actionPerformed(ActionEvent e) {</w:t>
      </w:r>
    </w:p>
    <w:p w14:paraId="4DDE6E1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try{</w:t>
      </w:r>
    </w:p>
    <w:p w14:paraId="6932D0D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String staffWork[] = Group.getWorkStaff(Group.getStaff(table1.getSelectedRow()));</w:t>
      </w:r>
    </w:p>
    <w:p w14:paraId="5D83539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JOptionPane.showMessageDialog(null, "&lt;html&gt;&lt;h2&gt;Обязанность: "+staffWork[0]+"&lt;/h2&gt;&lt;h3&gt;Ставка:"+staffWork[1]+"&lt;/h3&gt;");</w:t>
      </w:r>
    </w:p>
    <w:p w14:paraId="122AFFF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6AA18A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catch (IndexOutOfBoundsException | SQLException ex){</w:t>
      </w:r>
    </w:p>
    <w:p w14:paraId="1680461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infoBox("Выберите сотрудника");</w:t>
      </w:r>
    </w:p>
    <w:p w14:paraId="520D932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DD3453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D13271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2CFB4F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355D204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// Формирование интерфейса</w:t>
      </w:r>
    </w:p>
    <w:p w14:paraId="50ABE30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buttonsPanel.setLayout(new GridLayout(4,1));</w:t>
      </w:r>
    </w:p>
    <w:p w14:paraId="6D31C6A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buttonsPanel.add(newStaff);</w:t>
      </w:r>
    </w:p>
    <w:p w14:paraId="299EF49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buttonsPanel.add(deleteStaff);</w:t>
      </w:r>
    </w:p>
    <w:p w14:paraId="5219614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buttonsPanel.add(searchStaff);</w:t>
      </w:r>
    </w:p>
    <w:p w14:paraId="32B5AB4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buttonsPanel.add(workStaff);</w:t>
      </w:r>
    </w:p>
    <w:p w14:paraId="7E78650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getContentPane().add(buttonsPanel, BorderLayout.WEST);</w:t>
      </w:r>
    </w:p>
    <w:p w14:paraId="6BC8E47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Box contents = new Box(BoxLayout.Y_AXIS);</w:t>
      </w:r>
    </w:p>
    <w:p w14:paraId="14F2373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contents.add(new JScrollPane(table1));</w:t>
      </w:r>
    </w:p>
    <w:p w14:paraId="2B3C646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getContentPane().add(contents);</w:t>
      </w:r>
    </w:p>
    <w:p w14:paraId="46E4010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this.pack();</w:t>
      </w:r>
    </w:p>
    <w:p w14:paraId="34086C4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2F51A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2C5CA71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// Создание кнопки добавления работника</w:t>
      </w:r>
    </w:p>
    <w:p w14:paraId="79842B3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class AddButtonEventListener extends JDialog {</w:t>
      </w:r>
    </w:p>
    <w:p w14:paraId="5E7B172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JPanel staffPanel = new JPanel();</w:t>
      </w:r>
    </w:p>
    <w:p w14:paraId="333501B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JPanel addPanel = new JPanel();</w:t>
      </w:r>
    </w:p>
    <w:p w14:paraId="138FF10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JPanel profPanel = new JPanel();</w:t>
      </w:r>
    </w:p>
    <w:p w14:paraId="141E2C5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JPanel workPanel = new JPanel();</w:t>
      </w:r>
    </w:p>
    <w:p w14:paraId="649842D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JLabel labelName = new JLabel("Имя:");</w:t>
      </w:r>
    </w:p>
    <w:p w14:paraId="404A5E7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JLabel labelWork = new JLabel("Обязанность:");</w:t>
      </w:r>
    </w:p>
    <w:p w14:paraId="00170C4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JLabel labelProf = new JLabel("Профессия:");</w:t>
      </w:r>
    </w:p>
    <w:p w14:paraId="0F3F65E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JLabel labelAge = new JLabel("Возраст:");</w:t>
      </w:r>
    </w:p>
    <w:p w14:paraId="0E34FB6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219E680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JTextField textName = new JTextField(5);</w:t>
      </w:r>
    </w:p>
    <w:p w14:paraId="550A67C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JTextField textAge = new JTextField(5);</w:t>
      </w:r>
    </w:p>
    <w:p w14:paraId="0B3BEF4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155709D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String profSelect, workSelect, name, age;</w:t>
      </w:r>
    </w:p>
    <w:p w14:paraId="4720C2B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4EDB936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public AddButtonEventListener() throws SQLException {</w:t>
      </w:r>
    </w:p>
    <w:p w14:paraId="58B24F2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JButton subButton = new JButton("Добавить");</w:t>
      </w:r>
    </w:p>
    <w:p w14:paraId="4B934D4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popupNew.setPreferredSize(new Dimension(400,350));</w:t>
      </w:r>
    </w:p>
    <w:p w14:paraId="6D07986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576E361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//Панель выбора профессии</w:t>
      </w:r>
    </w:p>
    <w:p w14:paraId="3A1E745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ButtonGroup groupProf = new ButtonGroup();</w:t>
      </w:r>
    </w:p>
    <w:p w14:paraId="3D62E35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profPanel.setLayout(new GridLayout(2,1));</w:t>
      </w:r>
    </w:p>
    <w:p w14:paraId="15B9168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for (String data : DBWorker.getAllProfession()){</w:t>
      </w:r>
    </w:p>
    <w:p w14:paraId="78A1947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System.out.println(data);</w:t>
      </w:r>
    </w:p>
    <w:p w14:paraId="69C9F3F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final JRadioButton button1 = new JRadioButton(data);</w:t>
      </w:r>
    </w:p>
    <w:p w14:paraId="03A06CD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button1.setActionCommand(data);</w:t>
      </w:r>
    </w:p>
    <w:p w14:paraId="3C7C83D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groupProf.add(button1);</w:t>
      </w:r>
    </w:p>
    <w:p w14:paraId="0FD9D19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profPanel</w:t>
      </w:r>
      <w:r w:rsidRPr="00DD5004">
        <w:rPr>
          <w:rFonts w:ascii="Courier New" w:hAnsi="Courier New" w:cs="Courier New"/>
          <w:sz w:val="20"/>
          <w:szCs w:val="20"/>
        </w:rPr>
        <w:t>.</w:t>
      </w:r>
      <w:r w:rsidRPr="00DD5004">
        <w:rPr>
          <w:rFonts w:ascii="Courier New" w:hAnsi="Courier New" w:cs="Courier New"/>
          <w:sz w:val="20"/>
          <w:szCs w:val="20"/>
          <w:lang w:val="en-US"/>
        </w:rPr>
        <w:t>add</w:t>
      </w:r>
      <w:r w:rsidRPr="00DD5004">
        <w:rPr>
          <w:rFonts w:ascii="Courier New" w:hAnsi="Courier New" w:cs="Courier New"/>
          <w:sz w:val="20"/>
          <w:szCs w:val="20"/>
        </w:rPr>
        <w:t>(</w:t>
      </w:r>
      <w:r w:rsidRPr="00DD5004">
        <w:rPr>
          <w:rFonts w:ascii="Courier New" w:hAnsi="Courier New" w:cs="Courier New"/>
          <w:sz w:val="20"/>
          <w:szCs w:val="20"/>
          <w:lang w:val="en-US"/>
        </w:rPr>
        <w:t>button</w:t>
      </w:r>
      <w:r w:rsidRPr="00DD5004">
        <w:rPr>
          <w:rFonts w:ascii="Courier New" w:hAnsi="Courier New" w:cs="Courier New"/>
          <w:sz w:val="20"/>
          <w:szCs w:val="20"/>
        </w:rPr>
        <w:t>1);</w:t>
      </w:r>
    </w:p>
    <w:p w14:paraId="324AD14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B4B131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    //Панель выбора обязанности</w:t>
      </w:r>
    </w:p>
    <w:p w14:paraId="0A29319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ButtonGroup groupWork = new ButtonGroup();</w:t>
      </w:r>
    </w:p>
    <w:p w14:paraId="695FBFE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workPanel.setLayout(new GridLayout(2,1));</w:t>
      </w:r>
    </w:p>
    <w:p w14:paraId="1952B3A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for (String data : DBWorker.getAllDuty()){</w:t>
      </w:r>
    </w:p>
    <w:p w14:paraId="14C3BFC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System.out.println(data);</w:t>
      </w:r>
    </w:p>
    <w:p w14:paraId="34A002A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final JRadioButton button1 = new JRadioButton(data);</w:t>
      </w:r>
    </w:p>
    <w:p w14:paraId="79930C6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button1.setActionCommand(data);</w:t>
      </w:r>
    </w:p>
    <w:p w14:paraId="194F7A5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groupWork.add(button1);</w:t>
      </w:r>
    </w:p>
    <w:p w14:paraId="191490E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workPanel.add(button1);</w:t>
      </w:r>
    </w:p>
    <w:p w14:paraId="4507C41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5FA557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addPanel.setLayout(new GridLayout(4,1));</w:t>
      </w:r>
    </w:p>
    <w:p w14:paraId="7FAE598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addPanel.add(labelProf);</w:t>
      </w:r>
    </w:p>
    <w:p w14:paraId="5EAE587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addPanel.add(profPanel);</w:t>
      </w:r>
    </w:p>
    <w:p w14:paraId="6184391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addPanel.add(labelWork);</w:t>
      </w:r>
    </w:p>
    <w:p w14:paraId="288E6D1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addPanel.add(workPanel);</w:t>
      </w:r>
    </w:p>
    <w:p w14:paraId="7AFACC8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0284A54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staffPanel.setLayout(new GridLayout(2,2));</w:t>
      </w:r>
    </w:p>
    <w:p w14:paraId="35C5F0B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staffPanel.add(labelName);</w:t>
      </w:r>
    </w:p>
    <w:p w14:paraId="05B02E0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staffPanel.add(textName);</w:t>
      </w:r>
    </w:p>
    <w:p w14:paraId="52E22D4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staffPanel.add(labelAge);</w:t>
      </w:r>
    </w:p>
    <w:p w14:paraId="49EF4D1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staffPanel.add(textAge);</w:t>
      </w:r>
    </w:p>
    <w:p w14:paraId="7C6C43F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60783CC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popupNew.add(new JScrollPane(addPanel), BorderLayout.NORTH);</w:t>
      </w:r>
    </w:p>
    <w:p w14:paraId="7FC1C88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popupNew.add(staffPanel, BorderLayout.CENTER);</w:t>
      </w:r>
    </w:p>
    <w:p w14:paraId="4837FD5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popupNew.add(subButton, BorderLayout.SOUTH);</w:t>
      </w:r>
    </w:p>
    <w:p w14:paraId="26FF32A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2746D2B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D5004">
        <w:rPr>
          <w:rFonts w:ascii="Courier New" w:hAnsi="Courier New" w:cs="Courier New"/>
          <w:sz w:val="20"/>
          <w:szCs w:val="20"/>
        </w:rPr>
        <w:t>// Добавление нового сотрудника при нажатии на кнопку</w:t>
      </w:r>
    </w:p>
    <w:p w14:paraId="630D6F3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subButton.addActionListener(new ActionListener() {</w:t>
      </w:r>
    </w:p>
    <w:p w14:paraId="15719E6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@Override</w:t>
      </w:r>
    </w:p>
    <w:p w14:paraId="42D6991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public void actionPerformed(ActionEvent e) {</w:t>
      </w:r>
    </w:p>
    <w:p w14:paraId="3DBB6EE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name = textName.getText();</w:t>
      </w:r>
    </w:p>
    <w:p w14:paraId="5A9B720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age = textAge.getText();</w:t>
      </w:r>
    </w:p>
    <w:p w14:paraId="18737BE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2163EC5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//Проверка имени</w:t>
      </w:r>
    </w:p>
    <w:p w14:paraId="116F50C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boolean nameTrue = Menu_control.staffName(name);</w:t>
      </w:r>
    </w:p>
    <w:p w14:paraId="767B97F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7E81FA9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//Проверка возраста</w:t>
      </w:r>
    </w:p>
    <w:p w14:paraId="5B76F8C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boolean ageTrue = Menu_control.staffAge(age);</w:t>
      </w:r>
    </w:p>
    <w:p w14:paraId="7E32AB4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78E0C8F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628A520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try{</w:t>
      </w:r>
    </w:p>
    <w:p w14:paraId="6F795CC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profSelect = groupProf.getSelection().getActionCommand();</w:t>
      </w:r>
    </w:p>
    <w:p w14:paraId="1DE8819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workSelect = groupWork.getSelection().getActionCommand();</w:t>
      </w:r>
    </w:p>
    <w:p w14:paraId="7BC0C5F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}</w:t>
      </w:r>
    </w:p>
    <w:p w14:paraId="2D785AF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catch (NullPointerException ex){</w:t>
      </w:r>
    </w:p>
    <w:p w14:paraId="7D46B0D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infoBox</w:t>
      </w:r>
      <w:r w:rsidRPr="00DD5004">
        <w:rPr>
          <w:rFonts w:ascii="Courier New" w:hAnsi="Courier New" w:cs="Courier New"/>
          <w:sz w:val="20"/>
          <w:szCs w:val="20"/>
        </w:rPr>
        <w:t>("Выберите профессия и/или обязанность");</w:t>
      </w:r>
    </w:p>
    <w:p w14:paraId="1BFAEC4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   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47B81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4E6EF33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if (nameTrue &amp;&amp; ageTrue &amp;&amp; (profSelect != null) &amp;&amp; (workSelect != null)) {</w:t>
      </w:r>
    </w:p>
    <w:p w14:paraId="11759E8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String[] staff = new String[]{profSelect, name, age, workSelect};</w:t>
      </w:r>
    </w:p>
    <w:p w14:paraId="684EC20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r w:rsidRPr="00DD5004">
        <w:rPr>
          <w:rFonts w:ascii="Courier New" w:hAnsi="Courier New" w:cs="Courier New"/>
          <w:sz w:val="20"/>
          <w:szCs w:val="20"/>
        </w:rPr>
        <w:t>// Добавление нового сотрудника</w:t>
      </w:r>
    </w:p>
    <w:p w14:paraId="3076A0D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try</w:t>
      </w:r>
      <w:r w:rsidRPr="00DD5004">
        <w:rPr>
          <w:rFonts w:ascii="Courier New" w:hAnsi="Courier New" w:cs="Courier New"/>
          <w:sz w:val="20"/>
          <w:szCs w:val="20"/>
        </w:rPr>
        <w:t xml:space="preserve"> {</w:t>
      </w:r>
    </w:p>
    <w:p w14:paraId="5204720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Group</w:t>
      </w:r>
      <w:r w:rsidRPr="00DD5004">
        <w:rPr>
          <w:rFonts w:ascii="Courier New" w:hAnsi="Courier New" w:cs="Courier New"/>
          <w:sz w:val="20"/>
          <w:szCs w:val="20"/>
        </w:rPr>
        <w:t>.</w:t>
      </w:r>
      <w:r w:rsidRPr="00DD5004">
        <w:rPr>
          <w:rFonts w:ascii="Courier New" w:hAnsi="Courier New" w:cs="Courier New"/>
          <w:sz w:val="20"/>
          <w:szCs w:val="20"/>
          <w:lang w:val="en-US"/>
        </w:rPr>
        <w:t>add</w:t>
      </w:r>
      <w:r w:rsidRPr="00DD5004">
        <w:rPr>
          <w:rFonts w:ascii="Courier New" w:hAnsi="Courier New" w:cs="Courier New"/>
          <w:sz w:val="20"/>
          <w:szCs w:val="20"/>
        </w:rPr>
        <w:t>(</w:t>
      </w:r>
      <w:r w:rsidRPr="00DD5004">
        <w:rPr>
          <w:rFonts w:ascii="Courier New" w:hAnsi="Courier New" w:cs="Courier New"/>
          <w:sz w:val="20"/>
          <w:szCs w:val="20"/>
          <w:lang w:val="en-US"/>
        </w:rPr>
        <w:t>staff</w:t>
      </w:r>
      <w:r w:rsidRPr="00DD5004">
        <w:rPr>
          <w:rFonts w:ascii="Courier New" w:hAnsi="Courier New" w:cs="Courier New"/>
          <w:sz w:val="20"/>
          <w:szCs w:val="20"/>
        </w:rPr>
        <w:t>);</w:t>
      </w:r>
    </w:p>
    <w:p w14:paraId="0F984DC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} catch (SQLException ex) {</w:t>
      </w:r>
    </w:p>
    <w:p w14:paraId="60ED1BE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    ex.printStackTrace();</w:t>
      </w:r>
    </w:p>
    <w:p w14:paraId="0353EE0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}</w:t>
      </w:r>
    </w:p>
    <w:p w14:paraId="45DFEB4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tableModel.fireTableDataChanged();</w:t>
      </w:r>
    </w:p>
    <w:p w14:paraId="3A5196A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textName.setText("");</w:t>
      </w:r>
    </w:p>
    <w:p w14:paraId="670D545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textAge.setText("");</w:t>
      </w:r>
    </w:p>
    <w:p w14:paraId="0568847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name = "";</w:t>
      </w:r>
    </w:p>
    <w:p w14:paraId="15AF79D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age = "";</w:t>
      </w:r>
    </w:p>
    <w:p w14:paraId="07E1089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}</w:t>
      </w:r>
    </w:p>
    <w:p w14:paraId="5F125AA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E2C601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6ECDE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);</w:t>
      </w:r>
    </w:p>
    <w:p w14:paraId="20DF2E8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2D08CFA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popupNew.setLocationRelativeTo(null);</w:t>
      </w:r>
    </w:p>
    <w:p w14:paraId="4614097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popupNew.setResizable(false);</w:t>
      </w:r>
    </w:p>
    <w:p w14:paraId="09BD2B5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popupNew.pack();</w:t>
      </w:r>
    </w:p>
    <w:p w14:paraId="3933CEF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popupNew.setVisible(true);</w:t>
      </w:r>
    </w:p>
    <w:p w14:paraId="1398B6D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popupNew.setDefaultCloseOperation(WindowConstants.DISPOSE_ON_CLOSE);</w:t>
      </w:r>
    </w:p>
    <w:p w14:paraId="64AA7A3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7B20823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92FCB0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298C7F9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08B37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7ED947E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// Удаление сотрудника</w:t>
      </w:r>
    </w:p>
    <w:p w14:paraId="70A9205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class DeleteButtonEventListener extends JDialog {</w:t>
      </w:r>
    </w:p>
    <w:p w14:paraId="2349BFB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JPanel deletePanel = new JPanel();</w:t>
      </w:r>
    </w:p>
    <w:p w14:paraId="5F4D4FF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JLabel labelDelete = new JLabel("Удалить по имени:");</w:t>
      </w:r>
    </w:p>
    <w:p w14:paraId="340160D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JTextField textName = new JTextField(5);</w:t>
      </w:r>
    </w:p>
    <w:p w14:paraId="33ECF51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JButton deleteButton = new JButton("Удалить");</w:t>
      </w:r>
    </w:p>
    <w:p w14:paraId="24835D2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5E998D4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public DeleteButtonEventListener() {</w:t>
      </w:r>
    </w:p>
    <w:p w14:paraId="43CE2DD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popupDelete.setPreferredSize(new Dimension(200,150));</w:t>
      </w:r>
    </w:p>
    <w:p w14:paraId="57C188C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deletePanel.setLayout(new GridLayout(3,1));</w:t>
      </w:r>
    </w:p>
    <w:p w14:paraId="36A8A41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deletePanel.add(labelDelete);</w:t>
      </w:r>
    </w:p>
    <w:p w14:paraId="7EACCF5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deletePanel.add(textName);</w:t>
      </w:r>
    </w:p>
    <w:p w14:paraId="469C130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deletePanel.add(deleteButton);</w:t>
      </w:r>
    </w:p>
    <w:p w14:paraId="6C92D14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popupDelete.add(deletePanel, BorderLayout.CENTER);</w:t>
      </w:r>
    </w:p>
    <w:p w14:paraId="5773738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0324AB4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deleteButton.addActionListener(new ActionListener() {</w:t>
      </w:r>
    </w:p>
    <w:p w14:paraId="30CBD8C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@Override</w:t>
      </w:r>
    </w:p>
    <w:p w14:paraId="1748FCA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public void actionPerformed(ActionEvent e) {</w:t>
      </w:r>
    </w:p>
    <w:p w14:paraId="66125F4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DD5004">
        <w:rPr>
          <w:rFonts w:ascii="Courier New" w:hAnsi="Courier New" w:cs="Courier New"/>
          <w:sz w:val="20"/>
          <w:szCs w:val="20"/>
        </w:rPr>
        <w:t>//Удаление сотрудника по имени</w:t>
      </w:r>
    </w:p>
    <w:p w14:paraId="69DDE5E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    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try</w:t>
      </w:r>
      <w:r w:rsidRPr="00DD5004">
        <w:rPr>
          <w:rFonts w:ascii="Courier New" w:hAnsi="Courier New" w:cs="Courier New"/>
          <w:sz w:val="20"/>
          <w:szCs w:val="20"/>
        </w:rPr>
        <w:t xml:space="preserve"> {</w:t>
      </w:r>
    </w:p>
    <w:p w14:paraId="00C8E6B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Group.delete(textName.getText());</w:t>
      </w:r>
    </w:p>
    <w:p w14:paraId="3646FB1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} catch (SQLException throwables) {</w:t>
      </w:r>
    </w:p>
    <w:p w14:paraId="5C1BF66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 throwables.printStackTrace();</w:t>
      </w:r>
    </w:p>
    <w:p w14:paraId="37C7B5B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392019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tableModel.fireTableDataChanged();</w:t>
      </w:r>
    </w:p>
    <w:p w14:paraId="13540A3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textName.setText("");</w:t>
      </w:r>
    </w:p>
    <w:p w14:paraId="1A18022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6181BF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05F4AAB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16470BB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popupDelete.setLocationRelativeTo(null);</w:t>
      </w:r>
    </w:p>
    <w:p w14:paraId="3E9983B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popupDelete.setResizable(false);</w:t>
      </w:r>
    </w:p>
    <w:p w14:paraId="225FA0B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popupDelete.setDefaultCloseOperation(WindowConstants.DISPOSE_ON_CLOSE);</w:t>
      </w:r>
    </w:p>
    <w:p w14:paraId="49A6132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popupDelete.pack();</w:t>
      </w:r>
    </w:p>
    <w:p w14:paraId="033A9F1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popupDelete.setVisible(true);</w:t>
      </w:r>
    </w:p>
    <w:p w14:paraId="7AF6AF0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A50EF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3CC4E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555B506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// Создание кнопки поиска работника</w:t>
      </w:r>
    </w:p>
    <w:p w14:paraId="2B27470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class SearchButtonEventListener extends JDialog {</w:t>
      </w:r>
    </w:p>
    <w:p w14:paraId="1CDC63F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JPanel staffPanel = new JPanel();</w:t>
      </w:r>
    </w:p>
    <w:p w14:paraId="4DF473D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JPanel namePanel = new JPanel();</w:t>
      </w:r>
    </w:p>
    <w:p w14:paraId="360DE3C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JLabel labelWork = new JLabel("Поиск по должности:");</w:t>
      </w:r>
    </w:p>
    <w:p w14:paraId="4DE7A10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JLabel labelName = new JLabel("Поиск по имени:");</w:t>
      </w:r>
    </w:p>
    <w:p w14:paraId="4A1A818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JTextField textName = new JTextField(5);</w:t>
      </w:r>
    </w:p>
    <w:p w14:paraId="75E82A6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JButton workButton = new JButton("Поиск по должности");</w:t>
      </w:r>
    </w:p>
    <w:p w14:paraId="66AE9B4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JButton nameButton = new JButton("Поиск по имени");</w:t>
      </w:r>
    </w:p>
    <w:p w14:paraId="538732E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private String radioButtonSelect;</w:t>
      </w:r>
    </w:p>
    <w:p w14:paraId="04B7BDE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17FD0A6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public SearchButtonEventListener() throws SQLException {</w:t>
      </w:r>
    </w:p>
    <w:p w14:paraId="6185EAB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popupTableSearch.setPreferredSize(new Dimension(300,250));</w:t>
      </w:r>
    </w:p>
    <w:p w14:paraId="69893BC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tableModelSearch = new DefaultTableModel(columnsHeader, 0);</w:t>
      </w:r>
    </w:p>
    <w:p w14:paraId="50C712F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tableModelSearch.setColumnIdentifiers(columnsHeader);</w:t>
      </w:r>
    </w:p>
    <w:p w14:paraId="002F672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3593DE7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popupSearch.setPreferredSize(new Dimension(300,250));</w:t>
      </w:r>
    </w:p>
    <w:p w14:paraId="04CB2D2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01907EA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ButtonGroup groupProf = new ButtonGroup();</w:t>
      </w:r>
    </w:p>
    <w:p w14:paraId="1F5675D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staffPanel.setLayout(new GridLayout(2,1));</w:t>
      </w:r>
    </w:p>
    <w:p w14:paraId="52F3E8B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7234770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for (String data : DBWorker.getAllProfession()){</w:t>
      </w:r>
    </w:p>
    <w:p w14:paraId="61C66FE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System.out.println(data);</w:t>
      </w:r>
    </w:p>
    <w:p w14:paraId="14BED0C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final JRadioButton button1 = new JRadioButton(data);</w:t>
      </w:r>
    </w:p>
    <w:p w14:paraId="775CF59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button1.setActionCommand(data);</w:t>
      </w:r>
    </w:p>
    <w:p w14:paraId="444615F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groupProf.add(button1);</w:t>
      </w:r>
    </w:p>
    <w:p w14:paraId="4FC49D0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staffPanel.add(button1);</w:t>
      </w:r>
    </w:p>
    <w:p w14:paraId="44C93DF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75BAC9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popupSearch.add(labelWork, BorderLayout.NORTH);</w:t>
      </w:r>
    </w:p>
    <w:p w14:paraId="12F9C22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popupSearch.add(new JScrollPane(staffPanel), BorderLayout.CENTER);</w:t>
      </w:r>
    </w:p>
    <w:p w14:paraId="12991D5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17086D8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namePanel.setLayout(new GridLayout(4,1));</w:t>
      </w:r>
    </w:p>
    <w:p w14:paraId="395E875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namePanel.add(workButton);</w:t>
      </w:r>
    </w:p>
    <w:p w14:paraId="7A7C0B3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namePanel.add(labelName);</w:t>
      </w:r>
    </w:p>
    <w:p w14:paraId="03C8518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namePanel.add(textName);</w:t>
      </w:r>
    </w:p>
    <w:p w14:paraId="36EC28D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namePanel.add(nameButton);</w:t>
      </w:r>
    </w:p>
    <w:p w14:paraId="1CE8A66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popupSearch.add(namePanel, BorderLayout.SOUTH);</w:t>
      </w:r>
    </w:p>
    <w:p w14:paraId="2444FB3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0566242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SearchPopupButtonEventListener SearchPopupButtonEventListener=new SearchPopupButtonEventListener();</w:t>
      </w:r>
    </w:p>
    <w:p w14:paraId="3A84D3D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workButton.addActionListener(new ActionListener() {</w:t>
      </w:r>
    </w:p>
    <w:p w14:paraId="14BFAE6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@Override</w:t>
      </w:r>
    </w:p>
    <w:p w14:paraId="18919FD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public void actionPerformed(ActionEvent e) {</w:t>
      </w:r>
    </w:p>
    <w:p w14:paraId="25AD1A4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try{</w:t>
      </w:r>
    </w:p>
    <w:p w14:paraId="7CD6BBB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 radioButtonSelect = groupProf.getSelection().getActionCommand();</w:t>
      </w:r>
    </w:p>
    <w:p w14:paraId="54ED0B3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4D50B6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catch (NullPointerException ex){</w:t>
      </w:r>
    </w:p>
    <w:p w14:paraId="1C22A1D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 infoBox</w:t>
      </w:r>
      <w:r w:rsidRPr="00DD5004">
        <w:rPr>
          <w:rFonts w:ascii="Courier New" w:hAnsi="Courier New" w:cs="Courier New"/>
          <w:sz w:val="20"/>
          <w:szCs w:val="20"/>
        </w:rPr>
        <w:t>("Выберите профессия и/или обязанность");</w:t>
      </w:r>
    </w:p>
    <w:p w14:paraId="77A79CE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</w:rPr>
        <w:t xml:space="preserve">                    </w:t>
      </w:r>
      <w:r w:rsidRPr="00DD500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3A538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7CA3628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if(Group.searchProff(radioButtonSelect) != null){</w:t>
      </w:r>
    </w:p>
    <w:p w14:paraId="23085C1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 updateTableSearch();</w:t>
      </w:r>
    </w:p>
    <w:p w14:paraId="12C2BADA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386E96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79B4F4B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E1C608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11AFEB4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24E2645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nameButton.addActionListener(new ActionListener() {</w:t>
      </w:r>
    </w:p>
    <w:p w14:paraId="1C2FBA5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@Override</w:t>
      </w:r>
    </w:p>
    <w:p w14:paraId="6E0B7A0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public void actionPerformed(ActionEvent e) {</w:t>
      </w:r>
    </w:p>
    <w:p w14:paraId="495679F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if(Group.searchName(textName.getText()) != null){</w:t>
      </w:r>
    </w:p>
    <w:p w14:paraId="15922E4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    updateTableSearch();</w:t>
      </w:r>
    </w:p>
    <w:p w14:paraId="24065E6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360F5A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    textName.setText("");</w:t>
      </w:r>
    </w:p>
    <w:p w14:paraId="59BDE0A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45FB18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462B03A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popupSearch.setLocationRelativeTo(null);</w:t>
      </w:r>
    </w:p>
    <w:p w14:paraId="7B37F58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popupSearch.setResizable(false);</w:t>
      </w:r>
    </w:p>
    <w:p w14:paraId="2CD44B4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popupSearch.pack();</w:t>
      </w:r>
    </w:p>
    <w:p w14:paraId="67581AC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popupSearch.setVisible(true);</w:t>
      </w:r>
    </w:p>
    <w:p w14:paraId="3A087BD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popupSearch.setDefaultCloseOperation(WindowConstants.DISPOSE_ON_CLOSE);</w:t>
      </w:r>
    </w:p>
    <w:p w14:paraId="7284CE3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BE8C4C9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D24FEC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2E51092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private class SearchPopupButtonEventListener extends JDialog {</w:t>
      </w:r>
    </w:p>
    <w:p w14:paraId="75D8A64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137104A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public SearchPopupButtonEventListener() {</w:t>
      </w:r>
    </w:p>
    <w:p w14:paraId="71CD7B4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tableSearch = new JTable(tableModelSearch);</w:t>
      </w:r>
    </w:p>
    <w:p w14:paraId="72FF1421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popupTableSearch.add(new JScrollPane(tableSearch));</w:t>
      </w:r>
    </w:p>
    <w:p w14:paraId="3EB41ED0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popupTableSearch.setLocationRelativeTo(null);</w:t>
      </w:r>
    </w:p>
    <w:p w14:paraId="1F0EEFE6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popupTableSearch.setResizable(false);</w:t>
      </w:r>
    </w:p>
    <w:p w14:paraId="1B16185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popupTableSearch.pack();</w:t>
      </w:r>
    </w:p>
    <w:p w14:paraId="39B03D2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popupTableSearch.setDefaultCloseOperation(popupTableSearch.DISPOSE_ON_CLOSE);</w:t>
      </w:r>
    </w:p>
    <w:p w14:paraId="392818C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24B68E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0535B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0CEBBE9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// Вывод сообщения</w:t>
      </w:r>
    </w:p>
    <w:p w14:paraId="4AFACD3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public static void infoBox(String infoMessage) {</w:t>
      </w:r>
    </w:p>
    <w:p w14:paraId="12A0941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JOptionPane.showMessageDialog(null, "&lt;html&gt;&lt;h2&gt;Ошибка!&lt;/h2&gt;" + infoMessage);</w:t>
      </w:r>
    </w:p>
    <w:p w14:paraId="355D5A7F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65797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</w:p>
    <w:p w14:paraId="24F11D47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// Обновление таблицы поиска</w:t>
      </w:r>
    </w:p>
    <w:p w14:paraId="50FCE0DE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private void updateTableSearch(){</w:t>
      </w:r>
    </w:p>
    <w:p w14:paraId="104B87B5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tableModelSearch.setRowCount(0);</w:t>
      </w:r>
    </w:p>
    <w:p w14:paraId="3CA1E32D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Group.staffSearch.size(); i++){</w:t>
      </w:r>
    </w:p>
    <w:p w14:paraId="29950692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String staff = Group.staffSearch.get(i).getProfession();</w:t>
      </w:r>
    </w:p>
    <w:p w14:paraId="5529E4FB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String name = Group.staffSearch.get(i).getName();</w:t>
      </w:r>
    </w:p>
    <w:p w14:paraId="4342582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int age = Group.staffSearch.get(i).getAge();</w:t>
      </w:r>
    </w:p>
    <w:p w14:paraId="633C0038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    tableModelSearch.addRow(new Object[]{staff, name, age});</w:t>
      </w:r>
    </w:p>
    <w:p w14:paraId="0FE14574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323633" w14:textId="77777777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    popupTableSearch.setVisible(true);</w:t>
      </w:r>
    </w:p>
    <w:p w14:paraId="3EB44DB9" w14:textId="3156322C" w:rsidR="00DD5004" w:rsidRPr="00DD5004" w:rsidRDefault="00DD5004" w:rsidP="00DD5004">
      <w:pPr>
        <w:rPr>
          <w:rFonts w:ascii="Courier New" w:hAnsi="Courier New" w:cs="Courier New"/>
          <w:sz w:val="20"/>
          <w:szCs w:val="20"/>
          <w:lang w:val="en-US"/>
        </w:rPr>
      </w:pPr>
      <w:r w:rsidRPr="00DD500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088BAB" w14:textId="2F2F6C27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4954D714" w14:textId="71359397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2F6BFD6B" w14:textId="1BE408FE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1639C5D4" w14:textId="5E789CE9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54288ADB" w14:textId="21FA9566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254229D2" w14:textId="0B857097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193CFB1E" w14:textId="78253051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45BB90B5" w14:textId="773FADD5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60FCCCBF" w14:textId="1EFEA09D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29647291" w14:textId="6C82E93F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753AF617" w14:textId="1244BB6B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71D6A7BF" w14:textId="0D4DD25A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7D8B736D" w14:textId="5AC8CC36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644F0968" w14:textId="6F91FBEF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4E7AF04B" w14:textId="0A0B530D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6F7DCA33" w14:textId="4D144D3A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1EE3875C" w14:textId="6C6E407A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5CAC71E5" w14:textId="48E662DF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496BECDD" w14:textId="59CF7BC6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07CC46AE" w14:textId="6D337E8C" w:rsid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6B8AA0D7" w14:textId="40494C2B" w:rsid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56FBF565" w14:textId="1B02137D" w:rsid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39B25630" w14:textId="09A1369F" w:rsid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08B93AAC" w14:textId="450C81D8" w:rsid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0BDE1F80" w14:textId="636B37C8" w:rsid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2347DC09" w14:textId="16D0F9B9" w:rsid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6A08E760" w14:textId="72A13E6A" w:rsid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2EE461F8" w14:textId="0A8F2B82" w:rsid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3184C77C" w14:textId="4DE5AECC" w:rsid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7F6F9E46" w14:textId="7817DF48" w:rsid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46DDD719" w14:textId="77777777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4A8FB7B8" w14:textId="051BBD31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1435B601" w14:textId="66716DA6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28886727" w14:textId="55E26976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69F4B26D" w14:textId="07A0C4EA" w:rsidR="00DD5004" w:rsidRPr="00DD5004" w:rsidRDefault="00DD5004" w:rsidP="00744138">
      <w:pPr>
        <w:rPr>
          <w:b/>
          <w:bCs/>
          <w:sz w:val="28"/>
          <w:szCs w:val="28"/>
          <w:lang w:val="en-US"/>
        </w:rPr>
      </w:pPr>
    </w:p>
    <w:p w14:paraId="3DAEF2CA" w14:textId="77777777" w:rsidR="00DD5004" w:rsidRPr="00DD5004" w:rsidRDefault="00DD5004" w:rsidP="00744138">
      <w:pPr>
        <w:rPr>
          <w:sz w:val="28"/>
          <w:szCs w:val="28"/>
          <w:lang w:val="en-US"/>
        </w:rPr>
      </w:pPr>
    </w:p>
    <w:p w14:paraId="467914A5" w14:textId="54EFCEF6" w:rsidR="000211F6" w:rsidRDefault="00D55EAD" w:rsidP="00A95DF5">
      <w:pPr>
        <w:pStyle w:val="11"/>
        <w:jc w:val="center"/>
      </w:pPr>
      <w:bookmarkStart w:id="11" w:name="_Toc58184142"/>
      <w:r>
        <w:lastRenderedPageBreak/>
        <w:t>Заключение</w:t>
      </w:r>
      <w:bookmarkEnd w:id="11"/>
    </w:p>
    <w:p w14:paraId="432A2078" w14:textId="3E0F9C3D" w:rsidR="00D55EAD" w:rsidRDefault="00D55EAD" w:rsidP="00D55EAD">
      <w:pPr>
        <w:pStyle w:val="a5"/>
      </w:pPr>
      <w:r>
        <w:t xml:space="preserve">В процессе выполнения лабораторной работы </w:t>
      </w:r>
      <w:r w:rsidR="006468D1" w:rsidRPr="006468D1">
        <w:t>4</w:t>
      </w:r>
      <w:r>
        <w:t>:</w:t>
      </w:r>
      <w:r w:rsidR="003B5A66">
        <w:t xml:space="preserve"> </w:t>
      </w:r>
      <w:r w:rsidR="003B5A66" w:rsidRPr="003B5A66">
        <w:t>“Разработка консольного приложения”</w:t>
      </w:r>
      <w:r>
        <w:t xml:space="preserve"> был</w:t>
      </w:r>
      <w:r w:rsidR="003B5A66">
        <w:t>и</w:t>
      </w:r>
      <w:r>
        <w:t xml:space="preserve"> разработан</w:t>
      </w:r>
      <w:r w:rsidR="003B5A66">
        <w:t>ы</w:t>
      </w:r>
      <w:r>
        <w:t xml:space="preserve"> алгоритм</w:t>
      </w:r>
      <w:r w:rsidR="003B5A66">
        <w:t>ы</w:t>
      </w:r>
      <w:r>
        <w:t xml:space="preserve"> решения индивидуального</w:t>
      </w:r>
      <w:r w:rsidR="003B5A66">
        <w:t xml:space="preserve"> </w:t>
      </w:r>
      <w:r>
        <w:t>задания</w:t>
      </w:r>
      <w:r w:rsidR="003B5A66">
        <w:rPr>
          <w:shd w:val="clear" w:color="auto" w:fill="FFFFFF"/>
        </w:rPr>
        <w:t xml:space="preserve">. </w:t>
      </w:r>
      <w:r w:rsidR="003B5A66">
        <w:t>Было</w:t>
      </w:r>
      <w:r>
        <w:t xml:space="preserve"> сформировано </w:t>
      </w:r>
      <w:r w:rsidR="006468D1" w:rsidRPr="006468D1">
        <w:t>9</w:t>
      </w:r>
      <w:r>
        <w:t xml:space="preserve"> тестов</w:t>
      </w:r>
      <w:r w:rsidR="003A0E15">
        <w:t>,</w:t>
      </w:r>
      <w:r>
        <w:t xml:space="preserve"> покрывающих все </w:t>
      </w:r>
      <w:r w:rsidR="003B5A66">
        <w:t>ситуации</w:t>
      </w:r>
      <w:r>
        <w:t>. Составленн</w:t>
      </w:r>
      <w:r w:rsidR="003B5A66">
        <w:t>ые</w:t>
      </w:r>
      <w:r>
        <w:t xml:space="preserve"> на языке </w:t>
      </w:r>
      <w:r w:rsidR="003B5A66">
        <w:rPr>
          <w:lang w:val="en-US"/>
        </w:rPr>
        <w:t>Java</w:t>
      </w:r>
      <w:r>
        <w:t xml:space="preserve"> программ</w:t>
      </w:r>
      <w:r w:rsidR="003B5A66">
        <w:t>ы</w:t>
      </w:r>
      <w:r>
        <w:t>, реализующ</w:t>
      </w:r>
      <w:r w:rsidR="003B5A66">
        <w:t>ие</w:t>
      </w:r>
      <w:r>
        <w:t xml:space="preserve"> разработанны</w:t>
      </w:r>
      <w:r w:rsidR="003B5A66">
        <w:t>е</w:t>
      </w:r>
      <w:r>
        <w:t xml:space="preserve"> алгоритм</w:t>
      </w:r>
      <w:r w:rsidR="003B5A66">
        <w:t>ы</w:t>
      </w:r>
      <w:r>
        <w:t>, прошла все тест</w:t>
      </w:r>
      <w:r w:rsidR="003B5A66">
        <w:t>ы</w:t>
      </w:r>
      <w:r>
        <w:t xml:space="preserve"> успешно.</w:t>
      </w:r>
    </w:p>
    <w:p w14:paraId="422C80BF" w14:textId="332093D8" w:rsidR="00D55EAD" w:rsidRPr="003A0E15" w:rsidRDefault="00D55EAD" w:rsidP="00D55EAD">
      <w:pPr>
        <w:pStyle w:val="a5"/>
      </w:pPr>
      <w:r>
        <w:tab/>
        <w:t xml:space="preserve">В ходе </w:t>
      </w:r>
      <w:r w:rsidR="003A0E15">
        <w:t>лабораторной работы</w:t>
      </w:r>
      <w:r>
        <w:t xml:space="preserve"> были получены</w:t>
      </w:r>
      <w:r w:rsidR="003A0E15">
        <w:t xml:space="preserve"> практические</w:t>
      </w:r>
      <w:r>
        <w:t xml:space="preserve"> навыки </w:t>
      </w:r>
      <w:r w:rsidR="003A0E15">
        <w:t xml:space="preserve">использования конструкций языка </w:t>
      </w:r>
      <w:r w:rsidR="003A0E15">
        <w:rPr>
          <w:lang w:val="en-US"/>
        </w:rPr>
        <w:t>Java</w:t>
      </w:r>
      <w:r w:rsidR="003A0E15">
        <w:t>, а также знакомство с платформой.</w:t>
      </w:r>
    </w:p>
    <w:p w14:paraId="40540178" w14:textId="31C515A3" w:rsidR="00744138" w:rsidRDefault="00D55EAD" w:rsidP="00D55EAD">
      <w:pPr>
        <w:pStyle w:val="a5"/>
      </w:pPr>
      <w:r>
        <w:tab/>
        <w:t>Все цели практики достигнуты.</w:t>
      </w:r>
    </w:p>
    <w:p w14:paraId="70DBCB94" w14:textId="77777777" w:rsidR="00744138" w:rsidRDefault="00744138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0B13871E" w14:textId="06BD898A" w:rsidR="00161FAA" w:rsidRPr="00A50D75" w:rsidRDefault="00744138" w:rsidP="00A95DF5">
      <w:pPr>
        <w:pStyle w:val="11"/>
        <w:jc w:val="center"/>
      </w:pPr>
      <w:bookmarkStart w:id="12" w:name="_Toc58184143"/>
      <w:r>
        <w:lastRenderedPageBreak/>
        <w:t>Список литературы</w:t>
      </w:r>
      <w:bookmarkEnd w:id="12"/>
    </w:p>
    <w:p w14:paraId="073346F8" w14:textId="3CBA763D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>1. Java. Экспресс-курс [электронный ресурс] // Сайт Александра Климова [сайт], URL: http://developer.alexanderklimov.ru/android/java/java.php</w:t>
      </w:r>
    </w:p>
    <w:p w14:paraId="55364CFE" w14:textId="5856D807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 w:rsidRPr="00161FAA">
        <w:rPr>
          <w:sz w:val="28"/>
          <w:szCs w:val="28"/>
          <w:lang w:val="en-US"/>
        </w:rPr>
        <w:t xml:space="preserve">2. API Specification for the Java 7 SE. </w:t>
      </w:r>
      <w:r>
        <w:rPr>
          <w:sz w:val="28"/>
          <w:szCs w:val="28"/>
        </w:rPr>
        <w:t xml:space="preserve">[официальный сайт] URL: http://docs.oracle.com/javase/7/docs/api/ </w:t>
      </w:r>
    </w:p>
    <w:p w14:paraId="1F348F42" w14:textId="21DF5CAC" w:rsidR="00161FAA" w:rsidRPr="00BE2323" w:rsidRDefault="00161FAA" w:rsidP="00161FAA">
      <w:pPr>
        <w:pStyle w:val="Default"/>
        <w:spacing w:after="36"/>
        <w:jc w:val="both"/>
        <w:rPr>
          <w:sz w:val="28"/>
          <w:szCs w:val="28"/>
          <w:lang w:val="en-US"/>
        </w:rPr>
      </w:pPr>
      <w:r w:rsidRPr="00BE2323">
        <w:rPr>
          <w:sz w:val="28"/>
          <w:szCs w:val="28"/>
          <w:lang w:val="en-US"/>
        </w:rPr>
        <w:t>3. The Java Tutorials. SE [</w:t>
      </w:r>
      <w:r>
        <w:rPr>
          <w:sz w:val="28"/>
          <w:szCs w:val="28"/>
        </w:rPr>
        <w:t>электронный</w:t>
      </w:r>
      <w:r w:rsidRPr="00BE23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 w:rsidRPr="00BE2323">
        <w:rPr>
          <w:sz w:val="28"/>
          <w:szCs w:val="28"/>
          <w:lang w:val="en-US"/>
        </w:rPr>
        <w:t>], URL: http://docs.oracle.com/javase/tutorial/index.html</w:t>
      </w:r>
    </w:p>
    <w:p w14:paraId="3E68886E" w14:textId="2FC2BC10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Гради Буч, Роберт А. Максимчук, Майкл У. Энгл, Бобби Дж. Янг, Джим Коналлен, Келли А. Хьюстон. Объектно-ориентированны анализ и проек-тирование с примерами приложений. Третье издание. М.: "Вильямс", 2010. </w:t>
      </w:r>
    </w:p>
    <w:p w14:paraId="4B46B94E" w14:textId="52755424" w:rsidR="00161FAA" w:rsidRDefault="00161FAA" w:rsidP="00161FA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5. Хабибуллин И.Ш. Java 7: для программистов / И. Ш. Хабибуллин. – Санкт-Петербург : БХВ–Петербург, 2014.</w:t>
      </w:r>
    </w:p>
    <w:p w14:paraId="01A1071B" w14:textId="77777777" w:rsidR="009B4516" w:rsidRDefault="009B4516" w:rsidP="00744138">
      <w:pPr>
        <w:jc w:val="both"/>
        <w:rPr>
          <w:rFonts w:ascii="Courier New" w:hAnsi="Courier New" w:cs="Courier New"/>
        </w:rPr>
      </w:pPr>
    </w:p>
    <w:p w14:paraId="4B62FCA7" w14:textId="77777777" w:rsidR="00DE02C4" w:rsidRDefault="00DE02C4" w:rsidP="00744138">
      <w:pPr>
        <w:jc w:val="both"/>
        <w:rPr>
          <w:rFonts w:ascii="Courier New" w:hAnsi="Courier New" w:cs="Courier New"/>
        </w:rPr>
      </w:pPr>
    </w:p>
    <w:p w14:paraId="326B1F68" w14:textId="16C26C60" w:rsidR="00526B9A" w:rsidRPr="00526B9A" w:rsidRDefault="00526B9A" w:rsidP="00526B9A">
      <w:pPr>
        <w:rPr>
          <w:rFonts w:ascii="Courier New" w:hAnsi="Courier New" w:cs="Courier New"/>
          <w:sz w:val="22"/>
          <w:szCs w:val="22"/>
        </w:rPr>
      </w:pPr>
    </w:p>
    <w:sectPr w:rsidR="00526B9A" w:rsidRPr="00526B9A" w:rsidSect="00F0721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32B7C" w14:textId="77777777" w:rsidR="00BC07D3" w:rsidRDefault="00BC07D3" w:rsidP="00F07210">
      <w:r>
        <w:separator/>
      </w:r>
    </w:p>
  </w:endnote>
  <w:endnote w:type="continuationSeparator" w:id="0">
    <w:p w14:paraId="27D533FB" w14:textId="77777777" w:rsidR="00BC07D3" w:rsidRDefault="00BC07D3" w:rsidP="00F0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CB640" w14:textId="77777777" w:rsidR="00BC07D3" w:rsidRDefault="00BC07D3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6574821"/>
      <w:docPartObj>
        <w:docPartGallery w:val="Page Numbers (Bottom of Page)"/>
        <w:docPartUnique/>
      </w:docPartObj>
    </w:sdtPr>
    <w:sdtContent>
      <w:p w14:paraId="257124AE" w14:textId="0429D6AE" w:rsidR="00BC07D3" w:rsidRDefault="00BC07D3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10D731C8" w14:textId="77777777" w:rsidR="00BC07D3" w:rsidRDefault="00BC07D3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1AC78" w14:textId="72F98913" w:rsidR="00BC07D3" w:rsidRDefault="00BC07D3">
    <w:pPr>
      <w:pStyle w:val="af6"/>
      <w:jc w:val="right"/>
    </w:pPr>
  </w:p>
  <w:p w14:paraId="798B1BEB" w14:textId="77777777" w:rsidR="00BC07D3" w:rsidRDefault="00BC07D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1F224" w14:textId="77777777" w:rsidR="00BC07D3" w:rsidRDefault="00BC07D3" w:rsidP="00F07210">
      <w:r>
        <w:separator/>
      </w:r>
    </w:p>
  </w:footnote>
  <w:footnote w:type="continuationSeparator" w:id="0">
    <w:p w14:paraId="56597950" w14:textId="77777777" w:rsidR="00BC07D3" w:rsidRDefault="00BC07D3" w:rsidP="00F07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C9073" w14:textId="77777777" w:rsidR="00BC07D3" w:rsidRDefault="00BC07D3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9A40F" w14:textId="77777777" w:rsidR="00BC07D3" w:rsidRDefault="00BC07D3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569C8" w14:textId="77777777" w:rsidR="00BC07D3" w:rsidRDefault="00BC07D3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440924"/>
    <w:multiLevelType w:val="hybridMultilevel"/>
    <w:tmpl w:val="6AD3D6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01108"/>
    <w:multiLevelType w:val="hybridMultilevel"/>
    <w:tmpl w:val="6BCCE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4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C295CF7"/>
    <w:multiLevelType w:val="hybridMultilevel"/>
    <w:tmpl w:val="8102B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357EF5"/>
    <w:multiLevelType w:val="hybridMultilevel"/>
    <w:tmpl w:val="B2E0B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E1F33"/>
    <w:multiLevelType w:val="multilevel"/>
    <w:tmpl w:val="0419001D"/>
    <w:styleLink w:val="a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0" w15:restartNumberingAfterBreak="0">
    <w:nsid w:val="7ED3A5C2"/>
    <w:multiLevelType w:val="hybridMultilevel"/>
    <w:tmpl w:val="A224A00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0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9D6"/>
    <w:rsid w:val="00000EB5"/>
    <w:rsid w:val="00013A5C"/>
    <w:rsid w:val="0001691F"/>
    <w:rsid w:val="000211F6"/>
    <w:rsid w:val="00023510"/>
    <w:rsid w:val="00045258"/>
    <w:rsid w:val="000643E6"/>
    <w:rsid w:val="00082448"/>
    <w:rsid w:val="000B12EB"/>
    <w:rsid w:val="000B1F7A"/>
    <w:rsid w:val="000D378A"/>
    <w:rsid w:val="000D4081"/>
    <w:rsid w:val="000E6785"/>
    <w:rsid w:val="000F0DB2"/>
    <w:rsid w:val="00115EBA"/>
    <w:rsid w:val="00161FAA"/>
    <w:rsid w:val="00171F6F"/>
    <w:rsid w:val="00177843"/>
    <w:rsid w:val="001818CA"/>
    <w:rsid w:val="00183875"/>
    <w:rsid w:val="001968AF"/>
    <w:rsid w:val="001B507E"/>
    <w:rsid w:val="001B7C47"/>
    <w:rsid w:val="001C0683"/>
    <w:rsid w:val="001D438C"/>
    <w:rsid w:val="001E2C85"/>
    <w:rsid w:val="001F2278"/>
    <w:rsid w:val="001F6EC9"/>
    <w:rsid w:val="002065D5"/>
    <w:rsid w:val="00214F10"/>
    <w:rsid w:val="00227F33"/>
    <w:rsid w:val="0024006E"/>
    <w:rsid w:val="00241AD2"/>
    <w:rsid w:val="0024278C"/>
    <w:rsid w:val="00261849"/>
    <w:rsid w:val="00266C51"/>
    <w:rsid w:val="0027732B"/>
    <w:rsid w:val="002A2E9F"/>
    <w:rsid w:val="002C03E4"/>
    <w:rsid w:val="002C2246"/>
    <w:rsid w:val="002E3E29"/>
    <w:rsid w:val="00306500"/>
    <w:rsid w:val="00325017"/>
    <w:rsid w:val="00337AF8"/>
    <w:rsid w:val="003628C5"/>
    <w:rsid w:val="003748AF"/>
    <w:rsid w:val="00375BA8"/>
    <w:rsid w:val="0037799C"/>
    <w:rsid w:val="003971DC"/>
    <w:rsid w:val="003A0E15"/>
    <w:rsid w:val="003B5A66"/>
    <w:rsid w:val="003C572B"/>
    <w:rsid w:val="003D525C"/>
    <w:rsid w:val="004212E4"/>
    <w:rsid w:val="00433BE6"/>
    <w:rsid w:val="004523E5"/>
    <w:rsid w:val="00476C50"/>
    <w:rsid w:val="004850C1"/>
    <w:rsid w:val="004929AA"/>
    <w:rsid w:val="00496B57"/>
    <w:rsid w:val="004A382B"/>
    <w:rsid w:val="004D0DF2"/>
    <w:rsid w:val="004F32F4"/>
    <w:rsid w:val="004F5A61"/>
    <w:rsid w:val="00526B9A"/>
    <w:rsid w:val="00531E3E"/>
    <w:rsid w:val="00531E50"/>
    <w:rsid w:val="00566DA0"/>
    <w:rsid w:val="005A19D6"/>
    <w:rsid w:val="005C35BA"/>
    <w:rsid w:val="005C6CEC"/>
    <w:rsid w:val="005C7B9A"/>
    <w:rsid w:val="005D1593"/>
    <w:rsid w:val="006004DE"/>
    <w:rsid w:val="0060797D"/>
    <w:rsid w:val="0063640A"/>
    <w:rsid w:val="006468D1"/>
    <w:rsid w:val="006665F1"/>
    <w:rsid w:val="006711BF"/>
    <w:rsid w:val="00675F66"/>
    <w:rsid w:val="006B18FB"/>
    <w:rsid w:val="006C5EEC"/>
    <w:rsid w:val="006C6848"/>
    <w:rsid w:val="006D521D"/>
    <w:rsid w:val="00705234"/>
    <w:rsid w:val="00717FB3"/>
    <w:rsid w:val="007306B3"/>
    <w:rsid w:val="00743ADB"/>
    <w:rsid w:val="00744138"/>
    <w:rsid w:val="0075200B"/>
    <w:rsid w:val="00754511"/>
    <w:rsid w:val="007B1B68"/>
    <w:rsid w:val="007B5730"/>
    <w:rsid w:val="007C21D4"/>
    <w:rsid w:val="007C24B7"/>
    <w:rsid w:val="007E0F49"/>
    <w:rsid w:val="007F0A15"/>
    <w:rsid w:val="007F542B"/>
    <w:rsid w:val="008115BF"/>
    <w:rsid w:val="0082282F"/>
    <w:rsid w:val="00862789"/>
    <w:rsid w:val="00862A36"/>
    <w:rsid w:val="008673F4"/>
    <w:rsid w:val="00872EB8"/>
    <w:rsid w:val="008B187C"/>
    <w:rsid w:val="008C3B08"/>
    <w:rsid w:val="008E64C9"/>
    <w:rsid w:val="008F502B"/>
    <w:rsid w:val="00915FEA"/>
    <w:rsid w:val="00927416"/>
    <w:rsid w:val="00935205"/>
    <w:rsid w:val="00937A74"/>
    <w:rsid w:val="0094430C"/>
    <w:rsid w:val="009459D3"/>
    <w:rsid w:val="0095742F"/>
    <w:rsid w:val="00962BE1"/>
    <w:rsid w:val="00971ECF"/>
    <w:rsid w:val="00987595"/>
    <w:rsid w:val="009B4516"/>
    <w:rsid w:val="009B5676"/>
    <w:rsid w:val="009F72AC"/>
    <w:rsid w:val="00A071D1"/>
    <w:rsid w:val="00A11DBA"/>
    <w:rsid w:val="00A15F4D"/>
    <w:rsid w:val="00A170D5"/>
    <w:rsid w:val="00A50D75"/>
    <w:rsid w:val="00A8282C"/>
    <w:rsid w:val="00A95DF5"/>
    <w:rsid w:val="00B04A65"/>
    <w:rsid w:val="00B12F1F"/>
    <w:rsid w:val="00B22C7A"/>
    <w:rsid w:val="00B44349"/>
    <w:rsid w:val="00B557BD"/>
    <w:rsid w:val="00B869DB"/>
    <w:rsid w:val="00B9005E"/>
    <w:rsid w:val="00B959C1"/>
    <w:rsid w:val="00BC07D3"/>
    <w:rsid w:val="00BC59EF"/>
    <w:rsid w:val="00BD1C31"/>
    <w:rsid w:val="00BE2323"/>
    <w:rsid w:val="00BF42FE"/>
    <w:rsid w:val="00BF5BC2"/>
    <w:rsid w:val="00C243D5"/>
    <w:rsid w:val="00C36FE7"/>
    <w:rsid w:val="00C5048B"/>
    <w:rsid w:val="00C5624D"/>
    <w:rsid w:val="00C60845"/>
    <w:rsid w:val="00C7198C"/>
    <w:rsid w:val="00CB7289"/>
    <w:rsid w:val="00CE6AD4"/>
    <w:rsid w:val="00D11218"/>
    <w:rsid w:val="00D242F9"/>
    <w:rsid w:val="00D55EAD"/>
    <w:rsid w:val="00D66436"/>
    <w:rsid w:val="00D76135"/>
    <w:rsid w:val="00D96C00"/>
    <w:rsid w:val="00DB2817"/>
    <w:rsid w:val="00DC2E21"/>
    <w:rsid w:val="00DD5004"/>
    <w:rsid w:val="00DE02C4"/>
    <w:rsid w:val="00DF4BA4"/>
    <w:rsid w:val="00E004DC"/>
    <w:rsid w:val="00E12467"/>
    <w:rsid w:val="00E33E4F"/>
    <w:rsid w:val="00E36CA5"/>
    <w:rsid w:val="00E7511E"/>
    <w:rsid w:val="00E807AA"/>
    <w:rsid w:val="00E86461"/>
    <w:rsid w:val="00ED6340"/>
    <w:rsid w:val="00F07210"/>
    <w:rsid w:val="00F12327"/>
    <w:rsid w:val="00F3293B"/>
    <w:rsid w:val="00F503A1"/>
    <w:rsid w:val="00F63455"/>
    <w:rsid w:val="00F7551F"/>
    <w:rsid w:val="00F76EC0"/>
    <w:rsid w:val="00F95F42"/>
    <w:rsid w:val="00FD24F8"/>
    <w:rsid w:val="00FF2060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FD49"/>
  <w15:docId w15:val="{B2EE346F-614A-4D9A-8FA1-E8092D14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115E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пова маркированный список"/>
    <w:basedOn w:val="a3"/>
    <w:uiPriority w:val="99"/>
    <w:rsid w:val="004F5A61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915FEA"/>
    <w:pPr>
      <w:ind w:left="720"/>
      <w:contextualSpacing/>
    </w:pPr>
  </w:style>
  <w:style w:type="paragraph" w:customStyle="1" w:styleId="a5">
    <w:name w:val="В Абзац"/>
    <w:basedOn w:val="a0"/>
    <w:qFormat/>
    <w:rsid w:val="00306500"/>
    <w:pPr>
      <w:ind w:firstLine="709"/>
      <w:jc w:val="both"/>
    </w:pPr>
    <w:rPr>
      <w:color w:val="000000" w:themeColor="text1"/>
      <w:sz w:val="28"/>
    </w:rPr>
  </w:style>
  <w:style w:type="paragraph" w:customStyle="1" w:styleId="11">
    <w:name w:val="В Заголовок1"/>
    <w:basedOn w:val="1"/>
    <w:next w:val="a5"/>
    <w:qFormat/>
    <w:rsid w:val="002E3E29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1">
    <w:name w:val="В Заголовок2"/>
    <w:basedOn w:val="2"/>
    <w:next w:val="a5"/>
    <w:qFormat/>
    <w:rsid w:val="008673F4"/>
    <w:pPr>
      <w:spacing w:before="60" w:after="6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Subtle Reference"/>
    <w:basedOn w:val="a1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0"/>
    <w:uiPriority w:val="39"/>
    <w:unhideWhenUsed/>
    <w:qFormat/>
    <w:rsid w:val="001B507E"/>
    <w:pPr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A071D1"/>
    <w:pPr>
      <w:tabs>
        <w:tab w:val="right" w:leader="dot" w:pos="9345"/>
      </w:tabs>
    </w:pPr>
  </w:style>
  <w:style w:type="paragraph" w:styleId="22">
    <w:name w:val="toc 2"/>
    <w:basedOn w:val="a0"/>
    <w:next w:val="a0"/>
    <w:autoRedefine/>
    <w:uiPriority w:val="39"/>
    <w:unhideWhenUsed/>
    <w:rsid w:val="00A071D1"/>
    <w:pPr>
      <w:tabs>
        <w:tab w:val="right" w:leader="dot" w:pos="9345"/>
      </w:tabs>
      <w:ind w:left="221"/>
    </w:pPr>
  </w:style>
  <w:style w:type="character" w:styleId="a8">
    <w:name w:val="Hyperlink"/>
    <w:basedOn w:val="a1"/>
    <w:uiPriority w:val="99"/>
    <w:unhideWhenUsed/>
    <w:rsid w:val="001B507E"/>
    <w:rPr>
      <w:color w:val="0000FF" w:themeColor="hyperlink"/>
      <w:u w:val="single"/>
    </w:rPr>
  </w:style>
  <w:style w:type="paragraph" w:styleId="a9">
    <w:name w:val="Balloon Text"/>
    <w:basedOn w:val="a0"/>
    <w:link w:val="aa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4">
    <w:name w:val="заголовок 4"/>
    <w:basedOn w:val="a0"/>
    <w:next w:val="a0"/>
    <w:rsid w:val="005A19D6"/>
    <w:pPr>
      <w:keepNext/>
      <w:jc w:val="center"/>
      <w:outlineLvl w:val="3"/>
    </w:pPr>
    <w:rPr>
      <w:b/>
      <w:sz w:val="32"/>
      <w:szCs w:val="20"/>
    </w:rPr>
  </w:style>
  <w:style w:type="paragraph" w:styleId="ab">
    <w:name w:val="Subtitle"/>
    <w:basedOn w:val="a0"/>
    <w:link w:val="ac"/>
    <w:qFormat/>
    <w:rsid w:val="005A19D6"/>
    <w:pPr>
      <w:jc w:val="center"/>
    </w:pPr>
    <w:rPr>
      <w:sz w:val="28"/>
      <w:szCs w:val="20"/>
    </w:rPr>
  </w:style>
  <w:style w:type="character" w:customStyle="1" w:styleId="ac">
    <w:name w:val="Подзаголовок Знак"/>
    <w:basedOn w:val="a1"/>
    <w:link w:val="ab"/>
    <w:rsid w:val="005A19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E864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Strong"/>
    <w:basedOn w:val="a1"/>
    <w:qFormat/>
    <w:rsid w:val="00E86461"/>
    <w:rPr>
      <w:b/>
      <w:bCs/>
    </w:rPr>
  </w:style>
  <w:style w:type="paragraph" w:customStyle="1" w:styleId="ae">
    <w:name w:val="стиль текста"/>
    <w:basedOn w:val="a0"/>
    <w:next w:val="a0"/>
    <w:qFormat/>
    <w:rsid w:val="00E86461"/>
    <w:pPr>
      <w:ind w:firstLine="709"/>
    </w:pPr>
    <w:rPr>
      <w:rFonts w:ascii="Liberation Serif" w:eastAsia="NSimSun" w:hAnsi="Liberation Serif" w:cs="Arial"/>
      <w:kern w:val="2"/>
      <w:lang w:eastAsia="zh-CN" w:bidi="hi-IN"/>
    </w:rPr>
  </w:style>
  <w:style w:type="paragraph" w:styleId="af">
    <w:name w:val="No Spacing"/>
    <w:link w:val="af0"/>
    <w:uiPriority w:val="1"/>
    <w:qFormat/>
    <w:rsid w:val="00531E50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1"/>
    <w:link w:val="af"/>
    <w:uiPriority w:val="1"/>
    <w:rsid w:val="00531E50"/>
    <w:rPr>
      <w:rFonts w:eastAsiaTheme="minorEastAsia"/>
      <w:lang w:eastAsia="ru-RU"/>
    </w:rPr>
  </w:style>
  <w:style w:type="table" w:customStyle="1" w:styleId="af1">
    <w:name w:val="Вовиков Стиль таблицы"/>
    <w:basedOn w:val="a2"/>
    <w:uiPriority w:val="99"/>
    <w:rsid w:val="00CB7289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character" w:customStyle="1" w:styleId="af2">
    <w:name w:val="Посещённая гиперссылка"/>
    <w:rsid w:val="00CB7289"/>
    <w:rPr>
      <w:color w:val="800000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FD2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D24F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Содержимое таблицы"/>
    <w:basedOn w:val="a0"/>
    <w:qFormat/>
    <w:rsid w:val="007306B3"/>
    <w:pPr>
      <w:suppressLineNumbers/>
    </w:pPr>
    <w:rPr>
      <w:rFonts w:ascii="Liberation Serif" w:eastAsia="NSimSun" w:hAnsi="Liberation Serif" w:cs="Arial"/>
      <w:kern w:val="2"/>
      <w:lang w:eastAsia="zh-CN" w:bidi="hi-IN"/>
    </w:rPr>
  </w:style>
  <w:style w:type="character" w:customStyle="1" w:styleId="-">
    <w:name w:val="Интернет-ссылка"/>
    <w:basedOn w:val="a1"/>
    <w:rsid w:val="00013A5C"/>
    <w:rPr>
      <w:color w:val="0000FF"/>
      <w:u w:val="single"/>
    </w:rPr>
  </w:style>
  <w:style w:type="paragraph" w:styleId="af4">
    <w:name w:val="header"/>
    <w:basedOn w:val="a0"/>
    <w:link w:val="af5"/>
    <w:uiPriority w:val="99"/>
    <w:unhideWhenUsed/>
    <w:rsid w:val="00F0721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F072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0"/>
    <w:link w:val="af7"/>
    <w:uiPriority w:val="99"/>
    <w:unhideWhenUsed/>
    <w:rsid w:val="00F0721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F0721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2"/>
    <w:uiPriority w:val="59"/>
    <w:rsid w:val="00DB2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73717-9F17-4734-A1FD-D1F6FFEF4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2098</TotalTime>
  <Pages>29</Pages>
  <Words>5285</Words>
  <Characters>30130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</cp:lastModifiedBy>
  <cp:revision>69</cp:revision>
  <dcterms:created xsi:type="dcterms:W3CDTF">2020-09-12T09:25:00Z</dcterms:created>
  <dcterms:modified xsi:type="dcterms:W3CDTF">2021-04-23T08:26:00Z</dcterms:modified>
</cp:coreProperties>
</file>